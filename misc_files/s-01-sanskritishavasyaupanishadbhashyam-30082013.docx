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docGrid w:linePitch="360"/>
        </w:sectPr>
        <w:spacing w:before="173" w:after="0" w:line="229" w:lineRule="exact"/>
        <w:ind w:left="930" w:right="0" w:firstLine="0"/>
      </w:pPr>
      <w:r>
        <w:drawing>
          <wp:anchor simplePos="0" relativeHeight="251658248" behindDoc="1" locked="0" layoutInCell="1" allowOverlap="1">
            <wp:simplePos x="0" y="0"/>
            <wp:positionH relativeFrom="page">
              <wp:posOffset>711200</wp:posOffset>
            </wp:positionH>
            <wp:positionV relativeFrom="line">
              <wp:posOffset>4735</wp:posOffset>
            </wp:positionV>
            <wp:extent cx="6850888" cy="377190"/>
            <wp:effectExtent l="0" t="0" r="0" b="0"/>
            <wp:wrapNone/>
            <wp:docPr id="101" name="Picture 101">
              <a:hlinkClick r:id="rId10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0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0888" cy="37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100" w:history="1">
        <w:r>
          <w:rPr lang="ru-RU" sz="22" baseline="0" dirty="0">
            <w:jc w:val="left"/>
            <w:rFonts w:ascii="Calibri" w:hAnsi="Calibri" w:cs="Calibri"/>
            <w:u w:val="single"/>
            <w:color w:val="0000FF"/>
            <w:spacing w:val="-1"/>
            <w:sz w:val="22"/>
            <w:szCs w:val="22"/>
          </w:rPr>
          <w:t>http://srimadhvyasa.wordpress.com/https://sites.google.com/site/srimadhvyasa/</w:t>
        </w:r>
      </w:hyperlink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spacing w:after="24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665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4572</wp:posOffset>
            </wp:positionV>
            <wp:extent cx="85370" cy="7620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6200"/>
                    </a:xfrm>
                    <a:custGeom>
                      <a:rect l="l" t="t" r="r" b="b"/>
                      <a:pathLst>
                        <a:path w="85370" h="76200">
                          <a:moveTo>
                            <a:pt x="40843" y="0"/>
                          </a:moveTo>
                          <a:lnTo>
                            <a:pt x="29261" y="31115"/>
                          </a:lnTo>
                          <a:lnTo>
                            <a:pt x="0" y="31115"/>
                          </a:lnTo>
                          <a:lnTo>
                            <a:pt x="24384" y="48259"/>
                          </a:lnTo>
                          <a:lnTo>
                            <a:pt x="14631" y="76200"/>
                          </a:lnTo>
                          <a:lnTo>
                            <a:pt x="40843" y="60452"/>
                          </a:lnTo>
                          <a:lnTo>
                            <a:pt x="65532" y="76200"/>
                          </a:lnTo>
                          <a:lnTo>
                            <a:pt x="57303" y="46736"/>
                          </a:lnTo>
                          <a:lnTo>
                            <a:pt x="85370" y="31115"/>
                          </a:lnTo>
                          <a:lnTo>
                            <a:pt x="52426" y="31115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9" behindDoc="0" locked="0" layoutInCell="1" allowOverlap="1">
            <wp:simplePos x="0" y="0"/>
            <wp:positionH relativeFrom="page">
              <wp:posOffset>1303908</wp:posOffset>
            </wp:positionH>
            <wp:positionV relativeFrom="paragraph">
              <wp:posOffset>4572</wp:posOffset>
            </wp:positionV>
            <wp:extent cx="87758" cy="762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8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274" y="48259"/>
                          </a:lnTo>
                          <a:lnTo>
                            <a:pt x="15241" y="76200"/>
                          </a:lnTo>
                          <a:lnTo>
                            <a:pt x="42038" y="60452"/>
                          </a:lnTo>
                          <a:lnTo>
                            <a:pt x="67438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1" behindDoc="0" locked="0" layoutInCell="1" allowOverlap="1">
            <wp:simplePos x="0" y="0"/>
            <wp:positionH relativeFrom="page">
              <wp:posOffset>1422780</wp:posOffset>
            </wp:positionH>
            <wp:positionV relativeFrom="paragraph">
              <wp:posOffset>4572</wp:posOffset>
            </wp:positionV>
            <wp:extent cx="87758" cy="762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7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41" y="76200"/>
                          </a:lnTo>
                          <a:lnTo>
                            <a:pt x="42037" y="60452"/>
                          </a:lnTo>
                          <a:lnTo>
                            <a:pt x="67437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3" behindDoc="0" locked="0" layoutInCell="1" allowOverlap="1">
            <wp:simplePos x="0" y="0"/>
            <wp:positionH relativeFrom="page">
              <wp:posOffset>1541652</wp:posOffset>
            </wp:positionH>
            <wp:positionV relativeFrom="paragraph">
              <wp:posOffset>4572</wp:posOffset>
            </wp:positionV>
            <wp:extent cx="87758" cy="762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419" y="0"/>
                          </a:moveTo>
                          <a:lnTo>
                            <a:pt x="30481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40" y="76200"/>
                          </a:lnTo>
                          <a:lnTo>
                            <a:pt x="42419" y="60452"/>
                          </a:lnTo>
                          <a:lnTo>
                            <a:pt x="67437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419" y="0"/>
                          </a:lnTo>
                          <a:close/>
                          <a:moveTo>
                            <a:pt x="42419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5" behindDoc="0" locked="0" layoutInCell="1" allowOverlap="1">
            <wp:simplePos x="0" y="0"/>
            <wp:positionH relativeFrom="page">
              <wp:posOffset>1660905</wp:posOffset>
            </wp:positionH>
            <wp:positionV relativeFrom="paragraph">
              <wp:posOffset>4572</wp:posOffset>
            </wp:positionV>
            <wp:extent cx="87377" cy="762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7" cy="76200"/>
                    </a:xfrm>
                    <a:custGeom>
                      <a:rect l="l" t="t" r="r" b="b"/>
                      <a:pathLst>
                        <a:path w="87377" h="76200">
                          <a:moveTo>
                            <a:pt x="42037" y="0"/>
                          </a:moveTo>
                          <a:lnTo>
                            <a:pt x="30099" y="31115"/>
                          </a:lnTo>
                          <a:lnTo>
                            <a:pt x="0" y="31115"/>
                          </a:lnTo>
                          <a:lnTo>
                            <a:pt x="24893" y="48259"/>
                          </a:lnTo>
                          <a:lnTo>
                            <a:pt x="14859" y="76200"/>
                          </a:lnTo>
                          <a:lnTo>
                            <a:pt x="42037" y="60452"/>
                          </a:lnTo>
                          <a:lnTo>
                            <a:pt x="67311" y="76200"/>
                          </a:lnTo>
                          <a:lnTo>
                            <a:pt x="58802" y="46736"/>
                          </a:lnTo>
                          <a:lnTo>
                            <a:pt x="87377" y="31115"/>
                          </a:lnTo>
                          <a:lnTo>
                            <a:pt x="53595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7" behindDoc="0" locked="0" layoutInCell="1" allowOverlap="1">
            <wp:simplePos x="0" y="0"/>
            <wp:positionH relativeFrom="page">
              <wp:posOffset>1779777</wp:posOffset>
            </wp:positionH>
            <wp:positionV relativeFrom="paragraph">
              <wp:posOffset>4572</wp:posOffset>
            </wp:positionV>
            <wp:extent cx="87377" cy="762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7" cy="76200"/>
                    </a:xfrm>
                    <a:custGeom>
                      <a:rect l="l" t="t" r="r" b="b"/>
                      <a:pathLst>
                        <a:path w="87377" h="76200">
                          <a:moveTo>
                            <a:pt x="42037" y="0"/>
                          </a:moveTo>
                          <a:lnTo>
                            <a:pt x="30099" y="31115"/>
                          </a:lnTo>
                          <a:lnTo>
                            <a:pt x="0" y="31115"/>
                          </a:lnTo>
                          <a:lnTo>
                            <a:pt x="24893" y="48259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1" y="76200"/>
                          </a:lnTo>
                          <a:lnTo>
                            <a:pt x="58802" y="46736"/>
                          </a:lnTo>
                          <a:lnTo>
                            <a:pt x="87377" y="31115"/>
                          </a:lnTo>
                          <a:lnTo>
                            <a:pt x="53595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9" behindDoc="0" locked="0" layoutInCell="1" allowOverlap="1">
            <wp:simplePos x="0" y="0"/>
            <wp:positionH relativeFrom="page">
              <wp:posOffset>1898650</wp:posOffset>
            </wp:positionH>
            <wp:positionV relativeFrom="paragraph">
              <wp:posOffset>4572</wp:posOffset>
            </wp:positionV>
            <wp:extent cx="87376" cy="762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6" cy="76200"/>
                    </a:xfrm>
                    <a:custGeom>
                      <a:rect l="l" t="t" r="r" b="b"/>
                      <a:pathLst>
                        <a:path w="87376" h="76200">
                          <a:moveTo>
                            <a:pt x="42036" y="0"/>
                          </a:moveTo>
                          <a:lnTo>
                            <a:pt x="30098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39" y="76200"/>
                          </a:lnTo>
                          <a:lnTo>
                            <a:pt x="42036" y="60452"/>
                          </a:lnTo>
                          <a:lnTo>
                            <a:pt x="67310" y="76200"/>
                          </a:lnTo>
                          <a:lnTo>
                            <a:pt x="59054" y="46736"/>
                          </a:lnTo>
                          <a:lnTo>
                            <a:pt x="87376" y="31115"/>
                          </a:lnTo>
                          <a:lnTo>
                            <a:pt x="53594" y="31115"/>
                          </a:lnTo>
                          <a:lnTo>
                            <a:pt x="42036" y="0"/>
                          </a:lnTo>
                          <a:close/>
                          <a:moveTo>
                            <a:pt x="4203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1" behindDoc="0" locked="0" layoutInCell="1" allowOverlap="1">
            <wp:simplePos x="0" y="0"/>
            <wp:positionH relativeFrom="page">
              <wp:posOffset>2017522</wp:posOffset>
            </wp:positionH>
            <wp:positionV relativeFrom="paragraph">
              <wp:posOffset>4572</wp:posOffset>
            </wp:positionV>
            <wp:extent cx="87376" cy="762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6" cy="76200"/>
                    </a:xfrm>
                    <a:custGeom>
                      <a:rect l="l" t="t" r="r" b="b"/>
                      <a:pathLst>
                        <a:path w="87376" h="76200">
                          <a:moveTo>
                            <a:pt x="42036" y="0"/>
                          </a:moveTo>
                          <a:lnTo>
                            <a:pt x="30098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39" y="76200"/>
                          </a:lnTo>
                          <a:lnTo>
                            <a:pt x="42036" y="60452"/>
                          </a:lnTo>
                          <a:lnTo>
                            <a:pt x="67310" y="76200"/>
                          </a:lnTo>
                          <a:lnTo>
                            <a:pt x="59054" y="46736"/>
                          </a:lnTo>
                          <a:lnTo>
                            <a:pt x="87376" y="31115"/>
                          </a:lnTo>
                          <a:lnTo>
                            <a:pt x="53848" y="31115"/>
                          </a:lnTo>
                          <a:lnTo>
                            <a:pt x="42036" y="0"/>
                          </a:lnTo>
                          <a:close/>
                          <a:moveTo>
                            <a:pt x="4203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3" behindDoc="0" locked="0" layoutInCell="1" allowOverlap="1">
            <wp:simplePos x="0" y="0"/>
            <wp:positionH relativeFrom="page">
              <wp:posOffset>2136394</wp:posOffset>
            </wp:positionH>
            <wp:positionV relativeFrom="paragraph">
              <wp:posOffset>4572</wp:posOffset>
            </wp:positionV>
            <wp:extent cx="87757" cy="762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036" y="0"/>
                          </a:moveTo>
                          <a:lnTo>
                            <a:pt x="30098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39" y="76200"/>
                          </a:lnTo>
                          <a:lnTo>
                            <a:pt x="42036" y="60452"/>
                          </a:lnTo>
                          <a:lnTo>
                            <a:pt x="67310" y="76200"/>
                          </a:lnTo>
                          <a:lnTo>
                            <a:pt x="59054" y="46736"/>
                          </a:lnTo>
                          <a:lnTo>
                            <a:pt x="87757" y="31115"/>
                          </a:lnTo>
                          <a:lnTo>
                            <a:pt x="53848" y="31115"/>
                          </a:lnTo>
                          <a:lnTo>
                            <a:pt x="42036" y="0"/>
                          </a:lnTo>
                          <a:close/>
                          <a:moveTo>
                            <a:pt x="4203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5" behindDoc="0" locked="0" layoutInCell="1" allowOverlap="1">
            <wp:simplePos x="0" y="0"/>
            <wp:positionH relativeFrom="page">
              <wp:posOffset>2255266</wp:posOffset>
            </wp:positionH>
            <wp:positionV relativeFrom="paragraph">
              <wp:posOffset>4572</wp:posOffset>
            </wp:positionV>
            <wp:extent cx="87757" cy="762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291" y="0"/>
                          </a:moveTo>
                          <a:lnTo>
                            <a:pt x="30479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39" y="76200"/>
                          </a:lnTo>
                          <a:lnTo>
                            <a:pt x="42291" y="60452"/>
                          </a:lnTo>
                          <a:lnTo>
                            <a:pt x="67310" y="76200"/>
                          </a:lnTo>
                          <a:lnTo>
                            <a:pt x="59054" y="46736"/>
                          </a:lnTo>
                          <a:lnTo>
                            <a:pt x="87757" y="31115"/>
                          </a:lnTo>
                          <a:lnTo>
                            <a:pt x="53848" y="31115"/>
                          </a:lnTo>
                          <a:lnTo>
                            <a:pt x="42291" y="0"/>
                          </a:lnTo>
                          <a:close/>
                          <a:moveTo>
                            <a:pt x="42291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7" behindDoc="0" locked="0" layoutInCell="1" allowOverlap="1">
            <wp:simplePos x="0" y="0"/>
            <wp:positionH relativeFrom="page">
              <wp:posOffset>2374138</wp:posOffset>
            </wp:positionH>
            <wp:positionV relativeFrom="paragraph">
              <wp:posOffset>4572</wp:posOffset>
            </wp:positionV>
            <wp:extent cx="87757" cy="762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291" y="0"/>
                          </a:moveTo>
                          <a:lnTo>
                            <a:pt x="30479" y="31115"/>
                          </a:lnTo>
                          <a:lnTo>
                            <a:pt x="0" y="31115"/>
                          </a:lnTo>
                          <a:lnTo>
                            <a:pt x="25272" y="48259"/>
                          </a:lnTo>
                          <a:lnTo>
                            <a:pt x="15239" y="76200"/>
                          </a:lnTo>
                          <a:lnTo>
                            <a:pt x="42291" y="60452"/>
                          </a:lnTo>
                          <a:lnTo>
                            <a:pt x="67563" y="76200"/>
                          </a:lnTo>
                          <a:lnTo>
                            <a:pt x="59054" y="46736"/>
                          </a:lnTo>
                          <a:lnTo>
                            <a:pt x="87757" y="31115"/>
                          </a:lnTo>
                          <a:lnTo>
                            <a:pt x="53847" y="31115"/>
                          </a:lnTo>
                          <a:lnTo>
                            <a:pt x="42291" y="0"/>
                          </a:lnTo>
                          <a:close/>
                          <a:moveTo>
                            <a:pt x="42291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9" behindDoc="0" locked="0" layoutInCell="1" allowOverlap="1">
            <wp:simplePos x="0" y="0"/>
            <wp:positionH relativeFrom="page">
              <wp:posOffset>2493264</wp:posOffset>
            </wp:positionH>
            <wp:positionV relativeFrom="paragraph">
              <wp:posOffset>4572</wp:posOffset>
            </wp:positionV>
            <wp:extent cx="87503" cy="762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5" y="31115"/>
                          </a:lnTo>
                          <a:lnTo>
                            <a:pt x="0" y="31115"/>
                          </a:lnTo>
                          <a:lnTo>
                            <a:pt x="25018" y="48259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09" y="76200"/>
                          </a:lnTo>
                          <a:lnTo>
                            <a:pt x="58800" y="46736"/>
                          </a:lnTo>
                          <a:lnTo>
                            <a:pt x="87503" y="31115"/>
                          </a:lnTo>
                          <a:lnTo>
                            <a:pt x="53593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1" behindDoc="0" locked="0" layoutInCell="1" allowOverlap="1">
            <wp:simplePos x="0" y="0"/>
            <wp:positionH relativeFrom="page">
              <wp:posOffset>2612135</wp:posOffset>
            </wp:positionH>
            <wp:positionV relativeFrom="paragraph">
              <wp:posOffset>4572</wp:posOffset>
            </wp:positionV>
            <wp:extent cx="87504" cy="7620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4" cy="76200"/>
                    </a:xfrm>
                    <a:custGeom>
                      <a:rect l="l" t="t" r="r" b="b"/>
                      <a:pathLst>
                        <a:path w="87504" h="76200">
                          <a:moveTo>
                            <a:pt x="42038" y="0"/>
                          </a:moveTo>
                          <a:lnTo>
                            <a:pt x="30226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41" y="76200"/>
                          </a:lnTo>
                          <a:lnTo>
                            <a:pt x="42038" y="60452"/>
                          </a:lnTo>
                          <a:lnTo>
                            <a:pt x="67310" y="76200"/>
                          </a:lnTo>
                          <a:lnTo>
                            <a:pt x="58801" y="46736"/>
                          </a:lnTo>
                          <a:lnTo>
                            <a:pt x="87504" y="31115"/>
                          </a:lnTo>
                          <a:lnTo>
                            <a:pt x="53594" y="31115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3" behindDoc="0" locked="0" layoutInCell="1" allowOverlap="1">
            <wp:simplePos x="0" y="0"/>
            <wp:positionH relativeFrom="page">
              <wp:posOffset>2731007</wp:posOffset>
            </wp:positionH>
            <wp:positionV relativeFrom="paragraph">
              <wp:posOffset>4572</wp:posOffset>
            </wp:positionV>
            <wp:extent cx="87503" cy="7620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8" y="0"/>
                          </a:moveTo>
                          <a:lnTo>
                            <a:pt x="30226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41" y="76200"/>
                          </a:lnTo>
                          <a:lnTo>
                            <a:pt x="42038" y="60452"/>
                          </a:lnTo>
                          <a:lnTo>
                            <a:pt x="67310" y="76200"/>
                          </a:lnTo>
                          <a:lnTo>
                            <a:pt x="59182" y="46736"/>
                          </a:lnTo>
                          <a:lnTo>
                            <a:pt x="87503" y="31115"/>
                          </a:lnTo>
                          <a:lnTo>
                            <a:pt x="53594" y="31115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5" behindDoc="0" locked="0" layoutInCell="1" allowOverlap="1">
            <wp:simplePos x="0" y="0"/>
            <wp:positionH relativeFrom="page">
              <wp:posOffset>2849879</wp:posOffset>
            </wp:positionH>
            <wp:positionV relativeFrom="paragraph">
              <wp:posOffset>4572</wp:posOffset>
            </wp:positionV>
            <wp:extent cx="87757" cy="76200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038" y="0"/>
                          </a:moveTo>
                          <a:lnTo>
                            <a:pt x="30226" y="31115"/>
                          </a:lnTo>
                          <a:lnTo>
                            <a:pt x="0" y="31115"/>
                          </a:lnTo>
                          <a:lnTo>
                            <a:pt x="25273" y="48259"/>
                          </a:lnTo>
                          <a:lnTo>
                            <a:pt x="15241" y="76200"/>
                          </a:lnTo>
                          <a:lnTo>
                            <a:pt x="42038" y="60452"/>
                          </a:lnTo>
                          <a:lnTo>
                            <a:pt x="67310" y="76200"/>
                          </a:lnTo>
                          <a:lnTo>
                            <a:pt x="59182" y="46736"/>
                          </a:lnTo>
                          <a:lnTo>
                            <a:pt x="87757" y="31115"/>
                          </a:lnTo>
                          <a:lnTo>
                            <a:pt x="53975" y="31115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7" behindDoc="0" locked="0" layoutInCell="1" allowOverlap="1">
            <wp:simplePos x="0" y="0"/>
            <wp:positionH relativeFrom="page">
              <wp:posOffset>2969386</wp:posOffset>
            </wp:positionH>
            <wp:positionV relativeFrom="paragraph">
              <wp:posOffset>4572</wp:posOffset>
            </wp:positionV>
            <wp:extent cx="89536" cy="7620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6" cy="76200"/>
                    </a:xfrm>
                    <a:custGeom>
                      <a:rect l="l" t="t" r="r" b="b"/>
                      <a:pathLst>
                        <a:path w="89536" h="76200">
                          <a:moveTo>
                            <a:pt x="42927" y="0"/>
                          </a:moveTo>
                          <a:lnTo>
                            <a:pt x="30734" y="31115"/>
                          </a:lnTo>
                          <a:lnTo>
                            <a:pt x="0" y="31115"/>
                          </a:lnTo>
                          <a:lnTo>
                            <a:pt x="25528" y="48259"/>
                          </a:lnTo>
                          <a:lnTo>
                            <a:pt x="15494" y="76200"/>
                          </a:lnTo>
                          <a:lnTo>
                            <a:pt x="42927" y="60452"/>
                          </a:lnTo>
                          <a:lnTo>
                            <a:pt x="68834" y="76200"/>
                          </a:lnTo>
                          <a:lnTo>
                            <a:pt x="60325" y="46736"/>
                          </a:lnTo>
                          <a:lnTo>
                            <a:pt x="89536" y="31115"/>
                          </a:lnTo>
                          <a:lnTo>
                            <a:pt x="55118" y="31115"/>
                          </a:lnTo>
                          <a:lnTo>
                            <a:pt x="42927" y="0"/>
                          </a:lnTo>
                          <a:close/>
                          <a:moveTo>
                            <a:pt x="4292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9" behindDoc="0" locked="0" layoutInCell="1" allowOverlap="1">
            <wp:simplePos x="0" y="0"/>
            <wp:positionH relativeFrom="page">
              <wp:posOffset>3091307</wp:posOffset>
            </wp:positionH>
            <wp:positionV relativeFrom="paragraph">
              <wp:posOffset>4572</wp:posOffset>
            </wp:positionV>
            <wp:extent cx="89916" cy="7620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7" y="48259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8834" y="76200"/>
                          </a:lnTo>
                          <a:lnTo>
                            <a:pt x="60325" y="46736"/>
                          </a:lnTo>
                          <a:lnTo>
                            <a:pt x="89916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1" behindDoc="0" locked="0" layoutInCell="1" allowOverlap="1">
            <wp:simplePos x="0" y="0"/>
            <wp:positionH relativeFrom="page">
              <wp:posOffset>3213226</wp:posOffset>
            </wp:positionH>
            <wp:positionV relativeFrom="paragraph">
              <wp:posOffset>4572</wp:posOffset>
            </wp:positionV>
            <wp:extent cx="89916" cy="76200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494" y="76200"/>
                          </a:lnTo>
                          <a:lnTo>
                            <a:pt x="43308" y="60452"/>
                          </a:lnTo>
                          <a:lnTo>
                            <a:pt x="69215" y="76200"/>
                          </a:lnTo>
                          <a:lnTo>
                            <a:pt x="60579" y="46736"/>
                          </a:lnTo>
                          <a:lnTo>
                            <a:pt x="89916" y="31115"/>
                          </a:lnTo>
                          <a:lnTo>
                            <a:pt x="55119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3" behindDoc="0" locked="0" layoutInCell="1" allowOverlap="1">
            <wp:simplePos x="0" y="0"/>
            <wp:positionH relativeFrom="page">
              <wp:posOffset>3335146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9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5" behindDoc="0" locked="0" layoutInCell="1" allowOverlap="1">
            <wp:simplePos x="0" y="0"/>
            <wp:positionH relativeFrom="page">
              <wp:posOffset>3457066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7" behindDoc="0" locked="0" layoutInCell="1" allowOverlap="1">
            <wp:simplePos x="0" y="0"/>
            <wp:positionH relativeFrom="page">
              <wp:posOffset>3578986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875" y="76200"/>
                          </a:lnTo>
                          <a:lnTo>
                            <a:pt x="43308" y="60452"/>
                          </a:lnTo>
                          <a:lnTo>
                            <a:pt x="69216" y="76200"/>
                          </a:lnTo>
                          <a:lnTo>
                            <a:pt x="60579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9" behindDoc="0" locked="0" layoutInCell="1" allowOverlap="1">
            <wp:simplePos x="0" y="0"/>
            <wp:positionH relativeFrom="page">
              <wp:posOffset>3701160</wp:posOffset>
            </wp:positionH>
            <wp:positionV relativeFrom="paragraph">
              <wp:posOffset>4572</wp:posOffset>
            </wp:positionV>
            <wp:extent cx="89662" cy="76200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115"/>
                          </a:lnTo>
                          <a:lnTo>
                            <a:pt x="0" y="31115"/>
                          </a:lnTo>
                          <a:lnTo>
                            <a:pt x="25655" y="48259"/>
                          </a:lnTo>
                          <a:lnTo>
                            <a:pt x="15622" y="76200"/>
                          </a:lnTo>
                          <a:lnTo>
                            <a:pt x="43054" y="60452"/>
                          </a:lnTo>
                          <a:lnTo>
                            <a:pt x="68961" y="76200"/>
                          </a:lnTo>
                          <a:lnTo>
                            <a:pt x="60325" y="46736"/>
                          </a:lnTo>
                          <a:lnTo>
                            <a:pt x="89662" y="31115"/>
                          </a:lnTo>
                          <a:lnTo>
                            <a:pt x="55245" y="31115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1" behindDoc="0" locked="0" layoutInCell="1" allowOverlap="1">
            <wp:simplePos x="0" y="0"/>
            <wp:positionH relativeFrom="page">
              <wp:posOffset>3823080</wp:posOffset>
            </wp:positionH>
            <wp:positionV relativeFrom="paragraph">
              <wp:posOffset>4572</wp:posOffset>
            </wp:positionV>
            <wp:extent cx="89916" cy="76200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622" y="76200"/>
                          </a:lnTo>
                          <a:lnTo>
                            <a:pt x="43308" y="60452"/>
                          </a:lnTo>
                          <a:lnTo>
                            <a:pt x="68961" y="76200"/>
                          </a:lnTo>
                          <a:lnTo>
                            <a:pt x="60325" y="46736"/>
                          </a:lnTo>
                          <a:lnTo>
                            <a:pt x="89916" y="31115"/>
                          </a:lnTo>
                          <a:lnTo>
                            <a:pt x="55246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3" behindDoc="0" locked="0" layoutInCell="1" allowOverlap="1">
            <wp:simplePos x="0" y="0"/>
            <wp:positionH relativeFrom="page">
              <wp:posOffset>3945001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620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5" behindDoc="0" locked="0" layoutInCell="1" allowOverlap="1">
            <wp:simplePos x="0" y="0"/>
            <wp:positionH relativeFrom="page">
              <wp:posOffset>4066921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59"/>
                          </a:lnTo>
                          <a:lnTo>
                            <a:pt x="15620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244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7" behindDoc="0" locked="0" layoutInCell="1" allowOverlap="1">
            <wp:simplePos x="0" y="0"/>
            <wp:positionH relativeFrom="page">
              <wp:posOffset>4188840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621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9" behindDoc="0" locked="0" layoutInCell="1" allowOverlap="1">
            <wp:simplePos x="0" y="0"/>
            <wp:positionH relativeFrom="page">
              <wp:posOffset>4310760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1" behindDoc="0" locked="0" layoutInCell="1" allowOverlap="1">
            <wp:simplePos x="0" y="0"/>
            <wp:positionH relativeFrom="page">
              <wp:posOffset>4432680</wp:posOffset>
            </wp:positionH>
            <wp:positionV relativeFrom="paragraph">
              <wp:posOffset>4572</wp:posOffset>
            </wp:positionV>
            <wp:extent cx="89916" cy="76200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875" y="76200"/>
                          </a:lnTo>
                          <a:lnTo>
                            <a:pt x="43308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6" y="31115"/>
                          </a:lnTo>
                          <a:lnTo>
                            <a:pt x="55499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3" behindDoc="0" locked="0" layoutInCell="1" allowOverlap="1">
            <wp:simplePos x="0" y="0"/>
            <wp:positionH relativeFrom="page">
              <wp:posOffset>4554982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2926" y="0"/>
                          </a:moveTo>
                          <a:lnTo>
                            <a:pt x="30733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494" y="76200"/>
                          </a:lnTo>
                          <a:lnTo>
                            <a:pt x="42926" y="60452"/>
                          </a:lnTo>
                          <a:lnTo>
                            <a:pt x="68833" y="76200"/>
                          </a:lnTo>
                          <a:lnTo>
                            <a:pt x="60325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5" behindDoc="0" locked="0" layoutInCell="1" allowOverlap="1">
            <wp:simplePos x="0" y="0"/>
            <wp:positionH relativeFrom="page">
              <wp:posOffset>4676902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80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7" y="48259"/>
                          </a:lnTo>
                          <a:lnTo>
                            <a:pt x="15494" y="76200"/>
                          </a:lnTo>
                          <a:lnTo>
                            <a:pt x="43180" y="60452"/>
                          </a:lnTo>
                          <a:lnTo>
                            <a:pt x="69088" y="76200"/>
                          </a:lnTo>
                          <a:lnTo>
                            <a:pt x="60578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7" behindDoc="0" locked="0" layoutInCell="1" allowOverlap="1">
            <wp:simplePos x="0" y="0"/>
            <wp:positionH relativeFrom="page">
              <wp:posOffset>4798821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1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494" y="76200"/>
                          </a:lnTo>
                          <a:lnTo>
                            <a:pt x="43181" y="60452"/>
                          </a:lnTo>
                          <a:lnTo>
                            <a:pt x="69088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9" y="31115"/>
                          </a:lnTo>
                          <a:lnTo>
                            <a:pt x="43181" y="0"/>
                          </a:lnTo>
                          <a:close/>
                          <a:moveTo>
                            <a:pt x="43181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9" behindDoc="0" locked="0" layoutInCell="1" allowOverlap="1">
            <wp:simplePos x="0" y="0"/>
            <wp:positionH relativeFrom="page">
              <wp:posOffset>4920741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0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494" y="76200"/>
                          </a:lnTo>
                          <a:lnTo>
                            <a:pt x="43180" y="60452"/>
                          </a:lnTo>
                          <a:lnTo>
                            <a:pt x="69088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4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13715</wp:posOffset>
            </wp:positionV>
            <wp:extent cx="85369" cy="76200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6200"/>
                    </a:xfrm>
                    <a:custGeom>
                      <a:rect l="l" t="t" r="r" b="b"/>
                      <a:pathLst>
                        <a:path w="85369" h="76200">
                          <a:moveTo>
                            <a:pt x="40843" y="0"/>
                          </a:moveTo>
                          <a:lnTo>
                            <a:pt x="29261" y="31115"/>
                          </a:lnTo>
                          <a:lnTo>
                            <a:pt x="0" y="31115"/>
                          </a:lnTo>
                          <a:lnTo>
                            <a:pt x="24384" y="48261"/>
                          </a:lnTo>
                          <a:lnTo>
                            <a:pt x="14630" y="76200"/>
                          </a:lnTo>
                          <a:lnTo>
                            <a:pt x="40843" y="60452"/>
                          </a:lnTo>
                          <a:lnTo>
                            <a:pt x="65532" y="76200"/>
                          </a:lnTo>
                          <a:lnTo>
                            <a:pt x="57302" y="46736"/>
                          </a:lnTo>
                          <a:lnTo>
                            <a:pt x="85369" y="31115"/>
                          </a:lnTo>
                          <a:lnTo>
                            <a:pt x="52426" y="31115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8" behindDoc="0" locked="0" layoutInCell="1" allowOverlap="1">
            <wp:simplePos x="0" y="0"/>
            <wp:positionH relativeFrom="page">
              <wp:posOffset>1306957</wp:posOffset>
            </wp:positionH>
            <wp:positionV relativeFrom="paragraph">
              <wp:posOffset>13715</wp:posOffset>
            </wp:positionV>
            <wp:extent cx="87756" cy="76200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418" y="0"/>
                          </a:moveTo>
                          <a:lnTo>
                            <a:pt x="30479" y="31115"/>
                          </a:lnTo>
                          <a:lnTo>
                            <a:pt x="0" y="31115"/>
                          </a:lnTo>
                          <a:lnTo>
                            <a:pt x="25273" y="48261"/>
                          </a:lnTo>
                          <a:lnTo>
                            <a:pt x="15240" y="76200"/>
                          </a:lnTo>
                          <a:lnTo>
                            <a:pt x="42418" y="60452"/>
                          </a:lnTo>
                          <a:lnTo>
                            <a:pt x="67437" y="76200"/>
                          </a:lnTo>
                          <a:lnTo>
                            <a:pt x="59181" y="46736"/>
                          </a:lnTo>
                          <a:lnTo>
                            <a:pt x="87756" y="31115"/>
                          </a:lnTo>
                          <a:lnTo>
                            <a:pt x="53975" y="31115"/>
                          </a:lnTo>
                          <a:lnTo>
                            <a:pt x="42418" y="0"/>
                          </a:lnTo>
                          <a:close/>
                          <a:moveTo>
                            <a:pt x="4241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0" behindDoc="0" locked="0" layoutInCell="1" allowOverlap="1">
            <wp:simplePos x="0" y="0"/>
            <wp:positionH relativeFrom="page">
              <wp:posOffset>1425828</wp:posOffset>
            </wp:positionH>
            <wp:positionV relativeFrom="paragraph">
              <wp:posOffset>13715</wp:posOffset>
            </wp:positionV>
            <wp:extent cx="87758" cy="7620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419" y="0"/>
                          </a:moveTo>
                          <a:lnTo>
                            <a:pt x="30480" y="31115"/>
                          </a:lnTo>
                          <a:lnTo>
                            <a:pt x="0" y="31115"/>
                          </a:lnTo>
                          <a:lnTo>
                            <a:pt x="25274" y="48261"/>
                          </a:lnTo>
                          <a:lnTo>
                            <a:pt x="15241" y="76200"/>
                          </a:lnTo>
                          <a:lnTo>
                            <a:pt x="42419" y="60452"/>
                          </a:lnTo>
                          <a:lnTo>
                            <a:pt x="67691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419" y="0"/>
                          </a:lnTo>
                          <a:close/>
                          <a:moveTo>
                            <a:pt x="42419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2" behindDoc="0" locked="0" layoutInCell="1" allowOverlap="1">
            <wp:simplePos x="0" y="0"/>
            <wp:positionH relativeFrom="page">
              <wp:posOffset>1545082</wp:posOffset>
            </wp:positionH>
            <wp:positionV relativeFrom="paragraph">
              <wp:posOffset>13715</wp:posOffset>
            </wp:positionV>
            <wp:extent cx="87375" cy="76200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5" cy="76200"/>
                    </a:xfrm>
                    <a:custGeom>
                      <a:rect l="l" t="t" r="r" b="b"/>
                      <a:pathLst>
                        <a:path w="87375" h="76200">
                          <a:moveTo>
                            <a:pt x="42037" y="0"/>
                          </a:moveTo>
                          <a:lnTo>
                            <a:pt x="30098" y="31115"/>
                          </a:lnTo>
                          <a:lnTo>
                            <a:pt x="0" y="31115"/>
                          </a:lnTo>
                          <a:lnTo>
                            <a:pt x="24892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09" y="76200"/>
                          </a:lnTo>
                          <a:lnTo>
                            <a:pt x="58801" y="46736"/>
                          </a:lnTo>
                          <a:lnTo>
                            <a:pt x="87375" y="31115"/>
                          </a:lnTo>
                          <a:lnTo>
                            <a:pt x="53593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4" behindDoc="0" locked="0" layoutInCell="1" allowOverlap="1">
            <wp:simplePos x="0" y="0"/>
            <wp:positionH relativeFrom="page">
              <wp:posOffset>1663954</wp:posOffset>
            </wp:positionH>
            <wp:positionV relativeFrom="paragraph">
              <wp:posOffset>13715</wp:posOffset>
            </wp:positionV>
            <wp:extent cx="87375" cy="76200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5" cy="76200"/>
                    </a:xfrm>
                    <a:custGeom>
                      <a:rect l="l" t="t" r="r" b="b"/>
                      <a:pathLst>
                        <a:path w="87375" h="76200">
                          <a:moveTo>
                            <a:pt x="42037" y="0"/>
                          </a:moveTo>
                          <a:lnTo>
                            <a:pt x="30098" y="31115"/>
                          </a:lnTo>
                          <a:lnTo>
                            <a:pt x="0" y="31115"/>
                          </a:lnTo>
                          <a:lnTo>
                            <a:pt x="25272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0" y="76200"/>
                          </a:lnTo>
                          <a:lnTo>
                            <a:pt x="59054" y="46736"/>
                          </a:lnTo>
                          <a:lnTo>
                            <a:pt x="87375" y="31115"/>
                          </a:lnTo>
                          <a:lnTo>
                            <a:pt x="53594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6" behindDoc="0" locked="0" layoutInCell="1" allowOverlap="1">
            <wp:simplePos x="0" y="0"/>
            <wp:positionH relativeFrom="page">
              <wp:posOffset>1782826</wp:posOffset>
            </wp:positionH>
            <wp:positionV relativeFrom="paragraph">
              <wp:posOffset>13715</wp:posOffset>
            </wp:positionV>
            <wp:extent cx="87375" cy="7620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5" cy="76200"/>
                    </a:xfrm>
                    <a:custGeom>
                      <a:rect l="l" t="t" r="r" b="b"/>
                      <a:pathLst>
                        <a:path w="87375" h="76200">
                          <a:moveTo>
                            <a:pt x="42037" y="0"/>
                          </a:moveTo>
                          <a:lnTo>
                            <a:pt x="30099" y="31115"/>
                          </a:lnTo>
                          <a:lnTo>
                            <a:pt x="0" y="31115"/>
                          </a:lnTo>
                          <a:lnTo>
                            <a:pt x="25272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09" y="76200"/>
                          </a:lnTo>
                          <a:lnTo>
                            <a:pt x="59054" y="46736"/>
                          </a:lnTo>
                          <a:lnTo>
                            <a:pt x="87375" y="31115"/>
                          </a:lnTo>
                          <a:lnTo>
                            <a:pt x="53847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68" behindDoc="0" locked="0" layoutInCell="1" allowOverlap="1">
            <wp:simplePos x="0" y="0"/>
            <wp:positionH relativeFrom="page">
              <wp:posOffset>1901698</wp:posOffset>
            </wp:positionH>
            <wp:positionV relativeFrom="paragraph">
              <wp:posOffset>13715</wp:posOffset>
            </wp:positionV>
            <wp:extent cx="87756" cy="7620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037" y="0"/>
                          </a:moveTo>
                          <a:lnTo>
                            <a:pt x="30099" y="31115"/>
                          </a:lnTo>
                          <a:lnTo>
                            <a:pt x="0" y="31115"/>
                          </a:lnTo>
                          <a:lnTo>
                            <a:pt x="25272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09" y="76200"/>
                          </a:lnTo>
                          <a:lnTo>
                            <a:pt x="59054" y="46736"/>
                          </a:lnTo>
                          <a:lnTo>
                            <a:pt x="87756" y="31115"/>
                          </a:lnTo>
                          <a:lnTo>
                            <a:pt x="53847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0" behindDoc="0" locked="0" layoutInCell="1" allowOverlap="1">
            <wp:simplePos x="0" y="0"/>
            <wp:positionH relativeFrom="page">
              <wp:posOffset>2020570</wp:posOffset>
            </wp:positionH>
            <wp:positionV relativeFrom="paragraph">
              <wp:posOffset>13715</wp:posOffset>
            </wp:positionV>
            <wp:extent cx="87756" cy="7620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037" y="0"/>
                          </a:moveTo>
                          <a:lnTo>
                            <a:pt x="30099" y="31115"/>
                          </a:lnTo>
                          <a:lnTo>
                            <a:pt x="0" y="31115"/>
                          </a:lnTo>
                          <a:lnTo>
                            <a:pt x="25272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09" y="76200"/>
                          </a:lnTo>
                          <a:lnTo>
                            <a:pt x="59055" y="46736"/>
                          </a:lnTo>
                          <a:lnTo>
                            <a:pt x="87756" y="31115"/>
                          </a:lnTo>
                          <a:lnTo>
                            <a:pt x="53847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2" behindDoc="0" locked="0" layoutInCell="1" allowOverlap="1">
            <wp:simplePos x="0" y="0"/>
            <wp:positionH relativeFrom="page">
              <wp:posOffset>2139442</wp:posOffset>
            </wp:positionH>
            <wp:positionV relativeFrom="paragraph">
              <wp:posOffset>13715</wp:posOffset>
            </wp:positionV>
            <wp:extent cx="87756" cy="7620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290" y="0"/>
                          </a:moveTo>
                          <a:lnTo>
                            <a:pt x="30480" y="31115"/>
                          </a:lnTo>
                          <a:lnTo>
                            <a:pt x="0" y="31115"/>
                          </a:lnTo>
                          <a:lnTo>
                            <a:pt x="25272" y="48261"/>
                          </a:lnTo>
                          <a:lnTo>
                            <a:pt x="15240" y="76200"/>
                          </a:lnTo>
                          <a:lnTo>
                            <a:pt x="42290" y="60452"/>
                          </a:lnTo>
                          <a:lnTo>
                            <a:pt x="67563" y="76200"/>
                          </a:lnTo>
                          <a:lnTo>
                            <a:pt x="59055" y="46736"/>
                          </a:lnTo>
                          <a:lnTo>
                            <a:pt x="87756" y="31115"/>
                          </a:lnTo>
                          <a:lnTo>
                            <a:pt x="53847" y="31115"/>
                          </a:lnTo>
                          <a:lnTo>
                            <a:pt x="42290" y="0"/>
                          </a:lnTo>
                          <a:close/>
                          <a:moveTo>
                            <a:pt x="4229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4" behindDoc="0" locked="0" layoutInCell="1" allowOverlap="1">
            <wp:simplePos x="0" y="0"/>
            <wp:positionH relativeFrom="page">
              <wp:posOffset>2258567</wp:posOffset>
            </wp:positionH>
            <wp:positionV relativeFrom="paragraph">
              <wp:posOffset>13715</wp:posOffset>
            </wp:positionV>
            <wp:extent cx="87503" cy="7620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019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0" y="76200"/>
                          </a:lnTo>
                          <a:lnTo>
                            <a:pt x="58802" y="46736"/>
                          </a:lnTo>
                          <a:lnTo>
                            <a:pt x="87503" y="31115"/>
                          </a:lnTo>
                          <a:lnTo>
                            <a:pt x="53594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6" behindDoc="0" locked="0" layoutInCell="1" allowOverlap="1">
            <wp:simplePos x="0" y="0"/>
            <wp:positionH relativeFrom="page">
              <wp:posOffset>2377439</wp:posOffset>
            </wp:positionH>
            <wp:positionV relativeFrom="paragraph">
              <wp:posOffset>13715</wp:posOffset>
            </wp:positionV>
            <wp:extent cx="87503" cy="7620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274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1" y="76200"/>
                          </a:lnTo>
                          <a:lnTo>
                            <a:pt x="58802" y="46736"/>
                          </a:lnTo>
                          <a:lnTo>
                            <a:pt x="87503" y="31115"/>
                          </a:lnTo>
                          <a:lnTo>
                            <a:pt x="53594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78" behindDoc="0" locked="0" layoutInCell="1" allowOverlap="1">
            <wp:simplePos x="0" y="0"/>
            <wp:positionH relativeFrom="page">
              <wp:posOffset>2496311</wp:posOffset>
            </wp:positionH>
            <wp:positionV relativeFrom="paragraph">
              <wp:posOffset>13715</wp:posOffset>
            </wp:positionV>
            <wp:extent cx="87503" cy="7620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274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1" y="76200"/>
                          </a:lnTo>
                          <a:lnTo>
                            <a:pt x="59183" y="46736"/>
                          </a:lnTo>
                          <a:lnTo>
                            <a:pt x="87503" y="31115"/>
                          </a:lnTo>
                          <a:lnTo>
                            <a:pt x="53594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0" behindDoc="0" locked="0" layoutInCell="1" allowOverlap="1">
            <wp:simplePos x="0" y="0"/>
            <wp:positionH relativeFrom="page">
              <wp:posOffset>2615183</wp:posOffset>
            </wp:positionH>
            <wp:positionV relativeFrom="paragraph">
              <wp:posOffset>13715</wp:posOffset>
            </wp:positionV>
            <wp:extent cx="87758" cy="7620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7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274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1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2" behindDoc="0" locked="0" layoutInCell="1" allowOverlap="1">
            <wp:simplePos x="0" y="0"/>
            <wp:positionH relativeFrom="page">
              <wp:posOffset>2734055</wp:posOffset>
            </wp:positionH>
            <wp:positionV relativeFrom="paragraph">
              <wp:posOffset>13715</wp:posOffset>
            </wp:positionV>
            <wp:extent cx="87758" cy="76200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7" y="0"/>
                          </a:moveTo>
                          <a:lnTo>
                            <a:pt x="30227" y="31115"/>
                          </a:lnTo>
                          <a:lnTo>
                            <a:pt x="0" y="31115"/>
                          </a:lnTo>
                          <a:lnTo>
                            <a:pt x="25274" y="48261"/>
                          </a:lnTo>
                          <a:lnTo>
                            <a:pt x="15240" y="76200"/>
                          </a:lnTo>
                          <a:lnTo>
                            <a:pt x="42037" y="60452"/>
                          </a:lnTo>
                          <a:lnTo>
                            <a:pt x="67311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4" behindDoc="0" locked="0" layoutInCell="1" allowOverlap="1">
            <wp:simplePos x="0" y="0"/>
            <wp:positionH relativeFrom="page">
              <wp:posOffset>2852927</wp:posOffset>
            </wp:positionH>
            <wp:positionV relativeFrom="paragraph">
              <wp:posOffset>13715</wp:posOffset>
            </wp:positionV>
            <wp:extent cx="87758" cy="7620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418" y="0"/>
                          </a:moveTo>
                          <a:lnTo>
                            <a:pt x="30480" y="31115"/>
                          </a:lnTo>
                          <a:lnTo>
                            <a:pt x="0" y="31115"/>
                          </a:lnTo>
                          <a:lnTo>
                            <a:pt x="25274" y="48261"/>
                          </a:lnTo>
                          <a:lnTo>
                            <a:pt x="15240" y="76200"/>
                          </a:lnTo>
                          <a:lnTo>
                            <a:pt x="42418" y="60452"/>
                          </a:lnTo>
                          <a:lnTo>
                            <a:pt x="67311" y="76200"/>
                          </a:lnTo>
                          <a:lnTo>
                            <a:pt x="59183" y="46736"/>
                          </a:lnTo>
                          <a:lnTo>
                            <a:pt x="87758" y="31115"/>
                          </a:lnTo>
                          <a:lnTo>
                            <a:pt x="53975" y="31115"/>
                          </a:lnTo>
                          <a:lnTo>
                            <a:pt x="42418" y="0"/>
                          </a:lnTo>
                          <a:close/>
                          <a:moveTo>
                            <a:pt x="4241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6" behindDoc="0" locked="0" layoutInCell="1" allowOverlap="1">
            <wp:simplePos x="0" y="0"/>
            <wp:positionH relativeFrom="page">
              <wp:posOffset>2972435</wp:posOffset>
            </wp:positionH>
            <wp:positionV relativeFrom="paragraph">
              <wp:posOffset>13715</wp:posOffset>
            </wp:positionV>
            <wp:extent cx="89916" cy="7620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579" y="46736"/>
                          </a:lnTo>
                          <a:lnTo>
                            <a:pt x="89916" y="31115"/>
                          </a:lnTo>
                          <a:lnTo>
                            <a:pt x="55117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88" behindDoc="0" locked="0" layoutInCell="1" allowOverlap="1">
            <wp:simplePos x="0" y="0"/>
            <wp:positionH relativeFrom="page">
              <wp:posOffset>3094354</wp:posOffset>
            </wp:positionH>
            <wp:positionV relativeFrom="paragraph">
              <wp:posOffset>13715</wp:posOffset>
            </wp:positionV>
            <wp:extent cx="89916" cy="76200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579" y="46736"/>
                          </a:lnTo>
                          <a:lnTo>
                            <a:pt x="89916" y="31115"/>
                          </a:lnTo>
                          <a:lnTo>
                            <a:pt x="55119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0" behindDoc="0" locked="0" layoutInCell="1" allowOverlap="1">
            <wp:simplePos x="0" y="0"/>
            <wp:positionH relativeFrom="page">
              <wp:posOffset>3216275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578" y="46736"/>
                          </a:lnTo>
                          <a:lnTo>
                            <a:pt x="89915" y="31115"/>
                          </a:lnTo>
                          <a:lnTo>
                            <a:pt x="5549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2" behindDoc="0" locked="0" layoutInCell="1" allowOverlap="1">
            <wp:simplePos x="0" y="0"/>
            <wp:positionH relativeFrom="page">
              <wp:posOffset>3338448</wp:posOffset>
            </wp:positionH>
            <wp:positionV relativeFrom="paragraph">
              <wp:posOffset>13715</wp:posOffset>
            </wp:positionV>
            <wp:extent cx="89662" cy="76200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622" y="76200"/>
                          </a:lnTo>
                          <a:lnTo>
                            <a:pt x="43054" y="60452"/>
                          </a:lnTo>
                          <a:lnTo>
                            <a:pt x="68961" y="76200"/>
                          </a:lnTo>
                          <a:lnTo>
                            <a:pt x="60325" y="46736"/>
                          </a:lnTo>
                          <a:lnTo>
                            <a:pt x="89662" y="31115"/>
                          </a:lnTo>
                          <a:lnTo>
                            <a:pt x="55246" y="31115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4" behindDoc="0" locked="0" layoutInCell="1" allowOverlap="1">
            <wp:simplePos x="0" y="0"/>
            <wp:positionH relativeFrom="page">
              <wp:posOffset>3460369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621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325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6" behindDoc="0" locked="0" layoutInCell="1" allowOverlap="1">
            <wp:simplePos x="0" y="0"/>
            <wp:positionH relativeFrom="page">
              <wp:posOffset>3582289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620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98" behindDoc="0" locked="0" layoutInCell="1" allowOverlap="1">
            <wp:simplePos x="0" y="0"/>
            <wp:positionH relativeFrom="page">
              <wp:posOffset>3704209</wp:posOffset>
            </wp:positionH>
            <wp:positionV relativeFrom="paragraph">
              <wp:posOffset>13715</wp:posOffset>
            </wp:positionV>
            <wp:extent cx="89916" cy="76200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620" y="76200"/>
                          </a:lnTo>
                          <a:lnTo>
                            <a:pt x="43306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6" y="31115"/>
                          </a:lnTo>
                          <a:lnTo>
                            <a:pt x="55244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0" behindDoc="0" locked="0" layoutInCell="1" allowOverlap="1">
            <wp:simplePos x="0" y="0"/>
            <wp:positionH relativeFrom="page">
              <wp:posOffset>3826128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622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2" behindDoc="0" locked="0" layoutInCell="1" allowOverlap="1">
            <wp:simplePos x="0" y="0"/>
            <wp:positionH relativeFrom="page">
              <wp:posOffset>3948048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246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4" behindDoc="0" locked="0" layoutInCell="1" allowOverlap="1">
            <wp:simplePos x="0" y="0"/>
            <wp:positionH relativeFrom="page">
              <wp:posOffset>4070350</wp:posOffset>
            </wp:positionH>
            <wp:positionV relativeFrom="paragraph">
              <wp:posOffset>13715</wp:posOffset>
            </wp:positionV>
            <wp:extent cx="89534" cy="76200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4" cy="76200"/>
                    </a:xfrm>
                    <a:custGeom>
                      <a:rect l="l" t="t" r="r" b="b"/>
                      <a:pathLst>
                        <a:path w="89534" h="76200">
                          <a:moveTo>
                            <a:pt x="42926" y="0"/>
                          </a:moveTo>
                          <a:lnTo>
                            <a:pt x="30734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494" y="76200"/>
                          </a:lnTo>
                          <a:lnTo>
                            <a:pt x="42926" y="60452"/>
                          </a:lnTo>
                          <a:lnTo>
                            <a:pt x="68834" y="76200"/>
                          </a:lnTo>
                          <a:lnTo>
                            <a:pt x="60325" y="46736"/>
                          </a:lnTo>
                          <a:lnTo>
                            <a:pt x="89534" y="31115"/>
                          </a:lnTo>
                          <a:lnTo>
                            <a:pt x="55117" y="31115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6" behindDoc="0" locked="0" layoutInCell="1" allowOverlap="1">
            <wp:simplePos x="0" y="0"/>
            <wp:positionH relativeFrom="page">
              <wp:posOffset>4192270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2926" y="0"/>
                          </a:moveTo>
                          <a:lnTo>
                            <a:pt x="30733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494" y="76200"/>
                          </a:lnTo>
                          <a:lnTo>
                            <a:pt x="42926" y="60452"/>
                          </a:lnTo>
                          <a:lnTo>
                            <a:pt x="68833" y="76200"/>
                          </a:lnTo>
                          <a:lnTo>
                            <a:pt x="60325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08" behindDoc="0" locked="0" layoutInCell="1" allowOverlap="1">
            <wp:simplePos x="0" y="0"/>
            <wp:positionH relativeFrom="page">
              <wp:posOffset>4314190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80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494" y="76200"/>
                          </a:lnTo>
                          <a:lnTo>
                            <a:pt x="43180" y="60452"/>
                          </a:lnTo>
                          <a:lnTo>
                            <a:pt x="69088" y="76200"/>
                          </a:lnTo>
                          <a:lnTo>
                            <a:pt x="60579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0" behindDoc="0" locked="0" layoutInCell="1" allowOverlap="1">
            <wp:simplePos x="0" y="0"/>
            <wp:positionH relativeFrom="page">
              <wp:posOffset>4436109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1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494" y="76200"/>
                          </a:lnTo>
                          <a:lnTo>
                            <a:pt x="43181" y="60452"/>
                          </a:lnTo>
                          <a:lnTo>
                            <a:pt x="69088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9" y="31115"/>
                          </a:lnTo>
                          <a:lnTo>
                            <a:pt x="43181" y="0"/>
                          </a:lnTo>
                          <a:close/>
                          <a:moveTo>
                            <a:pt x="43181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2" behindDoc="0" locked="0" layoutInCell="1" allowOverlap="1">
            <wp:simplePos x="0" y="0"/>
            <wp:positionH relativeFrom="page">
              <wp:posOffset>4558029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0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494" y="76200"/>
                          </a:lnTo>
                          <a:lnTo>
                            <a:pt x="43180" y="60452"/>
                          </a:lnTo>
                          <a:lnTo>
                            <a:pt x="69088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4" behindDoc="0" locked="0" layoutInCell="1" allowOverlap="1">
            <wp:simplePos x="0" y="0"/>
            <wp:positionH relativeFrom="page">
              <wp:posOffset>4679950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79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747" y="76200"/>
                          </a:lnTo>
                          <a:lnTo>
                            <a:pt x="43179" y="60452"/>
                          </a:lnTo>
                          <a:lnTo>
                            <a:pt x="69088" y="76200"/>
                          </a:lnTo>
                          <a:lnTo>
                            <a:pt x="60578" y="46736"/>
                          </a:lnTo>
                          <a:lnTo>
                            <a:pt x="89915" y="31115"/>
                          </a:lnTo>
                          <a:lnTo>
                            <a:pt x="55117" y="31115"/>
                          </a:lnTo>
                          <a:lnTo>
                            <a:pt x="43179" y="0"/>
                          </a:lnTo>
                          <a:close/>
                          <a:moveTo>
                            <a:pt x="43179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6" behindDoc="0" locked="0" layoutInCell="1" allowOverlap="1">
            <wp:simplePos x="0" y="0"/>
            <wp:positionH relativeFrom="page">
              <wp:posOffset>4801870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80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747" y="76200"/>
                          </a:lnTo>
                          <a:lnTo>
                            <a:pt x="43180" y="60452"/>
                          </a:lnTo>
                          <a:lnTo>
                            <a:pt x="69088" y="76200"/>
                          </a:lnTo>
                          <a:lnTo>
                            <a:pt x="60578" y="46736"/>
                          </a:lnTo>
                          <a:lnTo>
                            <a:pt x="89915" y="31115"/>
                          </a:lnTo>
                          <a:lnTo>
                            <a:pt x="55371" y="31115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18" behindDoc="0" locked="0" layoutInCell="1" allowOverlap="1">
            <wp:simplePos x="0" y="0"/>
            <wp:positionH relativeFrom="page">
              <wp:posOffset>4924044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2926" y="0"/>
                          </a:moveTo>
                          <a:lnTo>
                            <a:pt x="30734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494" y="76200"/>
                          </a:lnTo>
                          <a:lnTo>
                            <a:pt x="42926" y="60452"/>
                          </a:lnTo>
                          <a:lnTo>
                            <a:pt x="68834" y="76200"/>
                          </a:lnTo>
                          <a:lnTo>
                            <a:pt x="60325" y="46736"/>
                          </a:lnTo>
                          <a:lnTo>
                            <a:pt x="89915" y="31115"/>
                          </a:lnTo>
                          <a:lnTo>
                            <a:pt x="55117" y="31115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7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120776</wp:posOffset>
            </wp:positionV>
            <wp:extent cx="85370" cy="77978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7978"/>
                    </a:xfrm>
                    <a:custGeom>
                      <a:rect l="l" t="t" r="r" b="b"/>
                      <a:pathLst>
                        <a:path w="85370" h="77978">
                          <a:moveTo>
                            <a:pt x="40843" y="0"/>
                          </a:moveTo>
                          <a:lnTo>
                            <a:pt x="29261" y="31624"/>
                          </a:lnTo>
                          <a:lnTo>
                            <a:pt x="0" y="31624"/>
                          </a:lnTo>
                          <a:lnTo>
                            <a:pt x="24384" y="49403"/>
                          </a:lnTo>
                          <a:lnTo>
                            <a:pt x="14631" y="77978"/>
                          </a:lnTo>
                          <a:lnTo>
                            <a:pt x="40843" y="62103"/>
                          </a:lnTo>
                          <a:lnTo>
                            <a:pt x="65532" y="77978"/>
                          </a:lnTo>
                          <a:lnTo>
                            <a:pt x="57303" y="47879"/>
                          </a:lnTo>
                          <a:lnTo>
                            <a:pt x="85370" y="31624"/>
                          </a:lnTo>
                          <a:lnTo>
                            <a:pt x="52426" y="3162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2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115824</wp:posOffset>
            </wp:positionV>
            <wp:extent cx="6096" cy="6095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0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115824</wp:posOffset>
            </wp:positionV>
            <wp:extent cx="5607431" cy="6095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6095"/>
                    </a:xfrm>
                    <a:custGeom>
                      <a:rect l="l" t="t" r="r" b="b"/>
                      <a:pathLst>
                        <a:path w="5607431" h="6095">
                          <a:moveTo>
                            <a:pt x="0" y="6095"/>
                          </a:moveTo>
                          <a:lnTo>
                            <a:pt x="5607431" y="6095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3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115824</wp:posOffset>
            </wp:positionV>
            <wp:extent cx="6096" cy="6095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6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129921</wp:posOffset>
            </wp:positionV>
            <wp:extent cx="85369" cy="78358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358"/>
                    </a:xfrm>
                    <a:custGeom>
                      <a:rect l="l" t="t" r="r" b="b"/>
                      <a:pathLst>
                        <a:path w="85369" h="78358">
                          <a:moveTo>
                            <a:pt x="40843" y="0"/>
                          </a:moveTo>
                          <a:lnTo>
                            <a:pt x="29261" y="32004"/>
                          </a:lnTo>
                          <a:lnTo>
                            <a:pt x="0" y="32004"/>
                          </a:lnTo>
                          <a:lnTo>
                            <a:pt x="24384" y="49656"/>
                          </a:lnTo>
                          <a:lnTo>
                            <a:pt x="14630" y="78358"/>
                          </a:lnTo>
                          <a:lnTo>
                            <a:pt x="40843" y="62103"/>
                          </a:lnTo>
                          <a:lnTo>
                            <a:pt x="65532" y="78358"/>
                          </a:lnTo>
                          <a:lnTo>
                            <a:pt x="57302" y="48132"/>
                          </a:lnTo>
                          <a:lnTo>
                            <a:pt x="85369" y="32004"/>
                          </a:lnTo>
                          <a:lnTo>
                            <a:pt x="52426" y="3200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0" w:lineRule="exact"/>
        <w:ind w:left="3984" w:right="0" w:firstLine="0"/>
      </w:pPr>
      <w:r>
        <w:drawing>
          <wp:anchor simplePos="0" relativeHeight="251658422" behindDoc="0" locked="0" layoutInCell="1" allowOverlap="1">
            <wp:simplePos x="0" y="0"/>
            <wp:positionH relativeFrom="page">
              <wp:posOffset>1259433</wp:posOffset>
            </wp:positionH>
            <wp:positionV relativeFrom="line">
              <wp:posOffset>-267418</wp:posOffset>
            </wp:positionV>
            <wp:extent cx="6096" cy="530352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530352"/>
                    </a:xfrm>
                    <a:custGeom>
                      <a:rect l="l" t="t" r="r" b="b"/>
                      <a:pathLst>
                        <a:path w="6096" h="530352">
                          <a:moveTo>
                            <a:pt x="0" y="530352"/>
                          </a:moveTo>
                          <a:lnTo>
                            <a:pt x="6096" y="53035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3035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1" locked="0" layoutInCell="1" allowOverlap="1">
            <wp:simplePos x="0" y="0"/>
            <wp:positionH relativeFrom="page">
              <wp:posOffset>1265529</wp:posOffset>
            </wp:positionH>
            <wp:positionV relativeFrom="line">
              <wp:posOffset>-267418</wp:posOffset>
            </wp:positionV>
            <wp:extent cx="5607431" cy="530352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530352"/>
                    </a:xfrm>
                    <a:custGeom>
                      <a:rect l="l" t="t" r="r" b="b"/>
                      <a:pathLst>
                        <a:path w="5607431" h="530352">
                          <a:moveTo>
                            <a:pt x="0" y="530352"/>
                          </a:moveTo>
                          <a:lnTo>
                            <a:pt x="5607431" y="530352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530352"/>
                          </a:lnTo>
                          <a:close/>
                        </a:path>
                      </a:pathLst>
                    </a:custGeom>
                    <a:solidFill>
                      <a:srgbClr val="EEECE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9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-149689</wp:posOffset>
            </wp:positionV>
            <wp:extent cx="85370" cy="77977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7977"/>
                    </a:xfrm>
                    <a:custGeom>
                      <a:rect l="l" t="t" r="r" b="b"/>
                      <a:pathLst>
                        <a:path w="85370" h="77977">
                          <a:moveTo>
                            <a:pt x="40843" y="0"/>
                          </a:moveTo>
                          <a:lnTo>
                            <a:pt x="29261" y="32003"/>
                          </a:lnTo>
                          <a:lnTo>
                            <a:pt x="0" y="32003"/>
                          </a:lnTo>
                          <a:lnTo>
                            <a:pt x="24384" y="49402"/>
                          </a:lnTo>
                          <a:lnTo>
                            <a:pt x="14631" y="77977"/>
                          </a:lnTo>
                          <a:lnTo>
                            <a:pt x="40843" y="62102"/>
                          </a:lnTo>
                          <a:lnTo>
                            <a:pt x="65532" y="77977"/>
                          </a:lnTo>
                          <a:lnTo>
                            <a:pt x="57303" y="47878"/>
                          </a:lnTo>
                          <a:lnTo>
                            <a:pt x="85370" y="32003"/>
                          </a:lnTo>
                          <a:lnTo>
                            <a:pt x="52426" y="3200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8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-140291</wp:posOffset>
            </wp:positionV>
            <wp:extent cx="85369" cy="78104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104"/>
                    </a:xfrm>
                    <a:custGeom>
                      <a:rect l="l" t="t" r="r" b="b"/>
                      <a:pathLst>
                        <a:path w="85369" h="78104">
                          <a:moveTo>
                            <a:pt x="40843" y="0"/>
                          </a:moveTo>
                          <a:lnTo>
                            <a:pt x="29261" y="31750"/>
                          </a:lnTo>
                          <a:lnTo>
                            <a:pt x="0" y="31750"/>
                          </a:lnTo>
                          <a:lnTo>
                            <a:pt x="24384" y="49403"/>
                          </a:lnTo>
                          <a:lnTo>
                            <a:pt x="14630" y="78104"/>
                          </a:lnTo>
                          <a:lnTo>
                            <a:pt x="40843" y="62229"/>
                          </a:lnTo>
                          <a:lnTo>
                            <a:pt x="65532" y="78104"/>
                          </a:lnTo>
                          <a:lnTo>
                            <a:pt x="57302" y="47879"/>
                          </a:lnTo>
                          <a:lnTo>
                            <a:pt x="85369" y="31750"/>
                          </a:lnTo>
                          <a:lnTo>
                            <a:pt x="52426" y="3175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1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-30817</wp:posOffset>
            </wp:positionV>
            <wp:extent cx="85370" cy="78358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8358"/>
                    </a:xfrm>
                    <a:custGeom>
                      <a:rect l="l" t="t" r="r" b="b"/>
                      <a:pathLst>
                        <a:path w="85370" h="78358">
                          <a:moveTo>
                            <a:pt x="40843" y="0"/>
                          </a:moveTo>
                          <a:lnTo>
                            <a:pt x="29261" y="32004"/>
                          </a:lnTo>
                          <a:lnTo>
                            <a:pt x="0" y="32004"/>
                          </a:lnTo>
                          <a:lnTo>
                            <a:pt x="24384" y="49403"/>
                          </a:lnTo>
                          <a:lnTo>
                            <a:pt x="14631" y="78358"/>
                          </a:lnTo>
                          <a:lnTo>
                            <a:pt x="40843" y="62103"/>
                          </a:lnTo>
                          <a:lnTo>
                            <a:pt x="65532" y="78358"/>
                          </a:lnTo>
                          <a:lnTo>
                            <a:pt x="57303" y="47879"/>
                          </a:lnTo>
                          <a:lnTo>
                            <a:pt x="85370" y="32004"/>
                          </a:lnTo>
                          <a:lnTo>
                            <a:pt x="52426" y="3200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0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-21420</wp:posOffset>
            </wp:positionV>
            <wp:extent cx="85369" cy="78106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106"/>
                    </a:xfrm>
                    <a:custGeom>
                      <a:rect l="l" t="t" r="r" b="b"/>
                      <a:pathLst>
                        <a:path w="85369" h="78106">
                          <a:moveTo>
                            <a:pt x="40843" y="0"/>
                          </a:moveTo>
                          <a:lnTo>
                            <a:pt x="29261" y="31750"/>
                          </a:lnTo>
                          <a:lnTo>
                            <a:pt x="0" y="31750"/>
                          </a:lnTo>
                          <a:lnTo>
                            <a:pt x="24384" y="49404"/>
                          </a:lnTo>
                          <a:lnTo>
                            <a:pt x="14630" y="78106"/>
                          </a:lnTo>
                          <a:lnTo>
                            <a:pt x="40843" y="62231"/>
                          </a:lnTo>
                          <a:lnTo>
                            <a:pt x="65532" y="78106"/>
                          </a:lnTo>
                          <a:lnTo>
                            <a:pt x="57302" y="47880"/>
                          </a:lnTo>
                          <a:lnTo>
                            <a:pt x="85369" y="31750"/>
                          </a:lnTo>
                          <a:lnTo>
                            <a:pt x="52426" y="3175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3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88054</wp:posOffset>
            </wp:positionV>
            <wp:extent cx="85370" cy="78359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8359"/>
                    </a:xfrm>
                    <a:custGeom>
                      <a:rect l="l" t="t" r="r" b="b"/>
                      <a:pathLst>
                        <a:path w="85370" h="78359">
                          <a:moveTo>
                            <a:pt x="40843" y="0"/>
                          </a:moveTo>
                          <a:lnTo>
                            <a:pt x="29261" y="32005"/>
                          </a:lnTo>
                          <a:lnTo>
                            <a:pt x="0" y="32005"/>
                          </a:lnTo>
                          <a:lnTo>
                            <a:pt x="24384" y="49404"/>
                          </a:lnTo>
                          <a:lnTo>
                            <a:pt x="14631" y="78359"/>
                          </a:lnTo>
                          <a:lnTo>
                            <a:pt x="40843" y="62104"/>
                          </a:lnTo>
                          <a:lnTo>
                            <a:pt x="65532" y="78359"/>
                          </a:lnTo>
                          <a:lnTo>
                            <a:pt x="57303" y="47880"/>
                          </a:lnTo>
                          <a:lnTo>
                            <a:pt x="85370" y="32005"/>
                          </a:lnTo>
                          <a:lnTo>
                            <a:pt x="52426" y="32005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2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97452</wp:posOffset>
            </wp:positionV>
            <wp:extent cx="85369" cy="78106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106"/>
                    </a:xfrm>
                    <a:custGeom>
                      <a:rect l="l" t="t" r="r" b="b"/>
                      <a:pathLst>
                        <a:path w="85369" h="78106">
                          <a:moveTo>
                            <a:pt x="40843" y="0"/>
                          </a:moveTo>
                          <a:lnTo>
                            <a:pt x="29261" y="32004"/>
                          </a:lnTo>
                          <a:lnTo>
                            <a:pt x="0" y="32004"/>
                          </a:lnTo>
                          <a:lnTo>
                            <a:pt x="24384" y="49403"/>
                          </a:lnTo>
                          <a:lnTo>
                            <a:pt x="14630" y="78106"/>
                          </a:lnTo>
                          <a:lnTo>
                            <a:pt x="40843" y="62231"/>
                          </a:lnTo>
                          <a:lnTo>
                            <a:pt x="65532" y="78106"/>
                          </a:lnTo>
                          <a:lnTo>
                            <a:pt x="57302" y="47879"/>
                          </a:lnTo>
                          <a:lnTo>
                            <a:pt x="85369" y="32004"/>
                          </a:lnTo>
                          <a:lnTo>
                            <a:pt x="52426" y="3200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40" baseline="0" dirty="0">
          <w:jc w:val="left"/>
          <w:rFonts w:ascii="Arial" w:hAnsi="Arial" w:cs="Arial"/>
          <w:color w:val="C00000"/>
          <w:sz w:val="40"/>
          <w:szCs w:val="40"/>
        </w:rPr>
        <w:t>॥</w:t>
      </w:r>
      <w:r>
        <w:rPr lang="ru-RU" sz="40" baseline="0" dirty="0">
          <w:jc w:val="left"/>
          <w:rFonts w:ascii="Arial" w:hAnsi="Arial" w:cs="Arial"/>
          <w:color w:val="C00000"/>
          <w:spacing w:val="-11"/>
          <w:sz w:val="40"/>
          <w:szCs w:val="40"/>
        </w:rPr>
        <w:t> </w:t>
      </w:r>
      <w:r>
        <w:rPr lang="ru-RU" sz="40" baseline="0" dirty="0">
          <w:jc w:val="left"/>
          <w:rFonts w:ascii="Arial" w:hAnsi="Arial" w:cs="Arial"/>
          <w:color w:val="C00000"/>
          <w:sz w:val="40"/>
          <w:szCs w:val="40"/>
        </w:rPr>
        <w:t>ईशावास्योपनिषद्भाष्यम</w:t>
      </w:r>
      <w:r>
        <w:rPr>
          <w:rFonts w:ascii="Times New Roman" w:hAnsi="Times New Roman" w:cs="Times New Roman"/>
          <w:sz w:val="40"/>
          <w:szCs w:val="4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spacing w:after="194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21" behindDoc="0" locked="0" layoutInCell="1" allowOverlap="1">
            <wp:simplePos x="0" y="0"/>
            <wp:positionH relativeFrom="page">
              <wp:posOffset>5042661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0" y="0"/>
                          </a:moveTo>
                          <a:lnTo>
                            <a:pt x="30989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748" y="76200"/>
                          </a:lnTo>
                          <a:lnTo>
                            <a:pt x="43180" y="60452"/>
                          </a:lnTo>
                          <a:lnTo>
                            <a:pt x="69089" y="76200"/>
                          </a:lnTo>
                          <a:lnTo>
                            <a:pt x="60579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3" behindDoc="0" locked="0" layoutInCell="1" allowOverlap="1">
            <wp:simplePos x="0" y="0"/>
            <wp:positionH relativeFrom="page">
              <wp:posOffset>5164582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79" y="0"/>
                          </a:moveTo>
                          <a:lnTo>
                            <a:pt x="30988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747" y="76200"/>
                          </a:lnTo>
                          <a:lnTo>
                            <a:pt x="43179" y="60452"/>
                          </a:lnTo>
                          <a:lnTo>
                            <a:pt x="69088" y="76200"/>
                          </a:lnTo>
                          <a:lnTo>
                            <a:pt x="60578" y="46736"/>
                          </a:lnTo>
                          <a:lnTo>
                            <a:pt x="89915" y="31115"/>
                          </a:lnTo>
                          <a:lnTo>
                            <a:pt x="55371" y="31115"/>
                          </a:lnTo>
                          <a:lnTo>
                            <a:pt x="43179" y="0"/>
                          </a:lnTo>
                          <a:close/>
                          <a:moveTo>
                            <a:pt x="43179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5" behindDoc="0" locked="0" layoutInCell="1" allowOverlap="1">
            <wp:simplePos x="0" y="0"/>
            <wp:positionH relativeFrom="page">
              <wp:posOffset>5286755</wp:posOffset>
            </wp:positionH>
            <wp:positionV relativeFrom="paragraph">
              <wp:posOffset>4572</wp:posOffset>
            </wp:positionV>
            <wp:extent cx="89662" cy="76200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2927" y="0"/>
                          </a:moveTo>
                          <a:lnTo>
                            <a:pt x="30735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495" y="76200"/>
                          </a:lnTo>
                          <a:lnTo>
                            <a:pt x="42927" y="60452"/>
                          </a:lnTo>
                          <a:lnTo>
                            <a:pt x="68835" y="76200"/>
                          </a:lnTo>
                          <a:lnTo>
                            <a:pt x="60325" y="46736"/>
                          </a:lnTo>
                          <a:lnTo>
                            <a:pt x="89662" y="31115"/>
                          </a:lnTo>
                          <a:lnTo>
                            <a:pt x="55118" y="31115"/>
                          </a:lnTo>
                          <a:lnTo>
                            <a:pt x="42927" y="0"/>
                          </a:lnTo>
                          <a:close/>
                          <a:moveTo>
                            <a:pt x="4292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7" behindDoc="0" locked="0" layoutInCell="1" allowOverlap="1">
            <wp:simplePos x="0" y="0"/>
            <wp:positionH relativeFrom="page">
              <wp:posOffset>5408676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325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9" behindDoc="0" locked="0" layoutInCell="1" allowOverlap="1">
            <wp:simplePos x="0" y="0"/>
            <wp:positionH relativeFrom="page">
              <wp:posOffset>5530596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59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1" behindDoc="0" locked="0" layoutInCell="1" allowOverlap="1">
            <wp:simplePos x="0" y="0"/>
            <wp:positionH relativeFrom="page">
              <wp:posOffset>5652515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119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3" behindDoc="0" locked="0" layoutInCell="1" allowOverlap="1">
            <wp:simplePos x="0" y="0"/>
            <wp:positionH relativeFrom="page">
              <wp:posOffset>5774435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5" behindDoc="0" locked="0" layoutInCell="1" allowOverlap="1">
            <wp:simplePos x="0" y="0"/>
            <wp:positionH relativeFrom="page">
              <wp:posOffset>5896355</wp:posOffset>
            </wp:positionH>
            <wp:positionV relativeFrom="paragraph">
              <wp:posOffset>4572</wp:posOffset>
            </wp:positionV>
            <wp:extent cx="89916" cy="76200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875" y="76200"/>
                          </a:lnTo>
                          <a:lnTo>
                            <a:pt x="43308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6" y="31115"/>
                          </a:lnTo>
                          <a:lnTo>
                            <a:pt x="55499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7" behindDoc="0" locked="0" layoutInCell="1" allowOverlap="1">
            <wp:simplePos x="0" y="0"/>
            <wp:positionH relativeFrom="page">
              <wp:posOffset>6018529</wp:posOffset>
            </wp:positionH>
            <wp:positionV relativeFrom="paragraph">
              <wp:posOffset>4572</wp:posOffset>
            </wp:positionV>
            <wp:extent cx="89662" cy="76200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622" y="76200"/>
                          </a:lnTo>
                          <a:lnTo>
                            <a:pt x="43054" y="60452"/>
                          </a:lnTo>
                          <a:lnTo>
                            <a:pt x="68961" y="76200"/>
                          </a:lnTo>
                          <a:lnTo>
                            <a:pt x="60453" y="46736"/>
                          </a:lnTo>
                          <a:lnTo>
                            <a:pt x="89662" y="31115"/>
                          </a:lnTo>
                          <a:lnTo>
                            <a:pt x="55246" y="31115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9" behindDoc="0" locked="0" layoutInCell="1" allowOverlap="1">
            <wp:simplePos x="0" y="0"/>
            <wp:positionH relativeFrom="page">
              <wp:posOffset>6140450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621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452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1" behindDoc="0" locked="0" layoutInCell="1" allowOverlap="1">
            <wp:simplePos x="0" y="0"/>
            <wp:positionH relativeFrom="page">
              <wp:posOffset>6262370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620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3" behindDoc="0" locked="0" layoutInCell="1" allowOverlap="1">
            <wp:simplePos x="0" y="0"/>
            <wp:positionH relativeFrom="page">
              <wp:posOffset>6384290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6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59"/>
                          </a:lnTo>
                          <a:lnTo>
                            <a:pt x="15620" y="76200"/>
                          </a:lnTo>
                          <a:lnTo>
                            <a:pt x="43306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244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5" behindDoc="0" locked="0" layoutInCell="1" allowOverlap="1">
            <wp:simplePos x="0" y="0"/>
            <wp:positionH relativeFrom="page">
              <wp:posOffset>6506209</wp:posOffset>
            </wp:positionH>
            <wp:positionV relativeFrom="paragraph">
              <wp:posOffset>4572</wp:posOffset>
            </wp:positionV>
            <wp:extent cx="89917" cy="76200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59"/>
                          </a:lnTo>
                          <a:lnTo>
                            <a:pt x="15622" y="76200"/>
                          </a:lnTo>
                          <a:lnTo>
                            <a:pt x="43308" y="60452"/>
                          </a:lnTo>
                          <a:lnTo>
                            <a:pt x="69216" y="76200"/>
                          </a:lnTo>
                          <a:lnTo>
                            <a:pt x="60707" y="46736"/>
                          </a:lnTo>
                          <a:lnTo>
                            <a:pt x="89917" y="31115"/>
                          </a:lnTo>
                          <a:lnTo>
                            <a:pt x="55246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7" behindDoc="0" locked="0" layoutInCell="1" allowOverlap="1">
            <wp:simplePos x="0" y="0"/>
            <wp:positionH relativeFrom="page">
              <wp:posOffset>6628130</wp:posOffset>
            </wp:positionH>
            <wp:positionV relativeFrom="paragraph">
              <wp:posOffset>4572</wp:posOffset>
            </wp:positionV>
            <wp:extent cx="89915" cy="76200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6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8" y="48259"/>
                          </a:lnTo>
                          <a:lnTo>
                            <a:pt x="15875" y="76200"/>
                          </a:lnTo>
                          <a:lnTo>
                            <a:pt x="43306" y="60452"/>
                          </a:lnTo>
                          <a:lnTo>
                            <a:pt x="69214" y="76200"/>
                          </a:lnTo>
                          <a:lnTo>
                            <a:pt x="60705" y="46736"/>
                          </a:lnTo>
                          <a:lnTo>
                            <a:pt x="89915" y="31115"/>
                          </a:lnTo>
                          <a:lnTo>
                            <a:pt x="55499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9" behindDoc="0" locked="0" layoutInCell="1" allowOverlap="1">
            <wp:simplePos x="0" y="0"/>
            <wp:positionH relativeFrom="page">
              <wp:posOffset>6750431</wp:posOffset>
            </wp:positionH>
            <wp:positionV relativeFrom="paragraph">
              <wp:posOffset>4572</wp:posOffset>
            </wp:positionV>
            <wp:extent cx="89535" cy="76200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5" cy="76200"/>
                    </a:xfrm>
                    <a:custGeom>
                      <a:rect l="l" t="t" r="r" b="b"/>
                      <a:pathLst>
                        <a:path w="89535" h="76200">
                          <a:moveTo>
                            <a:pt x="42925" y="0"/>
                          </a:moveTo>
                          <a:lnTo>
                            <a:pt x="30734" y="31115"/>
                          </a:lnTo>
                          <a:lnTo>
                            <a:pt x="0" y="31115"/>
                          </a:lnTo>
                          <a:lnTo>
                            <a:pt x="25526" y="48259"/>
                          </a:lnTo>
                          <a:lnTo>
                            <a:pt x="15494" y="76200"/>
                          </a:lnTo>
                          <a:lnTo>
                            <a:pt x="42925" y="60452"/>
                          </a:lnTo>
                          <a:lnTo>
                            <a:pt x="68834" y="76200"/>
                          </a:lnTo>
                          <a:lnTo>
                            <a:pt x="60325" y="46736"/>
                          </a:lnTo>
                          <a:lnTo>
                            <a:pt x="89535" y="31115"/>
                          </a:lnTo>
                          <a:lnTo>
                            <a:pt x="55117" y="31115"/>
                          </a:lnTo>
                          <a:lnTo>
                            <a:pt x="42925" y="0"/>
                          </a:lnTo>
                          <a:close/>
                          <a:moveTo>
                            <a:pt x="42925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4572</wp:posOffset>
            </wp:positionV>
            <wp:extent cx="85345" cy="76200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6200"/>
                    </a:xfrm>
                    <a:custGeom>
                      <a:rect l="l" t="t" r="r" b="b"/>
                      <a:pathLst>
                        <a:path w="85345" h="76200">
                          <a:moveTo>
                            <a:pt x="41148" y="0"/>
                          </a:moveTo>
                          <a:lnTo>
                            <a:pt x="29465" y="31115"/>
                          </a:lnTo>
                          <a:lnTo>
                            <a:pt x="0" y="31115"/>
                          </a:lnTo>
                          <a:lnTo>
                            <a:pt x="24639" y="48259"/>
                          </a:lnTo>
                          <a:lnTo>
                            <a:pt x="14859" y="76200"/>
                          </a:lnTo>
                          <a:lnTo>
                            <a:pt x="41148" y="60452"/>
                          </a:lnTo>
                          <a:lnTo>
                            <a:pt x="65786" y="76200"/>
                          </a:lnTo>
                          <a:lnTo>
                            <a:pt x="57532" y="46736"/>
                          </a:lnTo>
                          <a:lnTo>
                            <a:pt x="85345" y="31115"/>
                          </a:lnTo>
                          <a:lnTo>
                            <a:pt x="52324" y="3111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0" behindDoc="0" locked="0" layoutInCell="1" allowOverlap="1">
            <wp:simplePos x="0" y="0"/>
            <wp:positionH relativeFrom="page">
              <wp:posOffset>5045964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325" y="46736"/>
                          </a:lnTo>
                          <a:lnTo>
                            <a:pt x="89915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2" behindDoc="0" locked="0" layoutInCell="1" allowOverlap="1">
            <wp:simplePos x="0" y="0"/>
            <wp:positionH relativeFrom="page">
              <wp:posOffset>5167884</wp:posOffset>
            </wp:positionH>
            <wp:positionV relativeFrom="paragraph">
              <wp:posOffset>13715</wp:posOffset>
            </wp:positionV>
            <wp:extent cx="89916" cy="76200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494" y="76200"/>
                          </a:lnTo>
                          <a:lnTo>
                            <a:pt x="43306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6" y="31115"/>
                          </a:lnTo>
                          <a:lnTo>
                            <a:pt x="55118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4" behindDoc="0" locked="0" layoutInCell="1" allowOverlap="1">
            <wp:simplePos x="0" y="0"/>
            <wp:positionH relativeFrom="page">
              <wp:posOffset>5289803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494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6" behindDoc="0" locked="0" layoutInCell="1" allowOverlap="1">
            <wp:simplePos x="0" y="0"/>
            <wp:positionH relativeFrom="page">
              <wp:posOffset>5411723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11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28" behindDoc="0" locked="0" layoutInCell="1" allowOverlap="1">
            <wp:simplePos x="0" y="0"/>
            <wp:positionH relativeFrom="page">
              <wp:posOffset>5533644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498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0" behindDoc="0" locked="0" layoutInCell="1" allowOverlap="1">
            <wp:simplePos x="0" y="0"/>
            <wp:positionH relativeFrom="page">
              <wp:posOffset>5655817</wp:posOffset>
            </wp:positionH>
            <wp:positionV relativeFrom="paragraph">
              <wp:posOffset>13715</wp:posOffset>
            </wp:positionV>
            <wp:extent cx="89662" cy="76200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622" y="76200"/>
                          </a:lnTo>
                          <a:lnTo>
                            <a:pt x="43054" y="60452"/>
                          </a:lnTo>
                          <a:lnTo>
                            <a:pt x="68961" y="76200"/>
                          </a:lnTo>
                          <a:lnTo>
                            <a:pt x="60453" y="46736"/>
                          </a:lnTo>
                          <a:lnTo>
                            <a:pt x="89662" y="31115"/>
                          </a:lnTo>
                          <a:lnTo>
                            <a:pt x="55246" y="31115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2" behindDoc="0" locked="0" layoutInCell="1" allowOverlap="1">
            <wp:simplePos x="0" y="0"/>
            <wp:positionH relativeFrom="page">
              <wp:posOffset>5777738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621" y="76200"/>
                          </a:lnTo>
                          <a:lnTo>
                            <a:pt x="43307" y="60452"/>
                          </a:lnTo>
                          <a:lnTo>
                            <a:pt x="69215" y="76200"/>
                          </a:lnTo>
                          <a:lnTo>
                            <a:pt x="60452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4" behindDoc="0" locked="0" layoutInCell="1" allowOverlap="1">
            <wp:simplePos x="0" y="0"/>
            <wp:positionH relativeFrom="page">
              <wp:posOffset>5899658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620" y="76200"/>
                          </a:lnTo>
                          <a:lnTo>
                            <a:pt x="43307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5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6" behindDoc="0" locked="0" layoutInCell="1" allowOverlap="1">
            <wp:simplePos x="0" y="0"/>
            <wp:positionH relativeFrom="page">
              <wp:posOffset>6021578</wp:posOffset>
            </wp:positionH>
            <wp:positionV relativeFrom="paragraph">
              <wp:posOffset>13715</wp:posOffset>
            </wp:positionV>
            <wp:extent cx="89916" cy="76200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620" y="76200"/>
                          </a:lnTo>
                          <a:lnTo>
                            <a:pt x="43306" y="60452"/>
                          </a:lnTo>
                          <a:lnTo>
                            <a:pt x="69214" y="76200"/>
                          </a:lnTo>
                          <a:lnTo>
                            <a:pt x="60706" y="46736"/>
                          </a:lnTo>
                          <a:lnTo>
                            <a:pt x="89916" y="31115"/>
                          </a:lnTo>
                          <a:lnTo>
                            <a:pt x="55244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38" behindDoc="0" locked="0" layoutInCell="1" allowOverlap="1">
            <wp:simplePos x="0" y="0"/>
            <wp:positionH relativeFrom="page">
              <wp:posOffset>6143497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875" y="76200"/>
                          </a:lnTo>
                          <a:lnTo>
                            <a:pt x="43307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245" y="31115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0" behindDoc="0" locked="0" layoutInCell="1" allowOverlap="1">
            <wp:simplePos x="0" y="0"/>
            <wp:positionH relativeFrom="page">
              <wp:posOffset>6265417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6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875" y="76200"/>
                          </a:lnTo>
                          <a:lnTo>
                            <a:pt x="43308" y="60452"/>
                          </a:lnTo>
                          <a:lnTo>
                            <a:pt x="69216" y="76200"/>
                          </a:lnTo>
                          <a:lnTo>
                            <a:pt x="60706" y="46736"/>
                          </a:lnTo>
                          <a:lnTo>
                            <a:pt x="89917" y="31115"/>
                          </a:lnTo>
                          <a:lnTo>
                            <a:pt x="55499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2" behindDoc="0" locked="0" layoutInCell="1" allowOverlap="1">
            <wp:simplePos x="0" y="0"/>
            <wp:positionH relativeFrom="page">
              <wp:posOffset>6387719</wp:posOffset>
            </wp:positionH>
            <wp:positionV relativeFrom="paragraph">
              <wp:posOffset>13715</wp:posOffset>
            </wp:positionV>
            <wp:extent cx="89534" cy="76200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4" cy="76200"/>
                    </a:xfrm>
                    <a:custGeom>
                      <a:rect l="l" t="t" r="r" b="b"/>
                      <a:pathLst>
                        <a:path w="89534" h="76200">
                          <a:moveTo>
                            <a:pt x="42926" y="0"/>
                          </a:moveTo>
                          <a:lnTo>
                            <a:pt x="30734" y="31115"/>
                          </a:lnTo>
                          <a:lnTo>
                            <a:pt x="0" y="31115"/>
                          </a:lnTo>
                          <a:lnTo>
                            <a:pt x="25908" y="48261"/>
                          </a:lnTo>
                          <a:lnTo>
                            <a:pt x="15494" y="76200"/>
                          </a:lnTo>
                          <a:lnTo>
                            <a:pt x="42926" y="60452"/>
                          </a:lnTo>
                          <a:lnTo>
                            <a:pt x="68834" y="76200"/>
                          </a:lnTo>
                          <a:lnTo>
                            <a:pt x="60325" y="46736"/>
                          </a:lnTo>
                          <a:lnTo>
                            <a:pt x="89534" y="31115"/>
                          </a:lnTo>
                          <a:lnTo>
                            <a:pt x="55117" y="31115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4" behindDoc="0" locked="0" layoutInCell="1" allowOverlap="1">
            <wp:simplePos x="0" y="0"/>
            <wp:positionH relativeFrom="page">
              <wp:posOffset>6509639</wp:posOffset>
            </wp:positionH>
            <wp:positionV relativeFrom="paragraph">
              <wp:posOffset>13715</wp:posOffset>
            </wp:positionV>
            <wp:extent cx="89916" cy="76200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493" y="76200"/>
                          </a:lnTo>
                          <a:lnTo>
                            <a:pt x="43306" y="60452"/>
                          </a:lnTo>
                          <a:lnTo>
                            <a:pt x="69215" y="76200"/>
                          </a:lnTo>
                          <a:lnTo>
                            <a:pt x="60325" y="46736"/>
                          </a:lnTo>
                          <a:lnTo>
                            <a:pt x="89916" y="31115"/>
                          </a:lnTo>
                          <a:lnTo>
                            <a:pt x="55117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6" behindDoc="0" locked="0" layoutInCell="1" allowOverlap="1">
            <wp:simplePos x="0" y="0"/>
            <wp:positionH relativeFrom="page">
              <wp:posOffset>6631558</wp:posOffset>
            </wp:positionH>
            <wp:positionV relativeFrom="paragraph">
              <wp:posOffset>13715</wp:posOffset>
            </wp:positionV>
            <wp:extent cx="89917" cy="76200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5" y="31115"/>
                          </a:lnTo>
                          <a:lnTo>
                            <a:pt x="0" y="31115"/>
                          </a:lnTo>
                          <a:lnTo>
                            <a:pt x="25909" y="48261"/>
                          </a:lnTo>
                          <a:lnTo>
                            <a:pt x="15495" y="76200"/>
                          </a:lnTo>
                          <a:lnTo>
                            <a:pt x="43308" y="60452"/>
                          </a:lnTo>
                          <a:lnTo>
                            <a:pt x="69215" y="76200"/>
                          </a:lnTo>
                          <a:lnTo>
                            <a:pt x="60580" y="46736"/>
                          </a:lnTo>
                          <a:lnTo>
                            <a:pt x="89917" y="31115"/>
                          </a:lnTo>
                          <a:lnTo>
                            <a:pt x="55119" y="31115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48" behindDoc="0" locked="0" layoutInCell="1" allowOverlap="1">
            <wp:simplePos x="0" y="0"/>
            <wp:positionH relativeFrom="page">
              <wp:posOffset>6753479</wp:posOffset>
            </wp:positionH>
            <wp:positionV relativeFrom="paragraph">
              <wp:posOffset>13715</wp:posOffset>
            </wp:positionV>
            <wp:extent cx="89915" cy="76200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6" y="0"/>
                          </a:moveTo>
                          <a:lnTo>
                            <a:pt x="31114" y="31115"/>
                          </a:lnTo>
                          <a:lnTo>
                            <a:pt x="0" y="31115"/>
                          </a:lnTo>
                          <a:lnTo>
                            <a:pt x="25907" y="48261"/>
                          </a:lnTo>
                          <a:lnTo>
                            <a:pt x="15493" y="76200"/>
                          </a:lnTo>
                          <a:lnTo>
                            <a:pt x="43306" y="60452"/>
                          </a:lnTo>
                          <a:lnTo>
                            <a:pt x="69214" y="76200"/>
                          </a:lnTo>
                          <a:lnTo>
                            <a:pt x="60578" y="46736"/>
                          </a:lnTo>
                          <a:lnTo>
                            <a:pt x="89915" y="31115"/>
                          </a:lnTo>
                          <a:lnTo>
                            <a:pt x="55117" y="31115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13715</wp:posOffset>
            </wp:positionV>
            <wp:extent cx="85345" cy="76200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6200"/>
                    </a:xfrm>
                    <a:custGeom>
                      <a:rect l="l" t="t" r="r" b="b"/>
                      <a:pathLst>
                        <a:path w="85345" h="76200">
                          <a:moveTo>
                            <a:pt x="41148" y="0"/>
                          </a:moveTo>
                          <a:lnTo>
                            <a:pt x="29464" y="31115"/>
                          </a:lnTo>
                          <a:lnTo>
                            <a:pt x="0" y="31115"/>
                          </a:lnTo>
                          <a:lnTo>
                            <a:pt x="24638" y="48261"/>
                          </a:lnTo>
                          <a:lnTo>
                            <a:pt x="14859" y="76200"/>
                          </a:lnTo>
                          <a:lnTo>
                            <a:pt x="41148" y="60452"/>
                          </a:lnTo>
                          <a:lnTo>
                            <a:pt x="65786" y="76200"/>
                          </a:lnTo>
                          <a:lnTo>
                            <a:pt x="57532" y="46736"/>
                          </a:lnTo>
                          <a:lnTo>
                            <a:pt x="85345" y="31115"/>
                          </a:lnTo>
                          <a:lnTo>
                            <a:pt x="52324" y="3111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115824</wp:posOffset>
            </wp:positionV>
            <wp:extent cx="6096" cy="6095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120776</wp:posOffset>
            </wp:positionV>
            <wp:extent cx="85345" cy="77978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8"/>
                    </a:xfrm>
                    <a:custGeom>
                      <a:rect l="l" t="t" r="r" b="b"/>
                      <a:pathLst>
                        <a:path w="85345" h="77978">
                          <a:moveTo>
                            <a:pt x="41148" y="0"/>
                          </a:moveTo>
                          <a:lnTo>
                            <a:pt x="29465" y="31624"/>
                          </a:lnTo>
                          <a:lnTo>
                            <a:pt x="0" y="31624"/>
                          </a:lnTo>
                          <a:lnTo>
                            <a:pt x="24639" y="49403"/>
                          </a:lnTo>
                          <a:lnTo>
                            <a:pt x="14859" y="77978"/>
                          </a:lnTo>
                          <a:lnTo>
                            <a:pt x="41148" y="62103"/>
                          </a:lnTo>
                          <a:lnTo>
                            <a:pt x="65786" y="77978"/>
                          </a:lnTo>
                          <a:lnTo>
                            <a:pt x="57532" y="47879"/>
                          </a:lnTo>
                          <a:lnTo>
                            <a:pt x="85345" y="31624"/>
                          </a:lnTo>
                          <a:lnTo>
                            <a:pt x="52324" y="3162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5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115824</wp:posOffset>
            </wp:positionV>
            <wp:extent cx="6096" cy="6095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129921</wp:posOffset>
            </wp:positionV>
            <wp:extent cx="85345" cy="78358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656"/>
                          </a:lnTo>
                          <a:lnTo>
                            <a:pt x="14859" y="78358"/>
                          </a:lnTo>
                          <a:lnTo>
                            <a:pt x="41148" y="62103"/>
                          </a:lnTo>
                          <a:lnTo>
                            <a:pt x="65786" y="78358"/>
                          </a:lnTo>
                          <a:lnTo>
                            <a:pt x="57532" y="4813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2" w:space="0" w:equalWidth="0">
            <w:col w:w="7370" w:space="80"/>
            <w:col w:w="405" w:space="0"/>
          </w:cols>
          <w:docGrid w:linePitch="360"/>
        </w:sectPr>
        <w:spacing w:before="0" w:after="0" w:line="398" w:lineRule="exact"/>
        <w:ind w:left="0" w:right="0" w:firstLine="0"/>
      </w:pPr>
      <w:r>
        <w:drawing>
          <wp:anchor simplePos="0" relativeHeight="251658423" behindDoc="0" locked="0" layoutInCell="1" allowOverlap="1">
            <wp:simplePos x="0" y="0"/>
            <wp:positionH relativeFrom="page">
              <wp:posOffset>6872985</wp:posOffset>
            </wp:positionH>
            <wp:positionV relativeFrom="line">
              <wp:posOffset>-206459</wp:posOffset>
            </wp:positionV>
            <wp:extent cx="6096" cy="530352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530352"/>
                    </a:xfrm>
                    <a:custGeom>
                      <a:rect l="l" t="t" r="r" b="b"/>
                      <a:pathLst>
                        <a:path w="6096" h="530352">
                          <a:moveTo>
                            <a:pt x="0" y="530352"/>
                          </a:moveTo>
                          <a:lnTo>
                            <a:pt x="6096" y="53035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3035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7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-88730</wp:posOffset>
            </wp:positionV>
            <wp:extent cx="85345" cy="77977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7"/>
                    </a:xfrm>
                    <a:custGeom>
                      <a:rect l="l" t="t" r="r" b="b"/>
                      <a:pathLst>
                        <a:path w="85345" h="77977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402"/>
                          </a:lnTo>
                          <a:lnTo>
                            <a:pt x="14859" y="77977"/>
                          </a:lnTo>
                          <a:lnTo>
                            <a:pt x="41148" y="62102"/>
                          </a:lnTo>
                          <a:lnTo>
                            <a:pt x="65786" y="77977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6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-79332</wp:posOffset>
            </wp:positionV>
            <wp:extent cx="85345" cy="78104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4"/>
                    </a:xfrm>
                    <a:custGeom>
                      <a:rect l="l" t="t" r="r" b="b"/>
                      <a:pathLst>
                        <a:path w="85345" h="78104">
                          <a:moveTo>
                            <a:pt x="41148" y="0"/>
                          </a:moveTo>
                          <a:lnTo>
                            <a:pt x="29464" y="31750"/>
                          </a:lnTo>
                          <a:lnTo>
                            <a:pt x="0" y="31750"/>
                          </a:lnTo>
                          <a:lnTo>
                            <a:pt x="24638" y="49403"/>
                          </a:lnTo>
                          <a:lnTo>
                            <a:pt x="14859" y="78104"/>
                          </a:lnTo>
                          <a:lnTo>
                            <a:pt x="41148" y="62229"/>
                          </a:lnTo>
                          <a:lnTo>
                            <a:pt x="65786" y="78104"/>
                          </a:lnTo>
                          <a:lnTo>
                            <a:pt x="57532" y="47879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9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30142</wp:posOffset>
            </wp:positionV>
            <wp:extent cx="85345" cy="78358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403"/>
                          </a:lnTo>
                          <a:lnTo>
                            <a:pt x="14859" y="78358"/>
                          </a:lnTo>
                          <a:lnTo>
                            <a:pt x="41148" y="62103"/>
                          </a:lnTo>
                          <a:lnTo>
                            <a:pt x="65786" y="78358"/>
                          </a:lnTo>
                          <a:lnTo>
                            <a:pt x="57532" y="4787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8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39539</wp:posOffset>
            </wp:positionV>
            <wp:extent cx="85345" cy="78106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6"/>
                    </a:xfrm>
                    <a:custGeom>
                      <a:rect l="l" t="t" r="r" b="b"/>
                      <a:pathLst>
                        <a:path w="85345" h="78106">
                          <a:moveTo>
                            <a:pt x="41148" y="0"/>
                          </a:moveTo>
                          <a:lnTo>
                            <a:pt x="29464" y="31750"/>
                          </a:lnTo>
                          <a:lnTo>
                            <a:pt x="0" y="31750"/>
                          </a:lnTo>
                          <a:lnTo>
                            <a:pt x="24638" y="49404"/>
                          </a:lnTo>
                          <a:lnTo>
                            <a:pt x="14859" y="78106"/>
                          </a:lnTo>
                          <a:lnTo>
                            <a:pt x="41148" y="62231"/>
                          </a:lnTo>
                          <a:lnTo>
                            <a:pt x="65786" y="78106"/>
                          </a:lnTo>
                          <a:lnTo>
                            <a:pt x="57532" y="47880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61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149013</wp:posOffset>
            </wp:positionV>
            <wp:extent cx="85345" cy="78359"/>
            <wp:effectExtent l="0" t="0" r="0" b="0"/>
            <wp:wrapNone/>
            <wp:docPr id="220" name="Freeform 2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5" y="32005"/>
                          </a:lnTo>
                          <a:lnTo>
                            <a:pt x="0" y="32005"/>
                          </a:lnTo>
                          <a:lnTo>
                            <a:pt x="24639" y="49404"/>
                          </a:lnTo>
                          <a:lnTo>
                            <a:pt x="14859" y="78359"/>
                          </a:lnTo>
                          <a:lnTo>
                            <a:pt x="41148" y="62104"/>
                          </a:lnTo>
                          <a:lnTo>
                            <a:pt x="65786" y="78359"/>
                          </a:lnTo>
                          <a:lnTo>
                            <a:pt x="57532" y="47880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6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158411</wp:posOffset>
            </wp:positionV>
            <wp:extent cx="85345" cy="78106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6"/>
                    </a:xfrm>
                    <a:custGeom>
                      <a:rect l="l" t="t" r="r" b="b"/>
                      <a:pathLst>
                        <a:path w="85345" h="78106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403"/>
                          </a:lnTo>
                          <a:lnTo>
                            <a:pt x="14859" y="78106"/>
                          </a:lnTo>
                          <a:lnTo>
                            <a:pt x="41148" y="62231"/>
                          </a:lnTo>
                          <a:lnTo>
                            <a:pt x="65786" y="78106"/>
                          </a:lnTo>
                          <a:lnTo>
                            <a:pt x="57532" y="4787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40" baseline="0" dirty="0">
          <w:jc w:val="left"/>
          <w:rFonts w:ascii="Arial" w:hAnsi="Arial" w:cs="Arial"/>
          <w:color w:val="C00000"/>
          <w:spacing w:val="-84"/>
          <w:sz w:val="40"/>
          <w:szCs w:val="40"/>
        </w:rPr>
        <w:t> </w:t>
      </w:r>
      <w:r>
        <w:rPr lang="ru-RU" sz="40" baseline="4" dirty="0">
          <w:jc w:val="left"/>
          <w:rFonts w:ascii="Arial" w:hAnsi="Arial" w:cs="Arial"/>
          <w:color w:val="C00000"/>
          <w:spacing w:val="-132"/>
          <w:position w:val="4"/>
          <w:sz w:val="40"/>
          <w:szCs w:val="40"/>
        </w:rPr>
        <w:t>्</w:t>
      </w:r>
      <w:r>
        <w:rPr lang="ru-RU" sz="40" baseline="0" dirty="0">
          <w:jc w:val="left"/>
          <w:rFonts w:ascii="Arial" w:hAnsi="Arial" w:cs="Arial"/>
          <w:color w:val="C00000"/>
          <w:sz w:val="40"/>
          <w:szCs w:val="40"/>
        </w:rPr>
        <w:t>॥</w:t>
      </w:r>
      <w:r>
        <w:rPr>
          <w:rFonts w:ascii="Times New Roman" w:hAnsi="Times New Roman" w:cs="Times New Roman"/>
          <w:sz w:val="40"/>
          <w:szCs w:val="40"/>
        </w:rPr>
        <w:t> </w:t>
      </w: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015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44449</wp:posOffset>
            </wp:positionV>
            <wp:extent cx="85370" cy="78360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8360"/>
                    </a:xfrm>
                    <a:custGeom>
                      <a:rect l="l" t="t" r="r" b="b"/>
                      <a:pathLst>
                        <a:path w="85370" h="78360">
                          <a:moveTo>
                            <a:pt x="40843" y="0"/>
                          </a:moveTo>
                          <a:lnTo>
                            <a:pt x="29261" y="32004"/>
                          </a:lnTo>
                          <a:lnTo>
                            <a:pt x="0" y="32004"/>
                          </a:lnTo>
                          <a:lnTo>
                            <a:pt x="24384" y="49403"/>
                          </a:lnTo>
                          <a:lnTo>
                            <a:pt x="14631" y="78360"/>
                          </a:lnTo>
                          <a:lnTo>
                            <a:pt x="40843" y="62103"/>
                          </a:lnTo>
                          <a:lnTo>
                            <a:pt x="65532" y="78360"/>
                          </a:lnTo>
                          <a:lnTo>
                            <a:pt x="57303" y="48134"/>
                          </a:lnTo>
                          <a:lnTo>
                            <a:pt x="85370" y="32004"/>
                          </a:lnTo>
                          <a:lnTo>
                            <a:pt x="52426" y="3200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6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44449</wp:posOffset>
            </wp:positionV>
            <wp:extent cx="85345" cy="78360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403"/>
                          </a:lnTo>
                          <a:lnTo>
                            <a:pt x="14859" y="78360"/>
                          </a:lnTo>
                          <a:lnTo>
                            <a:pt x="41148" y="62103"/>
                          </a:lnTo>
                          <a:lnTo>
                            <a:pt x="65786" y="78360"/>
                          </a:lnTo>
                          <a:lnTo>
                            <a:pt x="57532" y="48134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4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53848</wp:posOffset>
            </wp:positionV>
            <wp:extent cx="85369" cy="78359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359"/>
                    </a:xfrm>
                    <a:custGeom>
                      <a:rect l="l" t="t" r="r" b="b"/>
                      <a:pathLst>
                        <a:path w="85369" h="78359">
                          <a:moveTo>
                            <a:pt x="40843" y="0"/>
                          </a:moveTo>
                          <a:lnTo>
                            <a:pt x="29261" y="32003"/>
                          </a:lnTo>
                          <a:lnTo>
                            <a:pt x="0" y="32003"/>
                          </a:lnTo>
                          <a:lnTo>
                            <a:pt x="24384" y="49402"/>
                          </a:lnTo>
                          <a:lnTo>
                            <a:pt x="14630" y="78359"/>
                          </a:lnTo>
                          <a:lnTo>
                            <a:pt x="40843" y="62229"/>
                          </a:lnTo>
                          <a:lnTo>
                            <a:pt x="65532" y="78359"/>
                          </a:lnTo>
                          <a:lnTo>
                            <a:pt x="57302" y="47878"/>
                          </a:lnTo>
                          <a:lnTo>
                            <a:pt x="85369" y="32003"/>
                          </a:lnTo>
                          <a:lnTo>
                            <a:pt x="52426" y="3200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6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53848</wp:posOffset>
            </wp:positionV>
            <wp:extent cx="85345" cy="78359"/>
            <wp:effectExtent l="0" t="0" r="0" b="0"/>
            <wp:wrapNone/>
            <wp:docPr id="225" name="Freeform 2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2"/>
                          </a:lnTo>
                          <a:lnTo>
                            <a:pt x="14859" y="78359"/>
                          </a:lnTo>
                          <a:lnTo>
                            <a:pt x="41148" y="62229"/>
                          </a:lnTo>
                          <a:lnTo>
                            <a:pt x="65786" y="78359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100456</wp:posOffset>
            </wp:positionV>
            <wp:extent cx="6096" cy="6096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9" behindDoc="0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100456</wp:posOffset>
            </wp:positionV>
            <wp:extent cx="5607431" cy="6096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6096"/>
                    </a:xfrm>
                    <a:custGeom>
                      <a:rect l="l" t="t" r="r" b="b"/>
                      <a:pathLst>
                        <a:path w="5607431" h="6096">
                          <a:moveTo>
                            <a:pt x="0" y="6096"/>
                          </a:moveTo>
                          <a:lnTo>
                            <a:pt x="5607431" y="6096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7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100456</wp:posOffset>
            </wp:positionV>
            <wp:extent cx="6096" cy="6096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1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100456</wp:posOffset>
            </wp:positionV>
            <wp:extent cx="6096" cy="6096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0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100456</wp:posOffset>
            </wp:positionV>
            <wp:extent cx="6096" cy="6096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tbl>
      <w:tblPr>
        <w:tblStyle w:val="TableGrid"/>
        <w:tblLayout w:type="fixed"/>
        <w:tblpPr w:leftFromText="0" w:rightFromText="0" w:vertAnchor="text" w:horzAnchor="page" w:tblpX="1988" w:tblpY="-270"/>
        <w:tblOverlap w:val="never"/>
        "
        <w:tblW w:w="8810" w:type="dxa"/>
        <w:tblLook w:val="04A0" w:firstRow="1" w:lastRow="0" w:firstColumn="1" w:lastColumn="0" w:noHBand="0" w:noVBand="1"/>
      </w:tblPr>
      <w:tblGrid>
        <w:gridCol w:w="273"/>
        <w:gridCol w:w="321"/>
        <w:gridCol w:w="460"/>
        <w:gridCol w:w="105"/>
        <w:gridCol w:w="172"/>
        <w:gridCol w:w="1000"/>
        <w:gridCol w:w="781"/>
        <w:gridCol w:w="415"/>
        <w:gridCol w:w="5299"/>
      </w:tblGrid>
      <w:tr>
        <w:trPr>
          <w:trHeight w:hRule="exact" w:val="720"/>
        </w:trPr>
        <w:tc>
          <w:tcPr>
            <w:tcW w:w="2334" w:type="dxa"/>
            <w:gridSpan w:val="6"/>
            <w:tcBorders>
              <w:top w:val="single" w:sz="4" w:space="0" w:color="7030A0"/>
              <w:left w:val="single" w:sz="4" w:space="0" w:color="7030A0"/>
              <w:bottom w:val="nil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1" w:after="178" w:line="240" w:lineRule="auto"/>
              <w:ind w:left="86" w:right="-18" w:firstLine="0"/>
            </w:pPr>
            <w:r>
              <w:drawing>
                <wp:anchor simplePos="0" relativeHeight="251660017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-22233</wp:posOffset>
                  </wp:positionV>
                  <wp:extent cx="85370" cy="78359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9"/>
                          </a:xfrm>
                          <a:custGeom>
                            <a:rect l="l" t="t" r="r" b="b"/>
                            <a:pathLst>
                              <a:path w="85370" h="78359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359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359"/>
                                </a:lnTo>
                                <a:lnTo>
                                  <a:pt x="57303" y="48132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16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-12835</wp:posOffset>
                  </wp:positionV>
                  <wp:extent cx="85369" cy="78358"/>
                  <wp:effectExtent l="0" t="0" r="0" b="0"/>
                  <wp:wrapNone/>
                  <wp:docPr id="232" name="Freeform 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3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8" behindDoc="0" locked="0" layoutInCell="1" allowOverlap="1">
                  <wp:simplePos x="0" y="0"/>
                  <wp:positionH relativeFrom="page">
                    <wp:posOffset>-3048</wp:posOffset>
                  </wp:positionH>
                  <wp:positionV relativeFrom="line">
                    <wp:posOffset>-2803</wp:posOffset>
                  </wp:positionV>
                  <wp:extent cx="3048" cy="3048"/>
                  <wp:effectExtent l="0" t="0" r="0" b="0"/>
                  <wp:wrapNone/>
                  <wp:docPr id="233" name="Freeform 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8"/>
                          </a:xfrm>
                          <a:custGeom>
                            <a:rect l="l" t="t" r="r" b="b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9" behindDoc="0" locked="0" layoutInCell="1" allowOverlap="1">
                  <wp:simplePos x="0" y="0"/>
                  <wp:positionH relativeFrom="page">
                    <wp:posOffset>-3048</wp:posOffset>
                  </wp:positionH>
                  <wp:positionV relativeFrom="line">
                    <wp:posOffset>-2803</wp:posOffset>
                  </wp:positionV>
                  <wp:extent cx="3048" cy="3048"/>
                  <wp:effectExtent l="0" t="0" r="0" b="0"/>
                  <wp:wrapNone/>
                  <wp:docPr id="234" name="Freeform 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8"/>
                          </a:xfrm>
                          <a:custGeom>
                            <a:rect l="l" t="t" r="r" b="b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19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96639</wp:posOffset>
                  </wp:positionV>
                  <wp:extent cx="85370" cy="78358"/>
                  <wp:effectExtent l="0" t="0" r="0" b="0"/>
                  <wp:wrapNone/>
                  <wp:docPr id="235" name="Freeform 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656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8132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18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106036</wp:posOffset>
                  </wp:positionV>
                  <wp:extent cx="85369" cy="78359"/>
                  <wp:effectExtent l="0" t="0" r="0" b="0"/>
                  <wp:wrapNone/>
                  <wp:docPr id="236" name="Freeform 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9"/>
                          </a:xfrm>
                          <a:custGeom>
                            <a:rect l="l" t="t" r="r" b="b"/>
                            <a:pathLst>
                              <a:path w="85369" h="7835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5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59"/>
                                </a:lnTo>
                                <a:lnTo>
                                  <a:pt x="57302" y="48133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1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215510</wp:posOffset>
                  </wp:positionV>
                  <wp:extent cx="85370" cy="78359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9"/>
                          </a:xfrm>
                          <a:custGeom>
                            <a:rect l="l" t="t" r="r" b="b"/>
                            <a:pathLst>
                              <a:path w="85370" h="7835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658"/>
                                </a:lnTo>
                                <a:lnTo>
                                  <a:pt x="14631" y="78359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8359"/>
                                </a:lnTo>
                                <a:lnTo>
                                  <a:pt x="57303" y="48133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0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224908</wp:posOffset>
                  </wp:positionV>
                  <wp:extent cx="85369" cy="78360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3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8134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3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334636</wp:posOffset>
                  </wp:positionV>
                  <wp:extent cx="85370" cy="78106"/>
                  <wp:effectExtent l="0" t="0" r="0" b="0"/>
                  <wp:wrapNone/>
                  <wp:docPr id="239" name="Freeform 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6"/>
                          </a:xfrm>
                          <a:custGeom>
                            <a:rect l="l" t="t" r="r" b="b"/>
                            <a:pathLst>
                              <a:path w="85370" h="78106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8106"/>
                                </a:lnTo>
                                <a:lnTo>
                                  <a:pt x="40843" y="61849"/>
                                </a:lnTo>
                                <a:lnTo>
                                  <a:pt x="65532" y="78106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2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343781</wp:posOffset>
                  </wp:positionV>
                  <wp:extent cx="85369" cy="78359"/>
                  <wp:effectExtent l="0" t="0" r="0" b="0"/>
                  <wp:wrapNone/>
                  <wp:docPr id="240" name="Freeform 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9"/>
                          </a:xfrm>
                          <a:custGeom>
                            <a:rect l="l" t="t" r="r" b="b"/>
                            <a:pathLst>
                              <a:path w="85369" h="78359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657"/>
                                </a:lnTo>
                                <a:lnTo>
                                  <a:pt x="14630" y="78359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9"/>
                                </a:lnTo>
                                <a:lnTo>
                                  <a:pt x="57302" y="48133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नित्यानित्यजगद्धात्र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6496" w:type="dxa"/>
            <w:gridSpan w:val="3"/>
            <w:tcBorders>
              <w:top w:val="single" w:sz="4" w:space="0" w:color="7030A0"/>
              <w:left w:val="nil"/>
              <w:bottom w:val="nil"/>
              <w:right w:val="single" w:sz="4" w:space="0" w:color="7030A0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6" w:after="135" w:line="240" w:lineRule="auto"/>
              <w:ind w:left="0" w:right="-18" w:firstLine="0"/>
            </w:pPr>
            <w:r>
              <w:drawing>
                <wp:anchor simplePos="0" relativeHeight="251659865" behindDoc="0" locked="0" layoutInCell="1" allowOverlap="1">
                  <wp:simplePos x="0" y="0"/>
                  <wp:positionH relativeFrom="page">
                    <wp:posOffset>4123588</wp:posOffset>
                  </wp:positionH>
                  <wp:positionV relativeFrom="line">
                    <wp:posOffset>-22360</wp:posOffset>
                  </wp:positionV>
                  <wp:extent cx="85345" cy="78359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59"/>
                          </a:xfrm>
                          <a:custGeom>
                            <a:rect l="l" t="t" r="r" b="b"/>
                            <a:pathLst>
                              <a:path w="85345" h="78359">
                                <a:moveTo>
                                  <a:pt x="41148" y="0"/>
                                </a:moveTo>
                                <a:lnTo>
                                  <a:pt x="29465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639" y="49402"/>
                                </a:lnTo>
                                <a:lnTo>
                                  <a:pt x="14859" y="78359"/>
                                </a:lnTo>
                                <a:lnTo>
                                  <a:pt x="41148" y="62102"/>
                                </a:lnTo>
                                <a:lnTo>
                                  <a:pt x="65786" y="78359"/>
                                </a:lnTo>
                                <a:lnTo>
                                  <a:pt x="57532" y="48132"/>
                                </a:lnTo>
                                <a:lnTo>
                                  <a:pt x="85345" y="32003"/>
                                </a:lnTo>
                                <a:lnTo>
                                  <a:pt x="52324" y="32003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67" behindDoc="0" locked="0" layoutInCell="1" allowOverlap="1">
                  <wp:simplePos x="0" y="0"/>
                  <wp:positionH relativeFrom="page">
                    <wp:posOffset>4123588</wp:posOffset>
                  </wp:positionH>
                  <wp:positionV relativeFrom="line">
                    <wp:posOffset>96512</wp:posOffset>
                  </wp:positionV>
                  <wp:extent cx="85345" cy="78358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58"/>
                          </a:xfrm>
                          <a:custGeom>
                            <a:rect l="l" t="t" r="r" b="b"/>
                            <a:pathLst>
                              <a:path w="85345" h="78358">
                                <a:moveTo>
                                  <a:pt x="41148" y="0"/>
                                </a:moveTo>
                                <a:lnTo>
                                  <a:pt x="29465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639" y="49656"/>
                                </a:lnTo>
                                <a:lnTo>
                                  <a:pt x="14859" y="78358"/>
                                </a:lnTo>
                                <a:lnTo>
                                  <a:pt x="41148" y="62103"/>
                                </a:lnTo>
                                <a:lnTo>
                                  <a:pt x="65786" y="78358"/>
                                </a:lnTo>
                                <a:lnTo>
                                  <a:pt x="57532" y="48132"/>
                                </a:lnTo>
                                <a:lnTo>
                                  <a:pt x="85345" y="32004"/>
                                </a:lnTo>
                                <a:lnTo>
                                  <a:pt x="52324" y="32004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1096924</wp:posOffset>
                  </wp:positionH>
                  <wp:positionV relativeFrom="line">
                    <wp:posOffset>184658</wp:posOffset>
                  </wp:positionV>
                  <wp:extent cx="238201" cy="280280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844797" y="184658"/>
                            <a:ext cx="123901" cy="1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1" w:lineRule="exact"/>
                                <w:ind w:left="0" w:right="0" w:firstLine="0"/>
                              </w:pP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र्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1221892</wp:posOffset>
                  </wp:positionH>
                  <wp:positionV relativeFrom="line">
                    <wp:posOffset>178562</wp:posOffset>
                  </wp:positionV>
                  <wp:extent cx="489204" cy="286377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969765" y="178562"/>
                            <a:ext cx="374904" cy="1720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0" w:lineRule="exact"/>
                                <w:ind w:left="0" w:right="0" w:firstLine="0"/>
                              </w:pP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155"/>
                                  <w:sz w:val="36"/>
                                  <w:szCs w:val="36"/>
                                </w:rPr>
                                <w:t>य</w:t>
                              </w: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17"/>
                                  <w:sz w:val="36"/>
                                  <w:szCs w:val="36"/>
                                </w:rPr>
                                <w:t>त</w:t>
                              </w: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103"/>
                                  <w:sz w:val="36"/>
                                  <w:szCs w:val="36"/>
                                </w:rPr>
                                <w:t>।</w:t>
                              </w: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869" behindDoc="0" locked="0" layoutInCell="1" allowOverlap="1">
                  <wp:simplePos x="0" y="0"/>
                  <wp:positionH relativeFrom="page">
                    <wp:posOffset>4123588</wp:posOffset>
                  </wp:positionH>
                  <wp:positionV relativeFrom="line">
                    <wp:posOffset>215383</wp:posOffset>
                  </wp:positionV>
                  <wp:extent cx="85345" cy="78359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59"/>
                          </a:xfrm>
                          <a:custGeom>
                            <a:rect l="l" t="t" r="r" b="b"/>
                            <a:pathLst>
                              <a:path w="85345" h="78359">
                                <a:moveTo>
                                  <a:pt x="41148" y="0"/>
                                </a:moveTo>
                                <a:lnTo>
                                  <a:pt x="29465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639" y="49658"/>
                                </a:lnTo>
                                <a:lnTo>
                                  <a:pt x="14859" y="78359"/>
                                </a:lnTo>
                                <a:lnTo>
                                  <a:pt x="41148" y="62104"/>
                                </a:lnTo>
                                <a:lnTo>
                                  <a:pt x="65786" y="78359"/>
                                </a:lnTo>
                                <a:lnTo>
                                  <a:pt x="57532" y="48133"/>
                                </a:lnTo>
                                <a:lnTo>
                                  <a:pt x="85345" y="32005"/>
                                </a:lnTo>
                                <a:lnTo>
                                  <a:pt x="52324" y="32005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71" behindDoc="0" locked="0" layoutInCell="1" allowOverlap="1">
                  <wp:simplePos x="0" y="0"/>
                  <wp:positionH relativeFrom="page">
                    <wp:posOffset>4123588</wp:posOffset>
                  </wp:positionH>
                  <wp:positionV relativeFrom="line">
                    <wp:posOffset>334509</wp:posOffset>
                  </wp:positionV>
                  <wp:extent cx="85345" cy="78106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106"/>
                          </a:xfrm>
                          <a:custGeom>
                            <a:rect l="l" t="t" r="r" b="b"/>
                            <a:pathLst>
                              <a:path w="85345" h="78106">
                                <a:moveTo>
                                  <a:pt x="41148" y="0"/>
                                </a:moveTo>
                                <a:lnTo>
                                  <a:pt x="2946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639" y="49404"/>
                                </a:lnTo>
                                <a:lnTo>
                                  <a:pt x="14859" y="78106"/>
                                </a:lnTo>
                                <a:lnTo>
                                  <a:pt x="41148" y="61849"/>
                                </a:lnTo>
                                <a:lnTo>
                                  <a:pt x="65786" y="78106"/>
                                </a:lnTo>
                                <a:lnTo>
                                  <a:pt x="57532" y="47880"/>
                                </a:lnTo>
                                <a:lnTo>
                                  <a:pt x="85345" y="31750"/>
                                </a:lnTo>
                                <a:lnTo>
                                  <a:pt x="52324" y="31750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55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31"/>
                <w:sz w:val="36"/>
                <w:szCs w:val="36"/>
              </w:rPr>
              <w:t>े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नित्याय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6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"/>
                <w:sz w:val="36"/>
                <w:szCs w:val="36"/>
              </w:rPr>
              <w:t>ज्ञािम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ू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</w:tr>
      <w:tr>
        <w:trPr>
          <w:trHeight w:hRule="exact" w:val="710"/>
        </w:trPr>
        <w:tc>
          <w:tcPr>
            <w:tcW w:w="273" w:type="dxa"/>
            <w:tcBorders>
              <w:top w:val="nil"/>
              <w:left w:val="single" w:sz="4" w:space="0" w:color="7030A0"/>
              <w:bottom w:val="nil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2" w:after="178" w:line="240" w:lineRule="auto"/>
              <w:ind w:left="86" w:right="-18" w:firstLine="0"/>
            </w:pPr>
            <w:r>
              <w:drawing>
                <wp:anchor simplePos="0" relativeHeight="251660025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-10042</wp:posOffset>
                  </wp:positionV>
                  <wp:extent cx="85370" cy="78106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6"/>
                          </a:xfrm>
                          <a:custGeom>
                            <a:rect l="l" t="t" r="r" b="b"/>
                            <a:pathLst>
                              <a:path w="85370" h="78106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8106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106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4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-897</wp:posOffset>
                  </wp:positionV>
                  <wp:extent cx="85369" cy="78358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656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8132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7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108831</wp:posOffset>
                  </wp:positionV>
                  <wp:extent cx="85370" cy="78104"/>
                  <wp:effectExtent l="0" t="0" r="0" b="0"/>
                  <wp:wrapNone/>
                  <wp:docPr id="249" name="Freeform 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4"/>
                          </a:xfrm>
                          <a:custGeom>
                            <a:rect l="l" t="t" r="r" b="b"/>
                            <a:pathLst>
                              <a:path w="85370" h="78104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104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104"/>
                                </a:lnTo>
                                <a:lnTo>
                                  <a:pt x="57303" y="47878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6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118356</wp:posOffset>
                  </wp:positionV>
                  <wp:extent cx="85369" cy="77977"/>
                  <wp:effectExtent l="0" t="0" r="0" b="0"/>
                  <wp:wrapNone/>
                  <wp:docPr id="250" name="Freeform 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7"/>
                          </a:xfrm>
                          <a:custGeom>
                            <a:rect l="l" t="t" r="r" b="b"/>
                            <a:pathLst>
                              <a:path w="85369" h="77977">
                                <a:moveTo>
                                  <a:pt x="40843" y="0"/>
                                </a:moveTo>
                                <a:lnTo>
                                  <a:pt x="29261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384" y="49275"/>
                                </a:lnTo>
                                <a:lnTo>
                                  <a:pt x="14630" y="77977"/>
                                </a:lnTo>
                                <a:lnTo>
                                  <a:pt x="40843" y="61849"/>
                                </a:lnTo>
                                <a:lnTo>
                                  <a:pt x="65532" y="77977"/>
                                </a:lnTo>
                                <a:lnTo>
                                  <a:pt x="57302" y="47751"/>
                                </a:lnTo>
                                <a:lnTo>
                                  <a:pt x="85369" y="31623"/>
                                </a:lnTo>
                                <a:lnTo>
                                  <a:pt x="52426" y="3162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9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227703</wp:posOffset>
                  </wp:positionV>
                  <wp:extent cx="85370" cy="78104"/>
                  <wp:effectExtent l="0" t="0" r="0" b="0"/>
                  <wp:wrapNone/>
                  <wp:docPr id="251" name="Freeform 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4"/>
                          </a:xfrm>
                          <a:custGeom>
                            <a:rect l="l" t="t" r="r" b="b"/>
                            <a:pathLst>
                              <a:path w="85370" h="78104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8104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104"/>
                                </a:lnTo>
                                <a:lnTo>
                                  <a:pt x="57303" y="47878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8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237228</wp:posOffset>
                  </wp:positionV>
                  <wp:extent cx="85369" cy="77978"/>
                  <wp:effectExtent l="0" t="0" r="0" b="0"/>
                  <wp:wrapNone/>
                  <wp:docPr id="252" name="Freeform 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8"/>
                          </a:xfrm>
                          <a:custGeom>
                            <a:rect l="l" t="t" r="r" b="b"/>
                            <a:pathLst>
                              <a:path w="85369" h="77978">
                                <a:moveTo>
                                  <a:pt x="40843" y="0"/>
                                </a:moveTo>
                                <a:lnTo>
                                  <a:pt x="29261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384" y="49276"/>
                                </a:lnTo>
                                <a:lnTo>
                                  <a:pt x="14630" y="77978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7978"/>
                                </a:lnTo>
                                <a:lnTo>
                                  <a:pt x="57302" y="47752"/>
                                </a:lnTo>
                                <a:lnTo>
                                  <a:pt x="85369" y="31623"/>
                                </a:lnTo>
                                <a:lnTo>
                                  <a:pt x="52426" y="3162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1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346574</wp:posOffset>
                  </wp:positionV>
                  <wp:extent cx="85370" cy="78359"/>
                  <wp:effectExtent l="0" t="0" r="0" b="0"/>
                  <wp:wrapNone/>
                  <wp:docPr id="253" name="Freeform 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9"/>
                          </a:xfrm>
                          <a:custGeom>
                            <a:rect l="l" t="t" r="r" b="b"/>
                            <a:pathLst>
                              <a:path w="85370" h="7835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835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59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0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356099</wp:posOffset>
                  </wp:positionV>
                  <wp:extent cx="85369" cy="77979"/>
                  <wp:effectExtent l="0" t="0" r="0" b="0"/>
                  <wp:wrapNone/>
                  <wp:docPr id="254" name="Freeform 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9"/>
                          </a:xfrm>
                          <a:custGeom>
                            <a:rect l="l" t="t" r="r" b="b"/>
                            <a:pathLst>
                              <a:path w="85369" h="77979">
                                <a:moveTo>
                                  <a:pt x="40843" y="0"/>
                                </a:moveTo>
                                <a:lnTo>
                                  <a:pt x="29261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384" y="49277"/>
                                </a:lnTo>
                                <a:lnTo>
                                  <a:pt x="14630" y="77979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7979"/>
                                </a:lnTo>
                                <a:lnTo>
                                  <a:pt x="57302" y="47753"/>
                                </a:lnTo>
                                <a:lnTo>
                                  <a:pt x="85369" y="31623"/>
                                </a:lnTo>
                                <a:lnTo>
                                  <a:pt x="52426" y="3162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27"/>
                <w:sz w:val="36"/>
                <w:szCs w:val="36"/>
              </w:rPr>
              <w:t>प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2" w:after="178" w:line="240" w:lineRule="auto"/>
              <w:ind w:left="0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18542</wp:posOffset>
                  </wp:positionH>
                  <wp:positionV relativeFrom="line">
                    <wp:posOffset>169672</wp:posOffset>
                  </wp:positionV>
                  <wp:extent cx="342900" cy="280280"/>
                  <wp:effectExtent l="0" t="0" r="0" b="0"/>
                  <wp:wrapNone/>
                  <wp:docPr id="255" name="Freeform 25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457578" y="169672"/>
                            <a:ext cx="228600" cy="1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1" w:lineRule="exact"/>
                                <w:ind w:left="0" w:right="0" w:firstLine="0"/>
                              </w:pP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36"/>
                <w:sz w:val="36"/>
                <w:szCs w:val="36"/>
              </w:rPr>
              <w:t>र्ा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2" w:after="135" w:line="240" w:lineRule="auto"/>
              <w:ind w:left="0" w:right="-18" w:firstLine="0"/>
            </w:pPr>
            <w:r/>
            <w:r>
              <w:rPr lang="ru-RU" sz="36" baseline="0" dirty="0">
                <w:jc w:val="left"/>
                <w:rFonts w:ascii="Arial" w:hAnsi="Arial" w:cs="Arial"/>
                <w:color w:val="000000"/>
                <w:spacing w:val="-229"/>
                <w:sz w:val="36"/>
                <w:szCs w:val="36"/>
              </w:rPr>
              <w:t>ि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22"/>
                <w:sz w:val="36"/>
                <w:szCs w:val="36"/>
              </w:rPr>
              <w:t>त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न्दाय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11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हरय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49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42"/>
                <w:sz w:val="36"/>
                <w:szCs w:val="36"/>
              </w:rPr>
              <w:t>े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49"/>
                <w:sz w:val="36"/>
                <w:szCs w:val="36"/>
              </w:rPr>
              <w:t>सवय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2"/>
                <w:sz w:val="36"/>
                <w:szCs w:val="36"/>
              </w:rPr>
              <w:t>त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ज्ञभ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single" w:sz="4" w:space="0" w:color="7030A0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3" w:after="135" w:line="240" w:lineRule="auto"/>
              <w:ind w:left="0" w:right="-18" w:firstLine="0"/>
            </w:pPr>
            <w:r>
              <w:drawing>
                <wp:anchor simplePos="0" relativeHeight="251659873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-9915</wp:posOffset>
                  </wp:positionV>
                  <wp:extent cx="85345" cy="78106"/>
                  <wp:effectExtent l="0" t="0" r="0" b="0"/>
                  <wp:wrapNone/>
                  <wp:docPr id="256" name="Freeform 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106"/>
                          </a:xfrm>
                          <a:custGeom>
                            <a:rect l="l" t="t" r="r" b="b"/>
                            <a:pathLst>
                              <a:path w="85345" h="78106">
                                <a:moveTo>
                                  <a:pt x="41148" y="0"/>
                                </a:moveTo>
                                <a:lnTo>
                                  <a:pt x="2946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639" y="49403"/>
                                </a:lnTo>
                                <a:lnTo>
                                  <a:pt x="14859" y="78106"/>
                                </a:lnTo>
                                <a:lnTo>
                                  <a:pt x="41148" y="62231"/>
                                </a:lnTo>
                                <a:lnTo>
                                  <a:pt x="65786" y="78106"/>
                                </a:lnTo>
                                <a:lnTo>
                                  <a:pt x="57532" y="47880"/>
                                </a:lnTo>
                                <a:lnTo>
                                  <a:pt x="85345" y="31750"/>
                                </a:lnTo>
                                <a:lnTo>
                                  <a:pt x="52324" y="31750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75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108958</wp:posOffset>
                  </wp:positionV>
                  <wp:extent cx="85345" cy="78104"/>
                  <wp:effectExtent l="0" t="0" r="0" b="0"/>
                  <wp:wrapNone/>
                  <wp:docPr id="257" name="Freeform 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104"/>
                          </a:xfrm>
                          <a:custGeom>
                            <a:rect l="l" t="t" r="r" b="b"/>
                            <a:pathLst>
                              <a:path w="85345" h="78104">
                                <a:moveTo>
                                  <a:pt x="41148" y="0"/>
                                </a:moveTo>
                                <a:lnTo>
                                  <a:pt x="2946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639" y="49402"/>
                                </a:lnTo>
                                <a:lnTo>
                                  <a:pt x="14859" y="78104"/>
                                </a:lnTo>
                                <a:lnTo>
                                  <a:pt x="41148" y="62229"/>
                                </a:lnTo>
                                <a:lnTo>
                                  <a:pt x="65786" y="78104"/>
                                </a:lnTo>
                                <a:lnTo>
                                  <a:pt x="57532" y="47878"/>
                                </a:lnTo>
                                <a:lnTo>
                                  <a:pt x="85345" y="31750"/>
                                </a:lnTo>
                                <a:lnTo>
                                  <a:pt x="52324" y="31750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77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227830</wp:posOffset>
                  </wp:positionV>
                  <wp:extent cx="85345" cy="78104"/>
                  <wp:effectExtent l="0" t="0" r="0" b="0"/>
                  <wp:wrapNone/>
                  <wp:docPr id="258" name="Freeform 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104"/>
                          </a:xfrm>
                          <a:custGeom>
                            <a:rect l="l" t="t" r="r" b="b"/>
                            <a:pathLst>
                              <a:path w="85345" h="78104">
                                <a:moveTo>
                                  <a:pt x="41148" y="0"/>
                                </a:moveTo>
                                <a:lnTo>
                                  <a:pt x="29465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639" y="49403"/>
                                </a:lnTo>
                                <a:lnTo>
                                  <a:pt x="14859" y="78104"/>
                                </a:lnTo>
                                <a:lnTo>
                                  <a:pt x="41148" y="62229"/>
                                </a:lnTo>
                                <a:lnTo>
                                  <a:pt x="65786" y="78104"/>
                                </a:lnTo>
                                <a:lnTo>
                                  <a:pt x="57532" y="47878"/>
                                </a:lnTo>
                                <a:lnTo>
                                  <a:pt x="85345" y="32003"/>
                                </a:lnTo>
                                <a:lnTo>
                                  <a:pt x="52324" y="32003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79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346701</wp:posOffset>
                  </wp:positionV>
                  <wp:extent cx="85345" cy="78359"/>
                  <wp:effectExtent l="0" t="0" r="0" b="0"/>
                  <wp:wrapNone/>
                  <wp:docPr id="259" name="Freeform 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59"/>
                          </a:xfrm>
                          <a:custGeom>
                            <a:rect l="l" t="t" r="r" b="b"/>
                            <a:pathLst>
                              <a:path w="85345" h="78359">
                                <a:moveTo>
                                  <a:pt x="41148" y="0"/>
                                </a:moveTo>
                                <a:lnTo>
                                  <a:pt x="29465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639" y="49404"/>
                                </a:lnTo>
                                <a:lnTo>
                                  <a:pt x="14859" y="78359"/>
                                </a:lnTo>
                                <a:lnTo>
                                  <a:pt x="41148" y="62231"/>
                                </a:lnTo>
                                <a:lnTo>
                                  <a:pt x="65786" y="78359"/>
                                </a:lnTo>
                                <a:lnTo>
                                  <a:pt x="57532" y="47880"/>
                                </a:lnTo>
                                <a:lnTo>
                                  <a:pt x="85345" y="32005"/>
                                </a:lnTo>
                                <a:lnTo>
                                  <a:pt x="52324" y="32005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88"/>
                <w:sz w:val="36"/>
                <w:szCs w:val="36"/>
              </w:rPr>
              <w:t>ज</w:t>
            </w:r>
            <w:r>
              <w:rPr lang="ru-RU" sz="36" baseline="1" dirty="0">
                <w:jc w:val="left"/>
                <w:rFonts w:ascii="Arial" w:hAnsi="Arial" w:cs="Arial"/>
                <w:color w:val="000000"/>
                <w:position w:val="1"/>
                <w:sz w:val="36"/>
                <w:szCs w:val="36"/>
              </w:rPr>
              <w:t>ु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40"/>
                <w:sz w:val="36"/>
                <w:szCs w:val="36"/>
              </w:rPr>
              <w:t>े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4"/>
                <w:sz w:val="36"/>
                <w:szCs w:val="36"/>
              </w:rPr>
              <w:t>िमः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11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॥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</w:tr>
      <w:tr>
        <w:trPr>
          <w:trHeight w:hRule="exact" w:val="715"/>
        </w:trPr>
        <w:tc>
          <w:tcPr>
            <w:tcW w:w="1161" w:type="dxa"/>
            <w:gridSpan w:val="4"/>
            <w:tcBorders>
              <w:top w:val="nil"/>
              <w:left w:val="single" w:sz="4" w:space="0" w:color="7030A0"/>
              <w:bottom w:val="nil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1" w:after="182" w:line="240" w:lineRule="auto"/>
              <w:ind w:left="86" w:right="-18" w:firstLine="0"/>
            </w:pPr>
            <w:r>
              <w:drawing>
                <wp:anchor simplePos="0" relativeHeight="251660033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13707</wp:posOffset>
                  </wp:positionV>
                  <wp:extent cx="85370" cy="78360"/>
                  <wp:effectExtent l="0" t="0" r="0" b="0"/>
                  <wp:wrapNone/>
                  <wp:docPr id="260" name="Freeform 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60"/>
                          </a:xfrm>
                          <a:custGeom>
                            <a:rect l="l" t="t" r="r" b="b"/>
                            <a:pathLst>
                              <a:path w="85370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8360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60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2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23232</wp:posOffset>
                  </wp:positionV>
                  <wp:extent cx="85369" cy="78233"/>
                  <wp:effectExtent l="0" t="0" r="0" b="0"/>
                  <wp:wrapNone/>
                  <wp:docPr id="261" name="Freeform 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3"/>
                          </a:xfrm>
                          <a:custGeom>
                            <a:rect l="l" t="t" r="r" b="b"/>
                            <a:pathLst>
                              <a:path w="85369" h="78233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276"/>
                                </a:lnTo>
                                <a:lnTo>
                                  <a:pt x="14630" y="78233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3"/>
                                </a:lnTo>
                                <a:lnTo>
                                  <a:pt x="57302" y="47752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5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132579</wp:posOffset>
                  </wp:positionV>
                  <wp:extent cx="85370" cy="78360"/>
                  <wp:effectExtent l="0" t="0" r="0" b="0"/>
                  <wp:wrapNone/>
                  <wp:docPr id="262" name="Freeform 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60"/>
                          </a:xfrm>
                          <a:custGeom>
                            <a:rect l="l" t="t" r="r" b="b"/>
                            <a:pathLst>
                              <a:path w="85370" h="78360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3" y="48134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4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142104</wp:posOffset>
                  </wp:positionV>
                  <wp:extent cx="85369" cy="78233"/>
                  <wp:effectExtent l="0" t="0" r="0" b="0"/>
                  <wp:wrapNone/>
                  <wp:docPr id="263" name="Freeform 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3"/>
                          </a:xfrm>
                          <a:custGeom>
                            <a:rect l="l" t="t" r="r" b="b"/>
                            <a:pathLst>
                              <a:path w="85369" h="78233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276"/>
                                </a:lnTo>
                                <a:lnTo>
                                  <a:pt x="14630" y="78233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3"/>
                                </a:lnTo>
                                <a:lnTo>
                                  <a:pt x="57302" y="47752"/>
                                </a:lnTo>
                                <a:lnTo>
                                  <a:pt x="85369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7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251452</wp:posOffset>
                  </wp:positionV>
                  <wp:extent cx="85370" cy="78358"/>
                  <wp:effectExtent l="0" t="0" r="0" b="0"/>
                  <wp:wrapNone/>
                  <wp:docPr id="264" name="Freeform 2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8132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6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260977</wp:posOffset>
                  </wp:positionV>
                  <wp:extent cx="85369" cy="78231"/>
                  <wp:effectExtent l="0" t="0" r="0" b="0"/>
                  <wp:wrapNone/>
                  <wp:docPr id="265" name="Freeform 2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1"/>
                          </a:xfrm>
                          <a:custGeom>
                            <a:rect l="l" t="t" r="r" b="b"/>
                            <a:pathLst>
                              <a:path w="85369" h="78231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276"/>
                                </a:lnTo>
                                <a:lnTo>
                                  <a:pt x="14630" y="78231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231"/>
                                </a:lnTo>
                                <a:lnTo>
                                  <a:pt x="57302" y="47752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9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370324</wp:posOffset>
                  </wp:positionV>
                  <wp:extent cx="85370" cy="78358"/>
                  <wp:effectExtent l="0" t="0" r="0" b="0"/>
                  <wp:wrapNone/>
                  <wp:docPr id="266" name="Freeform 2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656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8132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8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379849</wp:posOffset>
                  </wp:positionV>
                  <wp:extent cx="85369" cy="78231"/>
                  <wp:effectExtent l="0" t="0" r="0" b="0"/>
                  <wp:wrapNone/>
                  <wp:docPr id="267" name="Freeform 2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1"/>
                          </a:xfrm>
                          <a:custGeom>
                            <a:rect l="l" t="t" r="r" b="b"/>
                            <a:pathLst>
                              <a:path w="85369" h="78231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276"/>
                                </a:lnTo>
                                <a:lnTo>
                                  <a:pt x="14630" y="78231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1"/>
                                </a:lnTo>
                                <a:lnTo>
                                  <a:pt x="57302" y="48132"/>
                                </a:lnTo>
                                <a:lnTo>
                                  <a:pt x="85369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यस्माद्ब्रह्म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1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1" w:after="182" w:line="240" w:lineRule="auto"/>
              <w:ind w:left="0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24637</wp:posOffset>
                  </wp:positionH>
                  <wp:positionV relativeFrom="line">
                    <wp:posOffset>169037</wp:posOffset>
                  </wp:positionV>
                  <wp:extent cx="342900" cy="280280"/>
                  <wp:effectExtent l="0" t="0" r="0" b="0"/>
                  <wp:wrapNone/>
                  <wp:docPr id="268" name="Freeform 26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027554" y="169037"/>
                            <a:ext cx="228600" cy="1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1" w:lineRule="exact"/>
                                <w:ind w:left="0" w:right="0" w:firstLine="0"/>
                              </w:pP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868934</wp:posOffset>
                  </wp:positionH>
                  <wp:positionV relativeFrom="line">
                    <wp:posOffset>169037</wp:posOffset>
                  </wp:positionV>
                  <wp:extent cx="824483" cy="310692"/>
                  <wp:effectExtent l="0" t="0" r="0" b="0"/>
                  <wp:wrapNone/>
                  <wp:docPr id="269" name="Freeform 26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871851" y="169037"/>
                            <a:ext cx="710183" cy="1963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309" w:lineRule="exact"/>
                                <w:ind w:left="0" w:right="0" w:firstLine="0"/>
                              </w:pP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154"/>
                                  <w:sz w:val="36"/>
                                  <w:szCs w:val="36"/>
                                </w:rPr>
                                <w:t>व</w:t>
                              </w: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22"/>
                                  <w:sz w:val="36"/>
                                  <w:szCs w:val="36"/>
                                </w:rPr>
                                <w:t>े</w:t>
                              </w: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71"/>
                                  <w:sz w:val="36"/>
                                  <w:szCs w:val="36"/>
                                </w:rPr>
                                <w:t>र्ािा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70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36" baseline="0" dirty="0">
                                  <w:jc w:val="left"/>
                                  <w:rFonts w:ascii="Arial" w:hAnsi="Arial" w:cs="Arial"/>
                                  <w:color w:val="000000"/>
                                  <w:spacing w:val="-49"/>
                                  <w:sz w:val="36"/>
                                  <w:szCs w:val="36"/>
                                </w:rPr>
                                <w:t>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6"/>
                <w:sz w:val="36"/>
                <w:szCs w:val="36"/>
              </w:rPr>
              <w:t>न्द्रररुद्रानिि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5715" w:type="dxa"/>
            <w:gridSpan w:val="2"/>
            <w:tcBorders>
              <w:top w:val="nil"/>
              <w:left w:val="nil"/>
              <w:bottom w:val="nil"/>
              <w:right w:val="single" w:sz="4" w:space="0" w:color="7030A0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1" w:after="139" w:line="240" w:lineRule="auto"/>
              <w:ind w:left="216" w:right="-18" w:firstLine="0"/>
            </w:pPr>
            <w:r>
              <w:drawing>
                <wp:anchor simplePos="0" relativeHeight="251659881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13707</wp:posOffset>
                  </wp:positionV>
                  <wp:extent cx="85345" cy="78360"/>
                  <wp:effectExtent l="0" t="0" r="0" b="0"/>
                  <wp:wrapNone/>
                  <wp:docPr id="270" name="Freeform 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60"/>
                          </a:xfrm>
                          <a:custGeom>
                            <a:rect l="l" t="t" r="r" b="b"/>
                            <a:pathLst>
                              <a:path w="85345" h="78360">
                                <a:moveTo>
                                  <a:pt x="41148" y="0"/>
                                </a:moveTo>
                                <a:lnTo>
                                  <a:pt x="29465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639" y="49403"/>
                                </a:lnTo>
                                <a:lnTo>
                                  <a:pt x="14859" y="78360"/>
                                </a:lnTo>
                                <a:lnTo>
                                  <a:pt x="41148" y="62231"/>
                                </a:lnTo>
                                <a:lnTo>
                                  <a:pt x="65786" y="78360"/>
                                </a:lnTo>
                                <a:lnTo>
                                  <a:pt x="57532" y="47880"/>
                                </a:lnTo>
                                <a:lnTo>
                                  <a:pt x="85345" y="32005"/>
                                </a:lnTo>
                                <a:lnTo>
                                  <a:pt x="52324" y="32005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83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132579</wp:posOffset>
                  </wp:positionV>
                  <wp:extent cx="85345" cy="78360"/>
                  <wp:effectExtent l="0" t="0" r="0" b="0"/>
                  <wp:wrapNone/>
                  <wp:docPr id="271" name="Freeform 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60"/>
                          </a:xfrm>
                          <a:custGeom>
                            <a:rect l="l" t="t" r="r" b="b"/>
                            <a:pathLst>
                              <a:path w="85345" h="78360">
                                <a:moveTo>
                                  <a:pt x="41148" y="0"/>
                                </a:moveTo>
                                <a:lnTo>
                                  <a:pt x="29465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639" y="49403"/>
                                </a:lnTo>
                                <a:lnTo>
                                  <a:pt x="14859" y="78360"/>
                                </a:lnTo>
                                <a:lnTo>
                                  <a:pt x="41148" y="62230"/>
                                </a:lnTo>
                                <a:lnTo>
                                  <a:pt x="65786" y="78360"/>
                                </a:lnTo>
                                <a:lnTo>
                                  <a:pt x="57532" y="48134"/>
                                </a:lnTo>
                                <a:lnTo>
                                  <a:pt x="85345" y="32004"/>
                                </a:lnTo>
                                <a:lnTo>
                                  <a:pt x="52324" y="32004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85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251452</wp:posOffset>
                  </wp:positionV>
                  <wp:extent cx="85345" cy="78358"/>
                  <wp:effectExtent l="0" t="0" r="0" b="0"/>
                  <wp:wrapNone/>
                  <wp:docPr id="272" name="Freeform 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58"/>
                          </a:xfrm>
                          <a:custGeom>
                            <a:rect l="l" t="t" r="r" b="b"/>
                            <a:pathLst>
                              <a:path w="85345" h="78358">
                                <a:moveTo>
                                  <a:pt x="41148" y="0"/>
                                </a:moveTo>
                                <a:lnTo>
                                  <a:pt x="29465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639" y="49402"/>
                                </a:lnTo>
                                <a:lnTo>
                                  <a:pt x="14859" y="78358"/>
                                </a:lnTo>
                                <a:lnTo>
                                  <a:pt x="41148" y="62229"/>
                                </a:lnTo>
                                <a:lnTo>
                                  <a:pt x="65786" y="78358"/>
                                </a:lnTo>
                                <a:lnTo>
                                  <a:pt x="57532" y="48132"/>
                                </a:lnTo>
                                <a:lnTo>
                                  <a:pt x="85345" y="32003"/>
                                </a:lnTo>
                                <a:lnTo>
                                  <a:pt x="52324" y="32003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87" behindDoc="0" locked="0" layoutInCell="1" allowOverlap="1">
                  <wp:simplePos x="0" y="0"/>
                  <wp:positionH relativeFrom="page">
                    <wp:posOffset>3627628</wp:posOffset>
                  </wp:positionH>
                  <wp:positionV relativeFrom="line">
                    <wp:posOffset>370324</wp:posOffset>
                  </wp:positionV>
                  <wp:extent cx="85345" cy="78358"/>
                  <wp:effectExtent l="0" t="0" r="0" b="0"/>
                  <wp:wrapNone/>
                  <wp:docPr id="273" name="Freeform 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8358"/>
                          </a:xfrm>
                          <a:custGeom>
                            <a:rect l="l" t="t" r="r" b="b"/>
                            <a:pathLst>
                              <a:path w="85345" h="78358">
                                <a:moveTo>
                                  <a:pt x="41148" y="0"/>
                                </a:moveTo>
                                <a:lnTo>
                                  <a:pt x="29465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639" y="49656"/>
                                </a:lnTo>
                                <a:lnTo>
                                  <a:pt x="14859" y="78358"/>
                                </a:lnTo>
                                <a:lnTo>
                                  <a:pt x="41148" y="62230"/>
                                </a:lnTo>
                                <a:lnTo>
                                  <a:pt x="65786" y="78358"/>
                                </a:lnTo>
                                <a:lnTo>
                                  <a:pt x="57532" y="48132"/>
                                </a:lnTo>
                                <a:lnTo>
                                  <a:pt x="85345" y="32004"/>
                                </a:lnTo>
                                <a:lnTo>
                                  <a:pt x="52324" y="32004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5"/>
                <w:sz w:val="36"/>
                <w:szCs w:val="36"/>
              </w:rPr>
              <w:t>श्रीयोऽनप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11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च।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</w:tr>
      <w:tr>
        <w:trPr>
          <w:trHeight w:hRule="exact" w:val="720"/>
        </w:trPr>
        <w:tc>
          <w:tcPr>
            <w:tcW w:w="1055" w:type="dxa"/>
            <w:gridSpan w:val="3"/>
            <w:tcBorders>
              <w:top w:val="nil"/>
              <w:left w:val="single" w:sz="4" w:space="0" w:color="7030A0"/>
              <w:bottom w:val="single" w:sz="4" w:space="0" w:color="7030A0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2" w:after="197" w:line="240" w:lineRule="auto"/>
              <w:ind w:left="86" w:right="-18" w:firstLine="0"/>
            </w:pPr>
            <w:r>
              <w:drawing>
                <wp:anchor simplePos="0" relativeHeight="251660041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35806</wp:posOffset>
                  </wp:positionV>
                  <wp:extent cx="85370" cy="77977"/>
                  <wp:effectExtent l="0" t="0" r="0" b="0"/>
                  <wp:wrapNone/>
                  <wp:docPr id="274" name="Freeform 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7"/>
                          </a:xfrm>
                          <a:custGeom>
                            <a:rect l="l" t="t" r="r" b="b"/>
                            <a:pathLst>
                              <a:path w="85370" h="77977">
                                <a:moveTo>
                                  <a:pt x="40843" y="0"/>
                                </a:moveTo>
                                <a:lnTo>
                                  <a:pt x="29261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7977"/>
                                </a:lnTo>
                                <a:lnTo>
                                  <a:pt x="40843" y="61849"/>
                                </a:lnTo>
                                <a:lnTo>
                                  <a:pt x="65532" y="77977"/>
                                </a:lnTo>
                                <a:lnTo>
                                  <a:pt x="57303" y="47752"/>
                                </a:lnTo>
                                <a:lnTo>
                                  <a:pt x="85370" y="31623"/>
                                </a:lnTo>
                                <a:lnTo>
                                  <a:pt x="52426" y="3162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0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44949</wp:posOffset>
                  </wp:positionV>
                  <wp:extent cx="85369" cy="78233"/>
                  <wp:effectExtent l="0" t="0" r="0" b="0"/>
                  <wp:wrapNone/>
                  <wp:docPr id="275" name="Freeform 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3"/>
                          </a:xfrm>
                          <a:custGeom>
                            <a:rect l="l" t="t" r="r" b="b"/>
                            <a:pathLst>
                              <a:path w="85369" h="78233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658"/>
                                </a:lnTo>
                                <a:lnTo>
                                  <a:pt x="14630" y="78233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8233"/>
                                </a:lnTo>
                                <a:lnTo>
                                  <a:pt x="57302" y="48134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3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154678</wp:posOffset>
                  </wp:positionV>
                  <wp:extent cx="85370" cy="77978"/>
                  <wp:effectExtent l="0" t="0" r="0" b="0"/>
                  <wp:wrapNone/>
                  <wp:docPr id="276" name="Freeform 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8"/>
                          </a:xfrm>
                          <a:custGeom>
                            <a:rect l="l" t="t" r="r" b="b"/>
                            <a:pathLst>
                              <a:path w="85370" h="77978">
                                <a:moveTo>
                                  <a:pt x="40843" y="0"/>
                                </a:moveTo>
                                <a:lnTo>
                                  <a:pt x="29261" y="31622"/>
                                </a:lnTo>
                                <a:lnTo>
                                  <a:pt x="0" y="31622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7978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7978"/>
                                </a:lnTo>
                                <a:lnTo>
                                  <a:pt x="57303" y="47752"/>
                                </a:lnTo>
                                <a:lnTo>
                                  <a:pt x="85370" y="31622"/>
                                </a:lnTo>
                                <a:lnTo>
                                  <a:pt x="52426" y="31622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2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163821</wp:posOffset>
                  </wp:positionV>
                  <wp:extent cx="85369" cy="78233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3"/>
                          </a:xfrm>
                          <a:custGeom>
                            <a:rect l="l" t="t" r="r" b="b"/>
                            <a:pathLst>
                              <a:path w="85369" h="78233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658"/>
                                </a:lnTo>
                                <a:lnTo>
                                  <a:pt x="14630" y="78233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3"/>
                                </a:lnTo>
                                <a:lnTo>
                                  <a:pt x="57302" y="48134"/>
                                </a:lnTo>
                                <a:lnTo>
                                  <a:pt x="85369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5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273549</wp:posOffset>
                  </wp:positionV>
                  <wp:extent cx="85370" cy="77979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9"/>
                          </a:xfrm>
                          <a:custGeom>
                            <a:rect l="l" t="t" r="r" b="b"/>
                            <a:pathLst>
                              <a:path w="85370" h="77979">
                                <a:moveTo>
                                  <a:pt x="40843" y="0"/>
                                </a:moveTo>
                                <a:lnTo>
                                  <a:pt x="29261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7979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7979"/>
                                </a:lnTo>
                                <a:lnTo>
                                  <a:pt x="57303" y="47752"/>
                                </a:lnTo>
                                <a:lnTo>
                                  <a:pt x="85370" y="31623"/>
                                </a:lnTo>
                                <a:lnTo>
                                  <a:pt x="52426" y="3162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4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282694</wp:posOffset>
                  </wp:positionV>
                  <wp:extent cx="85369" cy="78231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231"/>
                          </a:xfrm>
                          <a:custGeom>
                            <a:rect l="l" t="t" r="r" b="b"/>
                            <a:pathLst>
                              <a:path w="85369" h="78231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656"/>
                                </a:lnTo>
                                <a:lnTo>
                                  <a:pt x="14630" y="78231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231"/>
                                </a:lnTo>
                                <a:lnTo>
                                  <a:pt x="57302" y="48132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7" behindDoc="0" locked="0" layoutInCell="1" allowOverlap="1">
                  <wp:simplePos x="0" y="0"/>
                  <wp:positionH relativeFrom="page">
                    <wp:posOffset>-77724</wp:posOffset>
                  </wp:positionH>
                  <wp:positionV relativeFrom="line">
                    <wp:posOffset>392421</wp:posOffset>
                  </wp:positionV>
                  <wp:extent cx="85370" cy="77978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8"/>
                          </a:xfrm>
                          <a:custGeom>
                            <a:rect l="l" t="t" r="r" b="b"/>
                            <a:pathLst>
                              <a:path w="85370" h="77978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7978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7978"/>
                                </a:lnTo>
                                <a:lnTo>
                                  <a:pt x="57303" y="47752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6" behindDoc="0" locked="0" layoutInCell="1" allowOverlap="1">
                  <wp:simplePos x="0" y="0"/>
                  <wp:positionH relativeFrom="page">
                    <wp:posOffset>-74676</wp:posOffset>
                  </wp:positionH>
                  <wp:positionV relativeFrom="line">
                    <wp:posOffset>401820</wp:posOffset>
                  </wp:positionV>
                  <wp:extent cx="85369" cy="77977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7"/>
                          </a:xfrm>
                          <a:custGeom>
                            <a:rect l="l" t="t" r="r" b="b"/>
                            <a:pathLst>
                              <a:path w="85369" h="77977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7977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7977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9"/>
                <w:sz w:val="36"/>
                <w:szCs w:val="36"/>
              </w:rPr>
              <w:t>ज्ञािःस्प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7030A0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7" w:after="197" w:line="240" w:lineRule="auto"/>
              <w:ind w:left="0" w:right="-18" w:firstLine="0"/>
            </w:pPr>
            <w:r/>
            <w:r>
              <w:rPr lang="ru-RU" sz="36" baseline="0" dirty="0">
                <w:jc w:val="left"/>
                <w:rFonts w:ascii="Arial" w:hAnsi="Arial" w:cs="Arial"/>
                <w:color w:val="000000"/>
                <w:spacing w:val="-174"/>
                <w:sz w:val="36"/>
                <w:szCs w:val="36"/>
              </w:rPr>
              <w:t>न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08"/>
                <w:sz w:val="36"/>
                <w:szCs w:val="36"/>
              </w:rPr>
              <w:t>ू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र्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2196" w:type="dxa"/>
            <w:gridSpan w:val="3"/>
            <w:tcBorders>
              <w:top w:val="nil"/>
              <w:left w:val="nil"/>
              <w:bottom w:val="single" w:sz="4" w:space="0" w:color="7030A0"/>
              <w:right w:val="nil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2" w:after="154" w:line="240" w:lineRule="auto"/>
              <w:ind w:left="0" w:right="-18" w:firstLine="0"/>
            </w:pPr>
            <w:r/>
            <w:r>
              <w:rPr lang="ru-RU" sz="36" baseline="0" dirty="0">
                <w:jc w:val="left"/>
                <w:rFonts w:ascii="Arial" w:hAnsi="Arial" w:cs="Arial"/>
                <w:color w:val="000000"/>
                <w:spacing w:val="-225"/>
                <w:sz w:val="36"/>
                <w:szCs w:val="36"/>
              </w:rPr>
              <w:t>ः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26"/>
                <w:sz w:val="36"/>
                <w:szCs w:val="36"/>
              </w:rPr>
              <w:t>त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सिा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11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र्स्म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41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34"/>
                <w:sz w:val="36"/>
                <w:szCs w:val="36"/>
              </w:rPr>
              <w:t>ैहरय</w:t>
            </w:r>
            <w:r>
              <w:rPr lang="ru-RU" sz="28" baseline="0" dirty="0">
                <w:jc w:val="left"/>
                <w:rFonts w:ascii="Arial" w:hAnsi="Arial" w:cs="Arial"/>
                <w:color w:val="000000"/>
                <w:spacing w:val="-45"/>
                <w:sz w:val="28"/>
                <w:szCs w:val="28"/>
              </w:rPr>
              <w:t>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46"/>
                <w:sz w:val="36"/>
                <w:szCs w:val="36"/>
              </w:rPr>
              <w:t>े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ग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E8F5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8" w:after="154" w:line="240" w:lineRule="auto"/>
              <w:ind w:left="0" w:right="-18" w:firstLine="0"/>
            </w:pPr>
            <w:r>
              <w:drawing>
                <wp:anchor simplePos="0" relativeHeight="251659889" behindDoc="0" locked="0" layoutInCell="1" allowOverlap="1">
                  <wp:simplePos x="0" y="0"/>
                  <wp:positionH relativeFrom="page">
                    <wp:posOffset>3363747</wp:posOffset>
                  </wp:positionH>
                  <wp:positionV relativeFrom="line">
                    <wp:posOffset>35806</wp:posOffset>
                  </wp:positionV>
                  <wp:extent cx="85345" cy="77977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7977"/>
                          </a:xfrm>
                          <a:custGeom>
                            <a:rect l="l" t="t" r="r" b="b"/>
                            <a:pathLst>
                              <a:path w="85345" h="77977">
                                <a:moveTo>
                                  <a:pt x="41148" y="0"/>
                                </a:moveTo>
                                <a:lnTo>
                                  <a:pt x="29465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639" y="49276"/>
                                </a:lnTo>
                                <a:lnTo>
                                  <a:pt x="14859" y="77977"/>
                                </a:lnTo>
                                <a:lnTo>
                                  <a:pt x="41148" y="61849"/>
                                </a:lnTo>
                                <a:lnTo>
                                  <a:pt x="65786" y="77977"/>
                                </a:lnTo>
                                <a:lnTo>
                                  <a:pt x="57532" y="47752"/>
                                </a:lnTo>
                                <a:lnTo>
                                  <a:pt x="85345" y="31623"/>
                                </a:lnTo>
                                <a:lnTo>
                                  <a:pt x="52324" y="31623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91" behindDoc="0" locked="0" layoutInCell="1" allowOverlap="1">
                  <wp:simplePos x="0" y="0"/>
                  <wp:positionH relativeFrom="page">
                    <wp:posOffset>3363747</wp:posOffset>
                  </wp:positionH>
                  <wp:positionV relativeFrom="line">
                    <wp:posOffset>154678</wp:posOffset>
                  </wp:positionV>
                  <wp:extent cx="85345" cy="77978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7978"/>
                          </a:xfrm>
                          <a:custGeom>
                            <a:rect l="l" t="t" r="r" b="b"/>
                            <a:pathLst>
                              <a:path w="85345" h="77978">
                                <a:moveTo>
                                  <a:pt x="41148" y="0"/>
                                </a:moveTo>
                                <a:lnTo>
                                  <a:pt x="29465" y="31622"/>
                                </a:lnTo>
                                <a:lnTo>
                                  <a:pt x="0" y="31622"/>
                                </a:lnTo>
                                <a:lnTo>
                                  <a:pt x="24639" y="49276"/>
                                </a:lnTo>
                                <a:lnTo>
                                  <a:pt x="14859" y="77978"/>
                                </a:lnTo>
                                <a:lnTo>
                                  <a:pt x="41148" y="62103"/>
                                </a:lnTo>
                                <a:lnTo>
                                  <a:pt x="65786" y="77978"/>
                                </a:lnTo>
                                <a:lnTo>
                                  <a:pt x="57532" y="47752"/>
                                </a:lnTo>
                                <a:lnTo>
                                  <a:pt x="85345" y="31622"/>
                                </a:lnTo>
                                <a:lnTo>
                                  <a:pt x="52324" y="31622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93" behindDoc="0" locked="0" layoutInCell="1" allowOverlap="1">
                  <wp:simplePos x="0" y="0"/>
                  <wp:positionH relativeFrom="page">
                    <wp:posOffset>3363747</wp:posOffset>
                  </wp:positionH>
                  <wp:positionV relativeFrom="line">
                    <wp:posOffset>273549</wp:posOffset>
                  </wp:positionV>
                  <wp:extent cx="85345" cy="77979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7979"/>
                          </a:xfrm>
                          <a:custGeom>
                            <a:rect l="l" t="t" r="r" b="b"/>
                            <a:pathLst>
                              <a:path w="85345" h="77979">
                                <a:moveTo>
                                  <a:pt x="41148" y="0"/>
                                </a:moveTo>
                                <a:lnTo>
                                  <a:pt x="29465" y="31623"/>
                                </a:lnTo>
                                <a:lnTo>
                                  <a:pt x="0" y="31623"/>
                                </a:lnTo>
                                <a:lnTo>
                                  <a:pt x="24639" y="49276"/>
                                </a:lnTo>
                                <a:lnTo>
                                  <a:pt x="14859" y="77979"/>
                                </a:lnTo>
                                <a:lnTo>
                                  <a:pt x="41148" y="62104"/>
                                </a:lnTo>
                                <a:lnTo>
                                  <a:pt x="65786" y="77979"/>
                                </a:lnTo>
                                <a:lnTo>
                                  <a:pt x="57532" y="47752"/>
                                </a:lnTo>
                                <a:lnTo>
                                  <a:pt x="85345" y="31623"/>
                                </a:lnTo>
                                <a:lnTo>
                                  <a:pt x="52324" y="31623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95" behindDoc="0" locked="0" layoutInCell="1" allowOverlap="1">
                  <wp:simplePos x="0" y="0"/>
                  <wp:positionH relativeFrom="page">
                    <wp:posOffset>3363747</wp:posOffset>
                  </wp:positionH>
                  <wp:positionV relativeFrom="line">
                    <wp:posOffset>392421</wp:posOffset>
                  </wp:positionV>
                  <wp:extent cx="85345" cy="77978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45" cy="77978"/>
                          </a:xfrm>
                          <a:custGeom>
                            <a:rect l="l" t="t" r="r" b="b"/>
                            <a:pathLst>
                              <a:path w="85345" h="77978">
                                <a:moveTo>
                                  <a:pt x="41148" y="0"/>
                                </a:moveTo>
                                <a:lnTo>
                                  <a:pt x="29465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639" y="49276"/>
                                </a:lnTo>
                                <a:lnTo>
                                  <a:pt x="14859" y="77978"/>
                                </a:lnTo>
                                <a:lnTo>
                                  <a:pt x="41148" y="62103"/>
                                </a:lnTo>
                                <a:lnTo>
                                  <a:pt x="65786" y="77978"/>
                                </a:lnTo>
                                <a:lnTo>
                                  <a:pt x="57532" y="47752"/>
                                </a:lnTo>
                                <a:lnTo>
                                  <a:pt x="85345" y="32004"/>
                                </a:lnTo>
                                <a:lnTo>
                                  <a:pt x="52324" y="32004"/>
                                </a:lnTo>
                                <a:lnTo>
                                  <a:pt x="41148" y="0"/>
                                </a:lnTo>
                                <a:close/>
                                <a:moveTo>
                                  <a:pt x="41148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05"/>
                <w:sz w:val="36"/>
                <w:szCs w:val="36"/>
              </w:rPr>
              <w:t>र</w:t>
            </w:r>
            <w:r>
              <w:rPr lang="ru-RU" sz="36" baseline="2" dirty="0">
                <w:jc w:val="left"/>
                <w:rFonts w:ascii="Arial" w:hAnsi="Arial" w:cs="Arial"/>
                <w:color w:val="000000"/>
                <w:spacing w:val="-74"/>
                <w:position w:val="2"/>
                <w:sz w:val="36"/>
                <w:szCs w:val="36"/>
              </w:rPr>
              <w:t>ु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व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132"/>
                <w:sz w:val="36"/>
                <w:szCs w:val="36"/>
              </w:rPr>
              <w:t>े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29"/>
                <w:sz w:val="36"/>
                <w:szCs w:val="36"/>
              </w:rPr>
              <w:t>िम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pacing w:val="-39"/>
                <w:sz w:val="36"/>
                <w:szCs w:val="36"/>
              </w:rPr>
              <w:t>ः </w:t>
            </w:r>
            <w:r>
              <w:rPr lang="ru-RU" sz="36" baseline="0" dirty="0">
                <w:jc w:val="left"/>
                <w:rFonts w:ascii="Arial" w:hAnsi="Arial" w:cs="Arial"/>
                <w:color w:val="000000"/>
                <w:sz w:val="36"/>
                <w:szCs w:val="36"/>
              </w:rPr>
              <w:t>॥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6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-185419</wp:posOffset>
            </wp:positionV>
            <wp:extent cx="85345" cy="78358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3"/>
                          </a:lnTo>
                          <a:lnTo>
                            <a:pt x="14859" y="78358"/>
                          </a:lnTo>
                          <a:lnTo>
                            <a:pt x="41148" y="62229"/>
                          </a:lnTo>
                          <a:lnTo>
                            <a:pt x="65786" y="78358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2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-175387</wp:posOffset>
            </wp:positionV>
            <wp:extent cx="3048" cy="3048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1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-175387</wp:posOffset>
            </wp:positionV>
            <wp:extent cx="3048" cy="3048"/>
            <wp:effectExtent l="0" t="0" r="0" b="0"/>
            <wp:wrapNone/>
            <wp:docPr id="288" name="Freeform 2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6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-66548</wp:posOffset>
            </wp:positionV>
            <wp:extent cx="85345" cy="78359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8359"/>
                          </a:lnTo>
                          <a:lnTo>
                            <a:pt x="41148" y="62231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6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52324</wp:posOffset>
            </wp:positionV>
            <wp:extent cx="85345" cy="78360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3"/>
                          </a:lnTo>
                          <a:lnTo>
                            <a:pt x="14859" y="78360"/>
                          </a:lnTo>
                          <a:lnTo>
                            <a:pt x="41148" y="62231"/>
                          </a:lnTo>
                          <a:lnTo>
                            <a:pt x="65786" y="78360"/>
                          </a:lnTo>
                          <a:lnTo>
                            <a:pt x="57532" y="48134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7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-4064</wp:posOffset>
            </wp:positionV>
            <wp:extent cx="85345" cy="78359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657"/>
                          </a:lnTo>
                          <a:lnTo>
                            <a:pt x="14859" y="78359"/>
                          </a:lnTo>
                          <a:lnTo>
                            <a:pt x="41148" y="62229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7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114808</wp:posOffset>
            </wp:positionV>
            <wp:extent cx="85345" cy="78358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656"/>
                          </a:lnTo>
                          <a:lnTo>
                            <a:pt x="14859" y="78358"/>
                          </a:lnTo>
                          <a:lnTo>
                            <a:pt x="41148" y="62229"/>
                          </a:lnTo>
                          <a:lnTo>
                            <a:pt x="65786" y="78358"/>
                          </a:lnTo>
                          <a:lnTo>
                            <a:pt x="57532" y="48132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7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58801</wp:posOffset>
            </wp:positionV>
            <wp:extent cx="85345" cy="77977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7"/>
                    </a:xfrm>
                    <a:custGeom>
                      <a:rect l="l" t="t" r="r" b="b"/>
                      <a:pathLst>
                        <a:path w="85345" h="77977">
                          <a:moveTo>
                            <a:pt x="41148" y="0"/>
                          </a:moveTo>
                          <a:lnTo>
                            <a:pt x="29464" y="31623"/>
                          </a:lnTo>
                          <a:lnTo>
                            <a:pt x="0" y="31623"/>
                          </a:lnTo>
                          <a:lnTo>
                            <a:pt x="24638" y="49275"/>
                          </a:lnTo>
                          <a:lnTo>
                            <a:pt x="14859" y="77977"/>
                          </a:lnTo>
                          <a:lnTo>
                            <a:pt x="41148" y="61849"/>
                          </a:lnTo>
                          <a:lnTo>
                            <a:pt x="65786" y="77977"/>
                          </a:lnTo>
                          <a:lnTo>
                            <a:pt x="57532" y="47751"/>
                          </a:lnTo>
                          <a:lnTo>
                            <a:pt x="85345" y="31623"/>
                          </a:lnTo>
                          <a:lnTo>
                            <a:pt x="52324" y="3162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7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2413</wp:posOffset>
            </wp:positionV>
            <wp:extent cx="85345" cy="77978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8"/>
                    </a:xfrm>
                    <a:custGeom>
                      <a:rect l="l" t="t" r="r" b="b"/>
                      <a:pathLst>
                        <a:path w="85345" h="77978">
                          <a:moveTo>
                            <a:pt x="41148" y="0"/>
                          </a:moveTo>
                          <a:lnTo>
                            <a:pt x="29464" y="31623"/>
                          </a:lnTo>
                          <a:lnTo>
                            <a:pt x="0" y="31623"/>
                          </a:lnTo>
                          <a:lnTo>
                            <a:pt x="24638" y="49276"/>
                          </a:lnTo>
                          <a:lnTo>
                            <a:pt x="14859" y="77978"/>
                          </a:lnTo>
                          <a:lnTo>
                            <a:pt x="41148" y="62103"/>
                          </a:lnTo>
                          <a:lnTo>
                            <a:pt x="65786" y="77978"/>
                          </a:lnTo>
                          <a:lnTo>
                            <a:pt x="57532" y="47752"/>
                          </a:lnTo>
                          <a:lnTo>
                            <a:pt x="85345" y="31623"/>
                          </a:lnTo>
                          <a:lnTo>
                            <a:pt x="52324" y="3162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7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121284</wp:posOffset>
            </wp:positionV>
            <wp:extent cx="85345" cy="77979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9"/>
                    </a:xfrm>
                    <a:custGeom>
                      <a:rect l="l" t="t" r="r" b="b"/>
                      <a:pathLst>
                        <a:path w="85345" h="77979">
                          <a:moveTo>
                            <a:pt x="41148" y="0"/>
                          </a:moveTo>
                          <a:lnTo>
                            <a:pt x="29464" y="31623"/>
                          </a:lnTo>
                          <a:lnTo>
                            <a:pt x="0" y="31623"/>
                          </a:lnTo>
                          <a:lnTo>
                            <a:pt x="24638" y="49277"/>
                          </a:lnTo>
                          <a:lnTo>
                            <a:pt x="14859" y="77979"/>
                          </a:lnTo>
                          <a:lnTo>
                            <a:pt x="41148" y="62104"/>
                          </a:lnTo>
                          <a:lnTo>
                            <a:pt x="65786" y="77979"/>
                          </a:lnTo>
                          <a:lnTo>
                            <a:pt x="57532" y="47753"/>
                          </a:lnTo>
                          <a:lnTo>
                            <a:pt x="85345" y="31623"/>
                          </a:lnTo>
                          <a:lnTo>
                            <a:pt x="52324" y="3162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8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64897</wp:posOffset>
            </wp:positionV>
            <wp:extent cx="85345" cy="78233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3"/>
                    </a:xfrm>
                    <a:custGeom>
                      <a:rect l="l" t="t" r="r" b="b"/>
                      <a:pathLst>
                        <a:path w="85345" h="78233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276"/>
                          </a:lnTo>
                          <a:lnTo>
                            <a:pt x="14859" y="78233"/>
                          </a:lnTo>
                          <a:lnTo>
                            <a:pt x="41148" y="62103"/>
                          </a:lnTo>
                          <a:lnTo>
                            <a:pt x="65786" y="78233"/>
                          </a:lnTo>
                          <a:lnTo>
                            <a:pt x="57532" y="47752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8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8509</wp:posOffset>
            </wp:positionV>
            <wp:extent cx="85345" cy="78233"/>
            <wp:effectExtent l="0" t="0" r="0" b="0"/>
            <wp:wrapNone/>
            <wp:docPr id="297" name="Freeform 2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3"/>
                    </a:xfrm>
                    <a:custGeom>
                      <a:rect l="l" t="t" r="r" b="b"/>
                      <a:pathLst>
                        <a:path w="85345" h="78233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276"/>
                          </a:lnTo>
                          <a:lnTo>
                            <a:pt x="14859" y="78233"/>
                          </a:lnTo>
                          <a:lnTo>
                            <a:pt x="41148" y="62103"/>
                          </a:lnTo>
                          <a:lnTo>
                            <a:pt x="65786" y="78233"/>
                          </a:lnTo>
                          <a:lnTo>
                            <a:pt x="57532" y="4775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8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127382</wp:posOffset>
            </wp:positionV>
            <wp:extent cx="85345" cy="78231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276"/>
                          </a:lnTo>
                          <a:lnTo>
                            <a:pt x="14859" y="78231"/>
                          </a:lnTo>
                          <a:lnTo>
                            <a:pt x="41148" y="62102"/>
                          </a:lnTo>
                          <a:lnTo>
                            <a:pt x="65786" y="78231"/>
                          </a:lnTo>
                          <a:lnTo>
                            <a:pt x="57532" y="47752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8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70993</wp:posOffset>
            </wp:positionV>
            <wp:extent cx="85345" cy="78231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276"/>
                          </a:lnTo>
                          <a:lnTo>
                            <a:pt x="14859" y="78231"/>
                          </a:lnTo>
                          <a:lnTo>
                            <a:pt x="41148" y="62103"/>
                          </a:lnTo>
                          <a:lnTo>
                            <a:pt x="65786" y="78231"/>
                          </a:lnTo>
                          <a:lnTo>
                            <a:pt x="57532" y="4813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8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14604</wp:posOffset>
            </wp:positionV>
            <wp:extent cx="85345" cy="78233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3"/>
                    </a:xfrm>
                    <a:custGeom>
                      <a:rect l="l" t="t" r="r" b="b"/>
                      <a:pathLst>
                        <a:path w="85345" h="78233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658"/>
                          </a:lnTo>
                          <a:lnTo>
                            <a:pt x="14859" y="78233"/>
                          </a:lnTo>
                          <a:lnTo>
                            <a:pt x="41148" y="62104"/>
                          </a:lnTo>
                          <a:lnTo>
                            <a:pt x="65786" y="78233"/>
                          </a:lnTo>
                          <a:lnTo>
                            <a:pt x="57532" y="48134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9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133476</wp:posOffset>
            </wp:positionV>
            <wp:extent cx="85345" cy="78233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3"/>
                    </a:xfrm>
                    <a:custGeom>
                      <a:rect l="l" t="t" r="r" b="b"/>
                      <a:pathLst>
                        <a:path w="85345" h="78233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658"/>
                          </a:lnTo>
                          <a:lnTo>
                            <a:pt x="14859" y="78233"/>
                          </a:lnTo>
                          <a:lnTo>
                            <a:pt x="41148" y="62103"/>
                          </a:lnTo>
                          <a:lnTo>
                            <a:pt x="65786" y="78233"/>
                          </a:lnTo>
                          <a:lnTo>
                            <a:pt x="57532" y="48134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36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9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77089</wp:posOffset>
            </wp:positionV>
            <wp:extent cx="85345" cy="78231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656"/>
                          </a:lnTo>
                          <a:lnTo>
                            <a:pt x="14859" y="78231"/>
                          </a:lnTo>
                          <a:lnTo>
                            <a:pt x="41148" y="62102"/>
                          </a:lnTo>
                          <a:lnTo>
                            <a:pt x="65786" y="78231"/>
                          </a:lnTo>
                          <a:lnTo>
                            <a:pt x="57532" y="48132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tbl>
      <w:tblPr>
        <w:tblStyle w:val="TableGrid"/>
        <w:tblLayout w:type="fixed"/>
        <w:tblpPr w:leftFromText="0" w:rightFromText="0" w:vertAnchor="text" w:horzAnchor="page" w:tblpX="2065" w:tblpY="-1"/>
        <w:tblOverlap w:val="never"/>
        "
        <w:tblW w:w="8657" w:type="dxa"/>
        <w:tblLook w:val="04A0" w:firstRow="1" w:lastRow="0" w:firstColumn="1" w:lastColumn="0" w:noHBand="0" w:noVBand="1"/>
      </w:tblPr>
      <w:tblGrid>
        <w:gridCol w:w="779"/>
        <w:gridCol w:w="578"/>
        <w:gridCol w:w="171"/>
        <w:gridCol w:w="263"/>
        <w:gridCol w:w="220"/>
        <w:gridCol w:w="117"/>
        <w:gridCol w:w="428"/>
        <w:gridCol w:w="516"/>
        <w:gridCol w:w="663"/>
        <w:gridCol w:w="110"/>
        <w:gridCol w:w="1283"/>
        <w:gridCol w:w="295"/>
        <w:gridCol w:w="3246"/>
      </w:tblGrid>
      <w:tr>
        <w:trPr>
          <w:trHeight w:hRule="exact" w:val="536"/>
        </w:trPr>
        <w:tc>
          <w:tcPr>
            <w:tcW w:w="779" w:type="dxa"/>
            <w:tcBorders>
              <w:top w:val="single" w:sz="4" w:space="0" w:color="4BACC6"/>
              <w:left w:val="single" w:sz="4" w:space="0" w:color="4BACC6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139" w:line="240" w:lineRule="auto"/>
              <w:ind w:left="9" w:right="-18" w:firstLine="0"/>
            </w:pPr>
            <w:r>
              <w:drawing>
                <wp:anchor simplePos="0" relativeHeight="251658646" behindDoc="0" locked="0" layoutInCell="1" allowOverlap="1">
                  <wp:simplePos x="0" y="0"/>
                  <wp:positionH relativeFrom="page">
                    <wp:posOffset>-51841</wp:posOffset>
                  </wp:positionH>
                  <wp:positionV relativeFrom="line">
                    <wp:posOffset>-176443</wp:posOffset>
                  </wp:positionV>
                  <wp:extent cx="3048" cy="3049"/>
                  <wp:effectExtent l="0" t="0" r="0" b="0"/>
                  <wp:wrapNone/>
                  <wp:docPr id="303" name="Freeform 3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9"/>
                          </a:xfrm>
                          <a:custGeom>
                            <a:rect l="l" t="t" r="r" b="b"/>
                            <a:pathLst>
                              <a:path w="3048" h="3049">
                                <a:moveTo>
                                  <a:pt x="0" y="3049"/>
                                </a:moveTo>
                                <a:lnTo>
                                  <a:pt x="3048" y="3049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5" behindDoc="0" locked="0" layoutInCell="1" allowOverlap="1">
                  <wp:simplePos x="0" y="0"/>
                  <wp:positionH relativeFrom="page">
                    <wp:posOffset>-51841</wp:posOffset>
                  </wp:positionH>
                  <wp:positionV relativeFrom="line">
                    <wp:posOffset>-176443</wp:posOffset>
                  </wp:positionV>
                  <wp:extent cx="3048" cy="3049"/>
                  <wp:effectExtent l="0" t="0" r="0" b="0"/>
                  <wp:wrapNone/>
                  <wp:docPr id="304" name="Freeform 3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9"/>
                          </a:xfrm>
                          <a:custGeom>
                            <a:rect l="l" t="t" r="r" b="b"/>
                            <a:pathLst>
                              <a:path w="3048" h="3049">
                                <a:moveTo>
                                  <a:pt x="0" y="3049"/>
                                </a:moveTo>
                                <a:lnTo>
                                  <a:pt x="3048" y="3049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9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-128817</wp:posOffset>
                  </wp:positionV>
                  <wp:extent cx="85370" cy="78231"/>
                  <wp:effectExtent l="0" t="0" r="0" b="0"/>
                  <wp:wrapNone/>
                  <wp:docPr id="305" name="Freeform 3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231"/>
                          </a:xfrm>
                          <a:custGeom>
                            <a:rect l="l" t="t" r="r" b="b"/>
                            <a:pathLst>
                              <a:path w="85370" h="78231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8231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231"/>
                                </a:lnTo>
                                <a:lnTo>
                                  <a:pt x="57303" y="47752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8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-119419</wp:posOffset>
                  </wp:positionV>
                  <wp:extent cx="85369" cy="77978"/>
                  <wp:effectExtent l="0" t="0" r="0" b="0"/>
                  <wp:wrapNone/>
                  <wp:docPr id="306" name="Freeform 3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8"/>
                          </a:xfrm>
                          <a:custGeom>
                            <a:rect l="l" t="t" r="r" b="b"/>
                            <a:pathLst>
                              <a:path w="85369" h="77978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3"/>
                                </a:lnTo>
                                <a:lnTo>
                                  <a:pt x="14630" y="7797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7978"/>
                                </a:lnTo>
                                <a:lnTo>
                                  <a:pt x="57302" y="47879"/>
                                </a:lnTo>
                                <a:lnTo>
                                  <a:pt x="85369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1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-9945</wp:posOffset>
                  </wp:positionV>
                  <wp:extent cx="85370" cy="78231"/>
                  <wp:effectExtent l="0" t="0" r="0" b="0"/>
                  <wp:wrapNone/>
                  <wp:docPr id="307" name="Freeform 3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231"/>
                          </a:xfrm>
                          <a:custGeom>
                            <a:rect l="l" t="t" r="r" b="b"/>
                            <a:pathLst>
                              <a:path w="85370" h="78231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8231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1"/>
                                </a:lnTo>
                                <a:lnTo>
                                  <a:pt x="57303" y="47752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0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-548</wp:posOffset>
                  </wp:positionV>
                  <wp:extent cx="85369" cy="77979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9"/>
                          </a:xfrm>
                          <a:custGeom>
                            <a:rect l="l" t="t" r="r" b="b"/>
                            <a:pathLst>
                              <a:path w="85369" h="7797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797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7979"/>
                                </a:lnTo>
                                <a:lnTo>
                                  <a:pt x="57302" y="47880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3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-2706</wp:posOffset>
                  </wp:positionV>
                  <wp:extent cx="3047" cy="3048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8"/>
                          </a:xfrm>
                          <a:custGeom>
                            <a:rect l="l" t="t" r="r" b="b"/>
                            <a:pathLst>
                              <a:path w="3047" h="3048">
                                <a:moveTo>
                                  <a:pt x="0" y="3048"/>
                                </a:move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2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-2706</wp:posOffset>
                  </wp:positionV>
                  <wp:extent cx="3047" cy="3048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8"/>
                          </a:xfrm>
                          <a:custGeom>
                            <a:rect l="l" t="t" r="r" b="b"/>
                            <a:pathLst>
                              <a:path w="3047" h="3048">
                                <a:moveTo>
                                  <a:pt x="0" y="3048"/>
                                </a:move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3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108926</wp:posOffset>
                  </wp:positionV>
                  <wp:extent cx="85370" cy="78233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233"/>
                          </a:xfrm>
                          <a:custGeom>
                            <a:rect l="l" t="t" r="r" b="b"/>
                            <a:pathLst>
                              <a:path w="85370" h="78233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8233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8233"/>
                                </a:lnTo>
                                <a:lnTo>
                                  <a:pt x="57303" y="48134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2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118324</wp:posOffset>
                  </wp:positionV>
                  <wp:extent cx="85369" cy="78360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3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7879"/>
                                </a:lnTo>
                                <a:lnTo>
                                  <a:pt x="85369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5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227798</wp:posOffset>
                  </wp:positionV>
                  <wp:extent cx="85370" cy="78233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233"/>
                          </a:xfrm>
                          <a:custGeom>
                            <a:rect l="l" t="t" r="r" b="b"/>
                            <a:pathLst>
                              <a:path w="85370" h="78233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276"/>
                                </a:lnTo>
                                <a:lnTo>
                                  <a:pt x="14631" y="78233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3"/>
                                </a:lnTo>
                                <a:lnTo>
                                  <a:pt x="57303" y="48134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4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237197</wp:posOffset>
                  </wp:positionV>
                  <wp:extent cx="85369" cy="78359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9"/>
                          </a:xfrm>
                          <a:custGeom>
                            <a:rect l="l" t="t" r="r" b="b"/>
                            <a:pathLst>
                              <a:path w="85369" h="78359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8359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9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स्वायम्भ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578" w:type="dxa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139" w:line="240" w:lineRule="auto"/>
              <w:ind w:left="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7030A0"/>
                <w:spacing w:val="-110"/>
                <w:sz w:val="28"/>
                <w:szCs w:val="28"/>
              </w:rPr>
              <w:t>व</w:t>
            </w:r>
            <w:r>
              <w:rPr lang="ru-RU" sz="28" baseline="1" dirty="0">
                <w:jc w:val="left"/>
                <w:rFonts w:ascii="Arial" w:hAnsi="Arial" w:cs="Arial"/>
                <w:color w:val="7030A0"/>
                <w:spacing w:val="-25"/>
                <w:position w:val="1"/>
                <w:sz w:val="28"/>
                <w:szCs w:val="28"/>
              </w:rPr>
              <w:t>ु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63"/>
                <w:sz w:val="28"/>
                <w:szCs w:val="28"/>
              </w:rPr>
              <w:t>ो 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मि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434" w:type="dxa"/>
            <w:gridSpan w:val="2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7" w:after="139" w:line="240" w:lineRule="auto"/>
              <w:ind w:left="0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79501</wp:posOffset>
                  </wp:positionH>
                  <wp:positionV relativeFrom="line">
                    <wp:posOffset>137287</wp:posOffset>
                  </wp:positionV>
                  <wp:extent cx="403860" cy="242658"/>
                  <wp:effectExtent l="0" t="0" r="0" b="0"/>
                  <wp:wrapNone/>
                  <wp:docPr id="315" name="Freeform 31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256408" y="137287"/>
                            <a:ext cx="289560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z w:val="28"/>
                                  <w:szCs w:val="28"/>
                                </w:rPr>
                                <w:t>र्मै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91"/>
                <w:sz w:val="28"/>
                <w:szCs w:val="28"/>
              </w:rPr>
              <w:t>र</w:t>
            </w:r>
            <w:r>
              <w:rPr lang="ru-RU" sz="28" baseline="1" dirty="0">
                <w:jc w:val="left"/>
                <w:rFonts w:ascii="Arial" w:hAnsi="Arial" w:cs="Arial"/>
                <w:color w:val="7030A0"/>
                <w:spacing w:val="-44"/>
                <w:position w:val="1"/>
                <w:sz w:val="28"/>
                <w:szCs w:val="28"/>
              </w:rPr>
              <w:t>ु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220" w:type="dxa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1" w:after="144" w:line="240" w:lineRule="auto"/>
              <w:ind w:left="7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1525</wp:posOffset>
                  </wp:positionH>
                  <wp:positionV relativeFrom="line">
                    <wp:posOffset>137032</wp:posOffset>
                  </wp:positionV>
                  <wp:extent cx="443484" cy="242658"/>
                  <wp:effectExtent l="0" t="0" r="0" b="0"/>
                  <wp:wrapNone/>
                  <wp:docPr id="316" name="Freeform 31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454529" y="137032"/>
                            <a:ext cx="3291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z w:val="28"/>
                                  <w:szCs w:val="28"/>
                                </w:rPr>
                                <w:t>न्त्रभै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17" w:type="dxa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1" w:after="139" w:line="240" w:lineRule="auto"/>
              <w:ind w:left="14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7030A0"/>
                <w:spacing w:val="-118"/>
                <w:sz w:val="28"/>
                <w:szCs w:val="28"/>
              </w:rPr>
              <w:t>ग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5"/>
                <w:sz w:val="28"/>
                <w:szCs w:val="28"/>
              </w:rPr>
              <w:t>त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7"/>
                <w:sz w:val="28"/>
                <w:szCs w:val="28"/>
              </w:rPr>
              <w:t>वन्तमाक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663" w:type="dxa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6" w:after="139" w:line="240" w:lineRule="auto"/>
              <w:ind w:left="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7030A0"/>
                <w:spacing w:val="-87"/>
                <w:sz w:val="28"/>
                <w:szCs w:val="28"/>
              </w:rPr>
              <w:t>ू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नर्सि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394" w:type="dxa"/>
            <w:gridSpan w:val="2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6" w:line="240" w:lineRule="auto"/>
              <w:ind w:left="0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-21717</wp:posOffset>
                  </wp:positionH>
                  <wp:positionV relativeFrom="line">
                    <wp:posOffset>124967</wp:posOffset>
                  </wp:positionV>
                  <wp:extent cx="291084" cy="242658"/>
                  <wp:effectExtent l="0" t="0" r="0" b="0"/>
                  <wp:wrapNone/>
                  <wp:docPr id="317" name="Freeform 31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667633" y="124967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-36322</wp:posOffset>
                  </wp:positionH>
                  <wp:positionV relativeFrom="line">
                    <wp:posOffset>137159</wp:posOffset>
                  </wp:positionV>
                  <wp:extent cx="299592" cy="270021"/>
                  <wp:effectExtent l="0" t="0" r="0" b="0"/>
                  <wp:wrapNone/>
                  <wp:docPr id="318" name="Freeform 31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653028" y="137159"/>
                            <a:ext cx="185292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pacing w:val="-65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pacing w:val="-41"/>
                                  <w:sz w:val="28"/>
                                  <w:szCs w:val="28"/>
                                </w:rPr>
                                <w:t>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643635</wp:posOffset>
                  </wp:positionH>
                  <wp:positionV relativeFrom="line">
                    <wp:posOffset>137159</wp:posOffset>
                  </wp:positionV>
                  <wp:extent cx="412955" cy="242658"/>
                  <wp:effectExtent l="0" t="0" r="0" b="0"/>
                  <wp:wrapNone/>
                  <wp:docPr id="319" name="Freeform 31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332985" y="137159"/>
                            <a:ext cx="298655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z w:val="28"/>
                                  <w:szCs w:val="28"/>
                                </w:rPr>
                                <w:t>नवष्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यज्ञिामाि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61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33"/>
                <w:sz w:val="28"/>
                <w:szCs w:val="28"/>
              </w:rPr>
              <w:t>ां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295" w:type="dxa"/>
            <w:tcBorders>
              <w:top w:val="single" w:sz="4" w:space="0" w:color="4BACC6"/>
              <w:left w:val="nil"/>
              <w:bottom w:val="single" w:sz="4" w:space="0" w:color="215868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139" w:line="240" w:lineRule="auto"/>
              <w:ind w:left="137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75139</wp:posOffset>
                  </wp:positionH>
                  <wp:positionV relativeFrom="line">
                    <wp:posOffset>124967</wp:posOffset>
                  </wp:positionV>
                  <wp:extent cx="291084" cy="242658"/>
                  <wp:effectExtent l="0" t="0" r="0" b="0"/>
                  <wp:wrapNone/>
                  <wp:docPr id="320" name="Freeform 32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649978" y="124967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56851</wp:posOffset>
                  </wp:positionH>
                  <wp:positionV relativeFrom="line">
                    <wp:posOffset>137159</wp:posOffset>
                  </wp:positionV>
                  <wp:extent cx="297179" cy="270021"/>
                  <wp:effectExtent l="0" t="0" r="0" b="0"/>
                  <wp:wrapNone/>
                  <wp:docPr id="321" name="Freeform 32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631690" y="137159"/>
                            <a:ext cx="182879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pacing w:val="-69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pacing w:val="-41"/>
                                  <w:sz w:val="28"/>
                                  <w:szCs w:val="28"/>
                                </w:rPr>
                                <w:t>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र्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3246" w:type="dxa"/>
            <w:tcBorders>
              <w:top w:val="single" w:sz="4" w:space="0" w:color="4BACC6"/>
              <w:left w:val="nil"/>
              <w:bottom w:val="single" w:sz="4" w:space="0" w:color="215868"/>
              <w:right w:val="single" w:sz="4" w:space="0" w:color="4BACC6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6" w:line="240" w:lineRule="auto"/>
              <w:ind w:left="0" w:right="-18" w:firstLine="0"/>
            </w:pPr>
            <w:r>
              <w:drawing>
                <wp:anchor simplePos="0" relativeHeight="251658736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line">
                    <wp:posOffset>-2706</wp:posOffset>
                  </wp:positionV>
                  <wp:extent cx="3048" cy="3048"/>
                  <wp:effectExtent l="0" t="0" r="0" b="0"/>
                  <wp:wrapNone/>
                  <wp:docPr id="322" name="Freeform 3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8"/>
                          </a:xfrm>
                          <a:custGeom>
                            <a:rect l="l" t="t" r="r" b="b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5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line">
                    <wp:posOffset>-2706</wp:posOffset>
                  </wp:positionV>
                  <wp:extent cx="3048" cy="3048"/>
                  <wp:effectExtent l="0" t="0" r="0" b="0"/>
                  <wp:wrapNone/>
                  <wp:docPr id="323" name="Freeform 3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8"/>
                          </a:xfrm>
                          <a:custGeom>
                            <a:rect l="l" t="t" r="r" b="b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24638</wp:posOffset>
                  </wp:positionH>
                  <wp:positionV relativeFrom="line">
                    <wp:posOffset>128015</wp:posOffset>
                  </wp:positionV>
                  <wp:extent cx="291084" cy="242658"/>
                  <wp:effectExtent l="0" t="0" r="0" b="0"/>
                  <wp:wrapNone/>
                  <wp:docPr id="324" name="Freeform 32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787138" y="128015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7030A0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ष्टाव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7"/>
                <w:sz w:val="28"/>
                <w:szCs w:val="28"/>
              </w:rPr>
              <w:t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</w:tr>
      <w:tr>
        <w:trPr>
          <w:trHeight w:hRule="exact" w:val="552"/>
        </w:trPr>
        <w:tc>
          <w:tcPr>
            <w:tcW w:w="779" w:type="dxa"/>
            <w:tcBorders>
              <w:top w:val="single" w:sz="4" w:space="0" w:color="215868"/>
              <w:left w:val="single" w:sz="4" w:space="0" w:color="215868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6" w:after="91" w:line="240" w:lineRule="auto"/>
              <w:ind w:left="9" w:right="-18" w:firstLine="0"/>
            </w:pPr>
            <w:r>
              <w:drawing>
                <wp:anchor simplePos="0" relativeHeight="251660057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-7023</wp:posOffset>
                  </wp:positionV>
                  <wp:extent cx="85370" cy="78231"/>
                  <wp:effectExtent l="0" t="0" r="0" b="0"/>
                  <wp:wrapNone/>
                  <wp:docPr id="325" name="Freeform 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231"/>
                          </a:xfrm>
                          <a:custGeom>
                            <a:rect l="l" t="t" r="r" b="b"/>
                            <a:pathLst>
                              <a:path w="85370" h="78231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656"/>
                                </a:lnTo>
                                <a:lnTo>
                                  <a:pt x="14631" y="78231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231"/>
                                </a:lnTo>
                                <a:lnTo>
                                  <a:pt x="57303" y="48132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6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2375</wp:posOffset>
                  </wp:positionV>
                  <wp:extent cx="85369" cy="78358"/>
                  <wp:effectExtent l="0" t="0" r="0" b="0"/>
                  <wp:wrapNone/>
                  <wp:docPr id="326" name="Freeform 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3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8132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6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3264</wp:posOffset>
                  </wp:positionV>
                  <wp:extent cx="3047" cy="3048"/>
                  <wp:effectExtent l="0" t="0" r="0" b="0"/>
                  <wp:wrapNone/>
                  <wp:docPr id="327" name="Freeform 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8"/>
                          </a:xfrm>
                          <a:custGeom>
                            <a:rect l="l" t="t" r="r" b="b"/>
                            <a:pathLst>
                              <a:path w="3047" h="3048">
                                <a:moveTo>
                                  <a:pt x="0" y="3048"/>
                                </a:move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7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3264</wp:posOffset>
                  </wp:positionV>
                  <wp:extent cx="3047" cy="3048"/>
                  <wp:effectExtent l="0" t="0" r="0" b="0"/>
                  <wp:wrapNone/>
                  <wp:docPr id="328" name="Freeform 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8"/>
                          </a:xfrm>
                          <a:custGeom>
                            <a:rect l="l" t="t" r="r" b="b"/>
                            <a:pathLst>
                              <a:path w="3047" h="3048">
                                <a:moveTo>
                                  <a:pt x="0" y="3048"/>
                                </a:move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8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215</wp:posOffset>
                  </wp:positionV>
                  <wp:extent cx="3047" cy="3049"/>
                  <wp:effectExtent l="0" t="0" r="0" b="0"/>
                  <wp:wrapNone/>
                  <wp:docPr id="329" name="Freeform 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9"/>
                          </a:xfrm>
                          <a:custGeom>
                            <a:rect l="l" t="t" r="r" b="b"/>
                            <a:pathLst>
                              <a:path w="3047" h="3049">
                                <a:moveTo>
                                  <a:pt x="0" y="3049"/>
                                </a:moveTo>
                                <a:lnTo>
                                  <a:pt x="3047" y="3049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7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215</wp:posOffset>
                  </wp:positionV>
                  <wp:extent cx="3047" cy="3049"/>
                  <wp:effectExtent l="0" t="0" r="0" b="0"/>
                  <wp:wrapNone/>
                  <wp:docPr id="330" name="Freeform 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9"/>
                          </a:xfrm>
                          <a:custGeom>
                            <a:rect l="l" t="t" r="r" b="b"/>
                            <a:pathLst>
                              <a:path w="3047" h="3049">
                                <a:moveTo>
                                  <a:pt x="0" y="3049"/>
                                </a:moveTo>
                                <a:lnTo>
                                  <a:pt x="3047" y="3049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9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111849</wp:posOffset>
                  </wp:positionV>
                  <wp:extent cx="85370" cy="78231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231"/>
                          </a:xfrm>
                          <a:custGeom>
                            <a:rect l="l" t="t" r="r" b="b"/>
                            <a:pathLst>
                              <a:path w="85370" h="78231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656"/>
                                </a:lnTo>
                                <a:lnTo>
                                  <a:pt x="14631" y="78231"/>
                                </a:lnTo>
                                <a:lnTo>
                                  <a:pt x="40843" y="62103"/>
                                </a:lnTo>
                                <a:lnTo>
                                  <a:pt x="65532" y="78231"/>
                                </a:lnTo>
                                <a:lnTo>
                                  <a:pt x="57303" y="48132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8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121246</wp:posOffset>
                  </wp:positionV>
                  <wp:extent cx="85369" cy="78359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9"/>
                          </a:xfrm>
                          <a:custGeom>
                            <a:rect l="l" t="t" r="r" b="b"/>
                            <a:pathLst>
                              <a:path w="85369" h="7835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5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59"/>
                                </a:lnTo>
                                <a:lnTo>
                                  <a:pt x="57302" y="48133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1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230975</wp:posOffset>
                  </wp:positionV>
                  <wp:extent cx="85370" cy="77978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8"/>
                          </a:xfrm>
                          <a:custGeom>
                            <a:rect l="l" t="t" r="r" b="b"/>
                            <a:pathLst>
                              <a:path w="85370" h="77978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7978"/>
                                </a:lnTo>
                                <a:lnTo>
                                  <a:pt x="40843" y="61849"/>
                                </a:lnTo>
                                <a:lnTo>
                                  <a:pt x="65532" y="77978"/>
                                </a:lnTo>
                                <a:lnTo>
                                  <a:pt x="57303" y="47878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0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240118</wp:posOffset>
                  </wp:positionV>
                  <wp:extent cx="85369" cy="78360"/>
                  <wp:effectExtent l="0" t="0" r="0" b="0"/>
                  <wp:wrapNone/>
                  <wp:docPr id="334" name="Freeform 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658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8134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‘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स्वायम्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780" w:type="dxa"/>
            <w:gridSpan w:val="6"/>
            <w:tcBorders>
              <w:top w:val="single" w:sz="4" w:space="0" w:color="215868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1" w:after="0" w:line="259" w:lineRule="exact"/>
              <w:ind w:left="67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1120610</wp:posOffset>
                  </wp:positionH>
                  <wp:positionV relativeFrom="line">
                    <wp:posOffset>97281</wp:posOffset>
                  </wp:positionV>
                  <wp:extent cx="291084" cy="242658"/>
                  <wp:effectExtent l="0" t="0" r="0" b="0"/>
                  <wp:wrapNone/>
                  <wp:docPr id="335" name="Freeform 33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30017" y="97281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803618</wp:posOffset>
                  </wp:positionH>
                  <wp:positionV relativeFrom="line">
                    <wp:posOffset>109473</wp:posOffset>
                  </wp:positionV>
                  <wp:extent cx="412955" cy="242658"/>
                  <wp:effectExtent l="0" t="0" r="0" b="0"/>
                  <wp:wrapNone/>
                  <wp:docPr id="336" name="Freeform 33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613025" y="109473"/>
                            <a:ext cx="298655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नवष्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1105750</wp:posOffset>
                  </wp:positionH>
                  <wp:positionV relativeFrom="line">
                    <wp:posOffset>109473</wp:posOffset>
                  </wp:positionV>
                  <wp:extent cx="293751" cy="270021"/>
                  <wp:effectExtent l="0" t="0" r="0" b="0"/>
                  <wp:wrapNone/>
                  <wp:docPr id="337" name="Freeform 33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15157" y="109473"/>
                            <a:ext cx="179451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74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41"/>
                                  <w:sz w:val="28"/>
                                  <w:szCs w:val="28"/>
                                </w:rPr>
                                <w:t>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10"/>
                <w:sz w:val="28"/>
                <w:szCs w:val="28"/>
              </w:rPr>
              <w:t>व</w:t>
            </w:r>
            <w:r>
              <w:rPr lang="ru-RU" sz="28" baseline="1" dirty="0">
                <w:jc w:val="left"/>
                <w:rFonts w:ascii="Arial" w:hAnsi="Arial" w:cs="Arial"/>
                <w:color w:val="632423"/>
                <w:spacing w:val="-25"/>
                <w:position w:val="1"/>
                <w:sz w:val="28"/>
                <w:szCs w:val="28"/>
              </w:rPr>
              <w:t>ु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00"/>
                <w:sz w:val="28"/>
                <w:szCs w:val="28"/>
              </w:rPr>
              <w:t>ः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1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स्विौनहत्र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9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33"/>
                <w:sz w:val="28"/>
                <w:szCs w:val="28"/>
              </w:rPr>
              <w:t>ां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1180" w:type="dxa"/>
            <w:gridSpan w:val="2"/>
            <w:tcBorders>
              <w:top w:val="single" w:sz="4" w:space="0" w:color="215868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6" w:after="91" w:line="240" w:lineRule="auto"/>
              <w:ind w:left="8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548586</wp:posOffset>
                  </wp:positionH>
                  <wp:positionV relativeFrom="line">
                    <wp:posOffset>143510</wp:posOffset>
                  </wp:positionV>
                  <wp:extent cx="312157" cy="242658"/>
                  <wp:effectExtent l="0" t="0" r="0" b="0"/>
                  <wp:wrapNone/>
                  <wp:docPr id="338" name="Freeform 33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488435" y="143510"/>
                            <a:ext cx="197857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मि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यज्ञानभि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70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33"/>
                <w:sz w:val="28"/>
                <w:szCs w:val="28"/>
              </w:rPr>
              <w:t>ां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394" w:type="dxa"/>
            <w:gridSpan w:val="2"/>
            <w:tcBorders>
              <w:top w:val="single" w:sz="4" w:space="0" w:color="215868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7" w:after="134" w:line="240" w:lineRule="auto"/>
              <w:ind w:left="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632423"/>
                <w:spacing w:val="-177"/>
                <w:sz w:val="28"/>
                <w:szCs w:val="28"/>
              </w:rPr>
              <w:t>ः</w:t>
            </w:r>
            <w:r>
              <w:rPr lang="ru-RU" sz="28" baseline="1" dirty="0">
                <w:jc w:val="left"/>
                <w:rFonts w:ascii="Arial" w:hAnsi="Arial" w:cs="Arial"/>
                <w:color w:val="632423"/>
                <w:spacing w:val="-68"/>
                <w:position w:val="1"/>
                <w:sz w:val="28"/>
                <w:szCs w:val="28"/>
              </w:rPr>
              <w:t>ु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295" w:type="dxa"/>
            <w:tcBorders>
              <w:top w:val="single" w:sz="4" w:space="0" w:color="215868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3246" w:type="dxa"/>
            <w:tcBorders>
              <w:top w:val="single" w:sz="4" w:space="0" w:color="215868"/>
              <w:left w:val="nil"/>
              <w:bottom w:val="nil"/>
              <w:right w:val="single" w:sz="4" w:space="0" w:color="215868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drawing>
                <wp:anchor simplePos="0" relativeHeight="251658799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3048</wp:posOffset>
                  </wp:positionV>
                  <wp:extent cx="3048" cy="3048"/>
                  <wp:effectExtent l="0" t="0" r="0" b="0"/>
                  <wp:wrapNone/>
                  <wp:docPr id="339" name="Freeform 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8"/>
                          </a:xfrm>
                          <a:custGeom>
                            <a:rect l="l" t="t" r="r" b="b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0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3048</wp:posOffset>
                  </wp:positionV>
                  <wp:extent cx="3048" cy="3048"/>
                  <wp:effectExtent l="0" t="0" r="0" b="0"/>
                  <wp:wrapNone/>
                  <wp:docPr id="340" name="Freeform 3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8"/>
                          </a:xfrm>
                          <a:custGeom>
                            <a:rect l="l" t="t" r="r" b="b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1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-1</wp:posOffset>
                  </wp:positionV>
                  <wp:extent cx="3048" cy="3049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9"/>
                          </a:xfrm>
                          <a:custGeom>
                            <a:rect l="l" t="t" r="r" b="b"/>
                            <a:pathLst>
                              <a:path w="3048" h="3049">
                                <a:moveTo>
                                  <a:pt x="0" y="3049"/>
                                </a:moveTo>
                                <a:lnTo>
                                  <a:pt x="3048" y="3049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0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-1</wp:posOffset>
                  </wp:positionV>
                  <wp:extent cx="3048" cy="3049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9"/>
                          </a:xfrm>
                          <a:custGeom>
                            <a:rect l="l" t="t" r="r" b="b"/>
                            <a:pathLst>
                              <a:path w="3048" h="3049">
                                <a:moveTo>
                                  <a:pt x="0" y="3049"/>
                                </a:moveTo>
                                <a:lnTo>
                                  <a:pt x="3048" y="3049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56"/>
        </w:trPr>
        <w:tc>
          <w:tcPr>
            <w:tcW w:w="779" w:type="dxa"/>
            <w:tcBorders>
              <w:top w:val="nil"/>
              <w:left w:val="single" w:sz="4" w:space="0" w:color="215868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drawing>
                <wp:anchor simplePos="0" relativeHeight="251660063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paragraph">
                    <wp:posOffset>-7367</wp:posOffset>
                  </wp:positionV>
                  <wp:extent cx="85370" cy="77979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9"/>
                          </a:xfrm>
                          <a:custGeom>
                            <a:rect l="l" t="t" r="r" b="b"/>
                            <a:pathLst>
                              <a:path w="85370" h="77979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797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7979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2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paragraph">
                    <wp:posOffset>1778</wp:posOffset>
                  </wp:positionV>
                  <wp:extent cx="85369" cy="78359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9"/>
                          </a:xfrm>
                          <a:custGeom>
                            <a:rect l="l" t="t" r="r" b="b"/>
                            <a:pathLst>
                              <a:path w="85369" h="78359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657"/>
                                </a:lnTo>
                                <a:lnTo>
                                  <a:pt x="14630" y="78359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9"/>
                                </a:lnTo>
                                <a:lnTo>
                                  <a:pt x="57302" y="48133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5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paragraph">
                    <wp:posOffset>111505</wp:posOffset>
                  </wp:positionV>
                  <wp:extent cx="85370" cy="77978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8"/>
                          </a:xfrm>
                          <a:custGeom>
                            <a:rect l="l" t="t" r="r" b="b"/>
                            <a:pathLst>
                              <a:path w="85370" h="77978">
                                <a:moveTo>
                                  <a:pt x="40843" y="0"/>
                                </a:moveTo>
                                <a:lnTo>
                                  <a:pt x="29261" y="31751"/>
                                </a:lnTo>
                                <a:lnTo>
                                  <a:pt x="0" y="31751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7978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7978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1751"/>
                                </a:lnTo>
                                <a:lnTo>
                                  <a:pt x="52426" y="31751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4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paragraph">
                    <wp:posOffset>120903</wp:posOffset>
                  </wp:positionV>
                  <wp:extent cx="85369" cy="78105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105"/>
                          </a:xfrm>
                          <a:custGeom>
                            <a:rect l="l" t="t" r="r" b="b"/>
                            <a:pathLst>
                              <a:path w="85369" h="78105">
                                <a:moveTo>
                                  <a:pt x="40843" y="0"/>
                                </a:moveTo>
                                <a:lnTo>
                                  <a:pt x="29261" y="31751"/>
                                </a:lnTo>
                                <a:lnTo>
                                  <a:pt x="0" y="31751"/>
                                </a:lnTo>
                                <a:lnTo>
                                  <a:pt x="24384" y="49403"/>
                                </a:lnTo>
                                <a:lnTo>
                                  <a:pt x="14630" y="78105"/>
                                </a:lnTo>
                                <a:lnTo>
                                  <a:pt x="40843" y="61977"/>
                                </a:lnTo>
                                <a:lnTo>
                                  <a:pt x="65532" y="78105"/>
                                </a:lnTo>
                                <a:lnTo>
                                  <a:pt x="57302" y="47879"/>
                                </a:lnTo>
                                <a:lnTo>
                                  <a:pt x="85369" y="31751"/>
                                </a:lnTo>
                                <a:lnTo>
                                  <a:pt x="52426" y="31751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18289</wp:posOffset>
                  </wp:positionH>
                  <wp:positionV relativeFrom="paragraph">
                    <wp:posOffset>136817</wp:posOffset>
                  </wp:positionV>
                  <wp:extent cx="1080833" cy="242658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332611" y="136817"/>
                            <a:ext cx="966533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4"/>
                                  <w:sz w:val="28"/>
                                  <w:szCs w:val="28"/>
                                </w:rPr>
                                <w:t>ईशावास्यानिनभम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60067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paragraph">
                    <wp:posOffset>230377</wp:posOffset>
                  </wp:positionV>
                  <wp:extent cx="85370" cy="77979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7979"/>
                          </a:xfrm>
                          <a:custGeom>
                            <a:rect l="l" t="t" r="r" b="b"/>
                            <a:pathLst>
                              <a:path w="85370" h="77979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7979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7979"/>
                                </a:lnTo>
                                <a:lnTo>
                                  <a:pt x="57303" y="47879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6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paragraph">
                    <wp:posOffset>239775</wp:posOffset>
                  </wp:positionV>
                  <wp:extent cx="85369" cy="78106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106"/>
                          </a:xfrm>
                          <a:custGeom>
                            <a:rect l="l" t="t" r="r" b="b"/>
                            <a:pathLst>
                              <a:path w="85369" h="78106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106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106"/>
                                </a:lnTo>
                                <a:lnTo>
                                  <a:pt x="57302" y="47880"/>
                                </a:lnTo>
                                <a:lnTo>
                                  <a:pt x="85369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13094</wp:posOffset>
                  </wp:positionH>
                  <wp:positionV relativeFrom="paragraph">
                    <wp:posOffset>136817</wp:posOffset>
                  </wp:positionV>
                  <wp:extent cx="443484" cy="242658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298826" y="136817"/>
                            <a:ext cx="3291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13"/>
                                  <w:sz w:val="28"/>
                                  <w:szCs w:val="28"/>
                                </w:rPr>
                                <w:t>न्त्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41"/>
                                  <w:sz w:val="28"/>
                                  <w:szCs w:val="28"/>
                                </w:rPr>
                                <w:t>र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ै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28335</wp:posOffset>
                  </wp:positionH>
                  <wp:positionV relativeFrom="paragraph">
                    <wp:posOffset>133769</wp:posOffset>
                  </wp:positionV>
                  <wp:extent cx="291084" cy="242658"/>
                  <wp:effectExtent l="0" t="0" r="0" b="0"/>
                  <wp:wrapNone/>
                  <wp:docPr id="351" name="Freeform 35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314067" y="133769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144159</wp:posOffset>
                  </wp:positionH>
                  <wp:positionV relativeFrom="paragraph">
                    <wp:posOffset>136817</wp:posOffset>
                  </wp:positionV>
                  <wp:extent cx="283835" cy="242658"/>
                  <wp:effectExtent l="0" t="0" r="0" b="0"/>
                  <wp:wrapNone/>
                  <wp:docPr id="352" name="Freeform 35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429891" y="136817"/>
                            <a:ext cx="169535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स्त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  <w:r/>
          </w:p>
        </w:tc>
        <w:tc>
          <w:tcPr>
            <w:tcW w:w="17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6" w:line="240" w:lineRule="auto"/>
              <w:ind w:left="-68" w:right="-18" w:firstLine="0"/>
              <w:jc w:val="right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22737</wp:posOffset>
                  </wp:positionH>
                  <wp:positionV relativeFrom="line">
                    <wp:posOffset>124968</wp:posOffset>
                  </wp:positionV>
                  <wp:extent cx="291084" cy="242658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615819" y="124968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"/>
                <w:sz w:val="28"/>
                <w:szCs w:val="28"/>
              </w:rPr>
              <w:t>ष्टावावनहर्ात्मिा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215868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</w:tr>
      <w:tr>
        <w:trPr>
          <w:trHeight w:hRule="exact" w:val="551"/>
        </w:trPr>
        <w:tc>
          <w:tcPr>
            <w:tcW w:w="2559" w:type="dxa"/>
            <w:gridSpan w:val="7"/>
            <w:tcBorders>
              <w:top w:val="nil"/>
              <w:left w:val="single" w:sz="4" w:space="0" w:color="215868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1" w:line="240" w:lineRule="auto"/>
              <w:ind w:left="9" w:right="0" w:firstLine="0"/>
            </w:pPr>
            <w:r>
              <w:drawing>
                <wp:anchor simplePos="0" relativeHeight="251660069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-3975</wp:posOffset>
                  </wp:positionV>
                  <wp:extent cx="85370" cy="78358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7879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8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5423</wp:posOffset>
                  </wp:positionV>
                  <wp:extent cx="85369" cy="78104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104"/>
                          </a:xfrm>
                          <a:custGeom>
                            <a:rect l="l" t="t" r="r" b="b"/>
                            <a:pathLst>
                              <a:path w="85369" h="78104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8104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104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1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114896</wp:posOffset>
                  </wp:positionV>
                  <wp:extent cx="85370" cy="78360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60"/>
                          </a:xfrm>
                          <a:custGeom>
                            <a:rect l="l" t="t" r="r" b="b"/>
                            <a:pathLst>
                              <a:path w="85370" h="78360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3" y="47879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0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124294</wp:posOffset>
                  </wp:positionV>
                  <wp:extent cx="85369" cy="78360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7880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1606551</wp:posOffset>
                  </wp:positionH>
                  <wp:positionV relativeFrom="line">
                    <wp:posOffset>128016</wp:posOffset>
                  </wp:positionV>
                  <wp:extent cx="291084" cy="242658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20873" y="128016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1591692</wp:posOffset>
                  </wp:positionH>
                  <wp:positionV relativeFrom="line">
                    <wp:posOffset>137160</wp:posOffset>
                  </wp:positionV>
                  <wp:extent cx="296798" cy="270021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06014" y="137160"/>
                            <a:ext cx="182498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69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41"/>
                                  <w:sz w:val="28"/>
                                  <w:szCs w:val="28"/>
                                </w:rPr>
                                <w:t>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60073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233768</wp:posOffset>
                  </wp:positionV>
                  <wp:extent cx="85370" cy="78359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9"/>
                          </a:xfrm>
                          <a:custGeom>
                            <a:rect l="l" t="t" r="r" b="b"/>
                            <a:pathLst>
                              <a:path w="85370" h="7835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3"/>
                                </a:lnTo>
                                <a:lnTo>
                                  <a:pt x="14631" y="7835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59"/>
                                </a:lnTo>
                                <a:lnTo>
                                  <a:pt x="57303" y="48133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2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243167</wp:posOffset>
                  </wp:positionV>
                  <wp:extent cx="85369" cy="78358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5"/>
                <w:sz w:val="28"/>
                <w:szCs w:val="28"/>
              </w:rPr>
              <w:t>रक्षोनभरुग्ःैसम्प्राप्तः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1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खानिर्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8836</wp:posOffset>
                  </wp:positionH>
                  <wp:positionV relativeFrom="paragraph">
                    <wp:posOffset>136817</wp:posOffset>
                  </wp:positionV>
                  <wp:extent cx="939038" cy="270021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48685" y="136817"/>
                            <a:ext cx="824738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मोनचर्स्तिा।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215868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</w:tr>
      <w:tr>
        <w:trPr>
          <w:trHeight w:hRule="exact" w:val="552"/>
        </w:trPr>
        <w:tc>
          <w:tcPr>
            <w:tcW w:w="779" w:type="dxa"/>
            <w:tcBorders>
              <w:top w:val="nil"/>
              <w:left w:val="single" w:sz="4" w:space="0" w:color="215868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2" w:line="240" w:lineRule="auto"/>
              <w:ind w:left="9" w:right="-18" w:firstLine="0"/>
            </w:pPr>
            <w:r>
              <w:drawing>
                <wp:anchor simplePos="0" relativeHeight="251660075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2121</wp:posOffset>
                  </wp:positionV>
                  <wp:extent cx="85370" cy="78359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9"/>
                          </a:xfrm>
                          <a:custGeom>
                            <a:rect l="l" t="t" r="r" b="b"/>
                            <a:pathLst>
                              <a:path w="85370" h="78359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359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9"/>
                                </a:lnTo>
                                <a:lnTo>
                                  <a:pt x="57303" y="48133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4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11518</wp:posOffset>
                  </wp:positionV>
                  <wp:extent cx="85369" cy="78360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7880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7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120992</wp:posOffset>
                  </wp:positionV>
                  <wp:extent cx="85370" cy="78359"/>
                  <wp:effectExtent l="0" t="0" r="0" b="0"/>
                  <wp:wrapNone/>
                  <wp:docPr id="365" name="Freeform 3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9"/>
                          </a:xfrm>
                          <a:custGeom>
                            <a:rect l="l" t="t" r="r" b="b"/>
                            <a:pathLst>
                              <a:path w="85370" h="78359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657"/>
                                </a:lnTo>
                                <a:lnTo>
                                  <a:pt x="14631" y="78359"/>
                                </a:lnTo>
                                <a:lnTo>
                                  <a:pt x="40843" y="62231"/>
                                </a:lnTo>
                                <a:lnTo>
                                  <a:pt x="65532" y="78359"/>
                                </a:lnTo>
                                <a:lnTo>
                                  <a:pt x="57303" y="48133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6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130391</wp:posOffset>
                  </wp:positionV>
                  <wp:extent cx="85369" cy="78358"/>
                  <wp:effectExtent l="0" t="0" r="0" b="0"/>
                  <wp:wrapNone/>
                  <wp:docPr id="366" name="Freeform 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8259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371857</wp:posOffset>
                  </wp:positionH>
                  <wp:positionV relativeFrom="line">
                    <wp:posOffset>137160</wp:posOffset>
                  </wp:positionV>
                  <wp:extent cx="229032" cy="242658"/>
                  <wp:effectExtent l="0" t="0" r="0" b="0"/>
                  <wp:wrapNone/>
                  <wp:docPr id="367" name="Freeform 36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686179" y="137160"/>
                            <a:ext cx="114732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श्र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60079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239865</wp:posOffset>
                  </wp:positionV>
                  <wp:extent cx="85370" cy="78358"/>
                  <wp:effectExtent l="0" t="0" r="0" b="0"/>
                  <wp:wrapNone/>
                  <wp:docPr id="368" name="Freeform 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657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29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8133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8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249262</wp:posOffset>
                  </wp:positionV>
                  <wp:extent cx="85369" cy="78360"/>
                  <wp:effectExtent l="0" t="0" r="0" b="0"/>
                  <wp:wrapNone/>
                  <wp:docPr id="369" name="Freeform 3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8261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स्तोत्र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9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2"/>
                <w:sz w:val="28"/>
                <w:szCs w:val="28"/>
              </w:rPr>
              <w:t>ां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2" w:line="240" w:lineRule="auto"/>
              <w:ind w:left="0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7835</wp:posOffset>
                  </wp:positionH>
                  <wp:positionV relativeFrom="line">
                    <wp:posOffset>128016</wp:posOffset>
                  </wp:positionV>
                  <wp:extent cx="291084" cy="242658"/>
                  <wp:effectExtent l="0" t="0" r="0" b="0"/>
                  <wp:wrapNone/>
                  <wp:docPr id="370" name="Freeform 37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817242" y="128016"/>
                            <a:ext cx="176784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ु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त्व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59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"/>
                <w:sz w:val="28"/>
                <w:szCs w:val="28"/>
              </w:rPr>
              <w:t>ैयज्ञिेर्ाि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7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2" w:line="240" w:lineRule="auto"/>
              <w:ind w:left="16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-19681</wp:posOffset>
                  </wp:positionH>
                  <wp:positionV relativeFrom="line">
                    <wp:posOffset>112776</wp:posOffset>
                  </wp:positionV>
                  <wp:extent cx="342900" cy="294405"/>
                  <wp:effectExtent l="0" t="0" r="0" b="0"/>
                  <wp:wrapNone/>
                  <wp:docPr id="371" name="Freeform 37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573401" y="112776"/>
                            <a:ext cx="228600" cy="18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83" w:lineRule="exact"/>
                                <w:ind w:left="0" w:right="0" w:firstLine="0"/>
                              </w:pPr>
                              <w:r>
                                <w:rPr lang="ru-RU" sz="28" baseline="-2" dirty="0">
                                  <w:jc w:val="left"/>
                                  <w:rFonts w:ascii="Arial" w:hAnsi="Arial" w:cs="Arial"/>
                                  <w:color w:val="632423"/>
                                  <w:position w:val="-2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1" dirty="0">
                                  <w:jc w:val="left"/>
                                  <w:rFonts w:ascii="Arial" w:hAnsi="Arial" w:cs="Arial"/>
                                  <w:color w:val="632423"/>
                                  <w:position w:val="1"/>
                                  <w:sz w:val="28"/>
                                  <w:szCs w:val="28"/>
                                </w:rPr>
                                <w:t>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822202</wp:posOffset>
                  </wp:positionH>
                  <wp:positionV relativeFrom="line">
                    <wp:posOffset>137160</wp:posOffset>
                  </wp:positionV>
                  <wp:extent cx="452365" cy="242658"/>
                  <wp:effectExtent l="0" t="0" r="0" b="0"/>
                  <wp:wrapNone/>
                  <wp:docPr id="372" name="Freeform 37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415284" y="137160"/>
                            <a:ext cx="338065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30"/>
                                  <w:sz w:val="28"/>
                                  <w:szCs w:val="28"/>
                                </w:rPr>
                                <w:t>गर्ाि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7"/>
                <w:sz w:val="28"/>
                <w:szCs w:val="28"/>
              </w:rPr>
              <w:t>हत्वाऽवध्यर्ाां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5" w:after="0" w:line="240" w:lineRule="auto"/>
              <w:ind w:left="63" w:right="-18" w:firstLine="0"/>
            </w:pPr>
            <w:r/>
            <w:r>
              <w:rPr lang="ru-RU" sz="28" baseline="-2" dirty="0">
                <w:jc w:val="left"/>
                <w:rFonts w:ascii="Arial" w:hAnsi="Arial" w:cs="Arial"/>
                <w:color w:val="632423"/>
                <w:spacing w:val="-135"/>
                <w:position w:val="-2"/>
                <w:sz w:val="28"/>
                <w:szCs w:val="28"/>
              </w:rPr>
              <w:t>॥</w:t>
            </w:r>
            <w:r>
              <w:rPr lang="ru-RU" sz="28" baseline="1" dirty="0">
                <w:jc w:val="left"/>
                <w:rFonts w:ascii="Arial" w:hAnsi="Arial" w:cs="Arial"/>
                <w:color w:val="632423"/>
                <w:position w:val="1"/>
                <w:sz w:val="28"/>
                <w:szCs w:val="28"/>
              </w:rPr>
              <w:t>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215868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</w:tr>
      <w:tr>
        <w:trPr>
          <w:trHeight w:hRule="exact" w:val="556"/>
        </w:trPr>
        <w:tc>
          <w:tcPr>
            <w:tcW w:w="779" w:type="dxa"/>
            <w:tcBorders>
              <w:top w:val="nil"/>
              <w:left w:val="single" w:sz="4" w:space="0" w:color="215868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drawing>
                <wp:anchor simplePos="0" relativeHeight="251660081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paragraph">
                    <wp:posOffset>7874</wp:posOffset>
                  </wp:positionV>
                  <wp:extent cx="85370" cy="78105"/>
                  <wp:effectExtent l="0" t="0" r="0" b="0"/>
                  <wp:wrapNone/>
                  <wp:docPr id="373" name="Freeform 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5"/>
                          </a:xfrm>
                          <a:custGeom>
                            <a:rect l="l" t="t" r="r" b="b"/>
                            <a:pathLst>
                              <a:path w="85370" h="78105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105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105"/>
                                </a:lnTo>
                                <a:lnTo>
                                  <a:pt x="57303" y="47878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0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paragraph">
                    <wp:posOffset>17018</wp:posOffset>
                  </wp:positionV>
                  <wp:extent cx="85369" cy="78358"/>
                  <wp:effectExtent l="0" t="0" r="0" b="0"/>
                  <wp:wrapNone/>
                  <wp:docPr id="374" name="Freeform 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783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8259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3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paragraph">
                    <wp:posOffset>126745</wp:posOffset>
                  </wp:positionV>
                  <wp:extent cx="85370" cy="78105"/>
                  <wp:effectExtent l="0" t="0" r="0" b="0"/>
                  <wp:wrapNone/>
                  <wp:docPr id="375" name="Freeform 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5"/>
                          </a:xfrm>
                          <a:custGeom>
                            <a:rect l="l" t="t" r="r" b="b"/>
                            <a:pathLst>
                              <a:path w="85370" h="78105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8105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105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2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paragraph">
                    <wp:posOffset>135889</wp:posOffset>
                  </wp:positionV>
                  <wp:extent cx="85369" cy="78360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785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8261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18289</wp:posOffset>
                  </wp:positionH>
                  <wp:positionV relativeFrom="paragraph">
                    <wp:posOffset>136817</wp:posOffset>
                  </wp:positionV>
                  <wp:extent cx="1092220" cy="270021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332611" y="136817"/>
                            <a:ext cx="977920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31"/>
                                  <w:sz w:val="28"/>
                                  <w:szCs w:val="28"/>
                                </w:rPr>
                                <w:t>प्रािानद्ध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11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भगवाां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60085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paragraph">
                    <wp:posOffset>245618</wp:posOffset>
                  </wp:positionV>
                  <wp:extent cx="85370" cy="78105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105"/>
                          </a:xfrm>
                          <a:custGeom>
                            <a:rect l="l" t="t" r="r" b="b"/>
                            <a:pathLst>
                              <a:path w="85370" h="78105">
                                <a:moveTo>
                                  <a:pt x="40843" y="0"/>
                                </a:moveTo>
                                <a:lnTo>
                                  <a:pt x="29261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105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105"/>
                                </a:lnTo>
                                <a:lnTo>
                                  <a:pt x="57303" y="47878"/>
                                </a:lnTo>
                                <a:lnTo>
                                  <a:pt x="85370" y="31750"/>
                                </a:lnTo>
                                <a:lnTo>
                                  <a:pt x="52426" y="31750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4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paragraph">
                    <wp:posOffset>255143</wp:posOffset>
                  </wp:positionV>
                  <wp:extent cx="85369" cy="77977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7"/>
                          </a:xfrm>
                          <a:custGeom>
                            <a:rect l="l" t="t" r="r" b="b"/>
                            <a:pathLst>
                              <a:path w="85369" h="77977">
                                <a:moveTo>
                                  <a:pt x="40843" y="0"/>
                                </a:moveTo>
                                <a:lnTo>
                                  <a:pt x="29261" y="31622"/>
                                </a:lnTo>
                                <a:lnTo>
                                  <a:pt x="0" y="31622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7977"/>
                                </a:lnTo>
                                <a:lnTo>
                                  <a:pt x="40843" y="61849"/>
                                </a:lnTo>
                                <a:lnTo>
                                  <a:pt x="65532" y="77977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1622"/>
                                </a:lnTo>
                                <a:lnTo>
                                  <a:pt x="52426" y="31622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2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5" w:after="96" w:line="240" w:lineRule="auto"/>
              <w:ind w:left="481" w:right="-18" w:firstLine="0"/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1166710</wp:posOffset>
                  </wp:positionH>
                  <wp:positionV relativeFrom="line">
                    <wp:posOffset>136525</wp:posOffset>
                  </wp:positionV>
                  <wp:extent cx="571286" cy="270021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76117" y="136525"/>
                            <a:ext cx="456986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हरः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11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7"/>
                                  <w:sz w:val="28"/>
                                  <w:szCs w:val="28"/>
                                </w:rPr>
                                <w:t>प्रभ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स्तषेामवध्यत्वां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139" w:line="240" w:lineRule="auto"/>
              <w:ind w:left="26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632423"/>
                <w:spacing w:val="-172"/>
                <w:sz w:val="28"/>
                <w:szCs w:val="28"/>
              </w:rPr>
              <w:t>ः</w:t>
            </w:r>
            <w:r>
              <w:rPr lang="ru-RU" sz="28" baseline="1" dirty="0">
                <w:jc w:val="left"/>
                <w:rFonts w:ascii="Arial" w:hAnsi="Arial" w:cs="Arial"/>
                <w:color w:val="632423"/>
                <w:spacing w:val="-72"/>
                <w:position w:val="1"/>
                <w:sz w:val="28"/>
                <w:szCs w:val="28"/>
              </w:rPr>
              <w:t>ु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3246" w:type="dxa"/>
            <w:tcBorders>
              <w:top w:val="nil"/>
              <w:left w:val="nil"/>
              <w:bottom w:val="nil"/>
              <w:right w:val="single" w:sz="4" w:space="0" w:color="215868"/>
            </w:tcBorders>
            <w:shd w:val="clear" w:color="auto" w:fill="EEECE1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</w:tr>
      <w:tr>
        <w:trPr>
          <w:trHeight w:hRule="exact" w:val="542"/>
        </w:trPr>
        <w:tc>
          <w:tcPr>
            <w:tcW w:w="779" w:type="dxa"/>
            <w:tcBorders>
              <w:top w:val="nil"/>
              <w:left w:val="single" w:sz="4" w:space="0" w:color="215868"/>
              <w:bottom w:val="single" w:sz="4" w:space="0" w:color="4BACC6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1" w:after="139" w:line="240" w:lineRule="auto"/>
              <w:ind w:left="326" w:right="-18" w:firstLine="0"/>
            </w:pPr>
            <w:r>
              <w:drawing>
                <wp:anchor simplePos="0" relativeHeight="251660087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11137</wp:posOffset>
                  </wp:positionV>
                  <wp:extent cx="85370" cy="78360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60"/>
                          </a:xfrm>
                          <a:custGeom>
                            <a:rect l="l" t="t" r="r" b="b"/>
                            <a:pathLst>
                              <a:path w="85370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3" y="47880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6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20662</wp:posOffset>
                  </wp:positionV>
                  <wp:extent cx="85369" cy="77979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9"/>
                          </a:xfrm>
                          <a:custGeom>
                            <a:rect l="l" t="t" r="r" b="b"/>
                            <a:pathLst>
                              <a:path w="85369" h="77979">
                                <a:moveTo>
                                  <a:pt x="40843" y="0"/>
                                </a:moveTo>
                                <a:lnTo>
                                  <a:pt x="29261" y="31624"/>
                                </a:lnTo>
                                <a:lnTo>
                                  <a:pt x="0" y="31624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7979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7979"/>
                                </a:lnTo>
                                <a:lnTo>
                                  <a:pt x="57302" y="47880"/>
                                </a:lnTo>
                                <a:lnTo>
                                  <a:pt x="85369" y="31624"/>
                                </a:lnTo>
                                <a:lnTo>
                                  <a:pt x="52426" y="3162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9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130010</wp:posOffset>
                  </wp:positionV>
                  <wp:extent cx="85370" cy="78358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7878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8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139535</wp:posOffset>
                  </wp:positionV>
                  <wp:extent cx="85369" cy="77977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7977"/>
                          </a:xfrm>
                          <a:custGeom>
                            <a:rect l="l" t="t" r="r" b="b"/>
                            <a:pathLst>
                              <a:path w="85369" h="77977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7977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7977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18289</wp:posOffset>
                  </wp:positionH>
                  <wp:positionV relativeFrom="line">
                    <wp:posOffset>137033</wp:posOffset>
                  </wp:positionV>
                  <wp:extent cx="403859" cy="242658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332611" y="137033"/>
                            <a:ext cx="289559" cy="128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2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र्वै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204216</wp:posOffset>
                  </wp:positionH>
                  <wp:positionV relativeFrom="line">
                    <wp:posOffset>137033</wp:posOffset>
                  </wp:positionV>
                  <wp:extent cx="598511" cy="270021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518538" y="137033"/>
                            <a:ext cx="484211" cy="1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45" w:lineRule="exact"/>
                                <w:ind w:left="0" w:right="0" w:firstLine="0"/>
                              </w:pP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z w:val="28"/>
                                  <w:szCs w:val="28"/>
                                </w:rPr>
                                <w:t>ध्यत्व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74"/>
                                  <w:sz w:val="28"/>
                                  <w:szCs w:val="28"/>
                                </w:rPr>
                                <w:t> </w:t>
                              </w:r>
                              <w:r>
                                <w:rPr lang="ru-RU" sz="28" baseline="0" dirty="0">
                                  <w:jc w:val="left"/>
                                  <w:rFonts w:ascii="Arial" w:hAnsi="Arial" w:cs="Arial"/>
                                  <w:color w:val="632423"/>
                                  <w:spacing w:val="-41"/>
                                  <w:sz w:val="28"/>
                                  <w:szCs w:val="28"/>
                                </w:rPr>
                                <w:t>ां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60091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248881</wp:posOffset>
                  </wp:positionV>
                  <wp:extent cx="85370" cy="78360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60"/>
                          </a:xfrm>
                          <a:custGeom>
                            <a:rect l="l" t="t" r="r" b="b"/>
                            <a:pathLst>
                              <a:path w="85370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1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3" y="48261"/>
                                </a:lnTo>
                                <a:lnTo>
                                  <a:pt x="85370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0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258406</wp:posOffset>
                  </wp:positionV>
                  <wp:extent cx="85369" cy="78360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7880"/>
                                </a:lnTo>
                                <a:lnTo>
                                  <a:pt x="85369" y="32005"/>
                                </a:lnTo>
                                <a:lnTo>
                                  <a:pt x="52426" y="32005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3071" w:type="dxa"/>
            <w:gridSpan w:val="9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91" w:line="240" w:lineRule="auto"/>
              <w:ind w:left="74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र्थाऽन्यषेामर्ः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कोऽन्यो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1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"/>
                <w:sz w:val="28"/>
                <w:szCs w:val="28"/>
              </w:rPr>
              <w:t>हरःेप्रभ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4825" w:type="dxa"/>
            <w:gridSpan w:val="3"/>
            <w:tcBorders>
              <w:top w:val="nil"/>
              <w:left w:val="nil"/>
              <w:bottom w:val="single" w:sz="4" w:space="0" w:color="4BACC6"/>
              <w:right w:val="single" w:sz="4" w:space="0" w:color="215868"/>
            </w:tcBorders>
            <w:shd w:val="clear" w:color="auto" w:fill="EEECE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91" w:line="240" w:lineRule="auto"/>
              <w:ind w:left="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632423"/>
                <w:spacing w:val="-172"/>
                <w:sz w:val="28"/>
                <w:szCs w:val="28"/>
              </w:rPr>
              <w:t>ः</w:t>
            </w:r>
            <w:r>
              <w:rPr lang="ru-RU" sz="28" baseline="1" dirty="0">
                <w:jc w:val="left"/>
                <w:rFonts w:ascii="Arial" w:hAnsi="Arial" w:cs="Arial"/>
                <w:color w:val="632423"/>
                <w:position w:val="1"/>
                <w:sz w:val="28"/>
                <w:szCs w:val="28"/>
              </w:rPr>
              <w:t>ु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॥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’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13"/>
                <w:sz w:val="28"/>
                <w:szCs w:val="28"/>
              </w:rPr>
              <w:t>इनर्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6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ब्रह्माण्ड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pacing w:val="-74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632423"/>
                <w:sz w:val="28"/>
                <w:szCs w:val="28"/>
              </w:rPr>
              <w:t>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</w:tr>
      <w:tr>
        <w:trPr>
          <w:trHeight w:hRule="exact" w:val="546"/>
        </w:trPr>
        <w:tc>
          <w:tcPr>
            <w:tcW w:w="1529" w:type="dxa"/>
            <w:gridSpan w:val="3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5" w:after="96" w:line="240" w:lineRule="auto"/>
              <w:ind w:left="9" w:right="-18" w:firstLine="0"/>
            </w:pPr>
            <w:r>
              <w:drawing>
                <wp:anchor simplePos="0" relativeHeight="251659051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-39</wp:posOffset>
                  </wp:positionV>
                  <wp:extent cx="3047" cy="3049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9"/>
                          </a:xfrm>
                          <a:custGeom>
                            <a:rect l="l" t="t" r="r" b="b"/>
                            <a:pathLst>
                              <a:path w="3047" h="3049">
                                <a:moveTo>
                                  <a:pt x="0" y="3049"/>
                                </a:moveTo>
                                <a:lnTo>
                                  <a:pt x="3047" y="3049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9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3010</wp:posOffset>
                  </wp:positionV>
                  <wp:extent cx="3047" cy="3047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7"/>
                          </a:xfrm>
                          <a:custGeom>
                            <a:rect l="l" t="t" r="r" b="b"/>
                            <a:pathLst>
                              <a:path w="3047" h="3047">
                                <a:moveTo>
                                  <a:pt x="0" y="3047"/>
                                </a:move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0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3010</wp:posOffset>
                  </wp:positionV>
                  <wp:extent cx="3047" cy="3047"/>
                  <wp:effectExtent l="0" t="0" r="0" b="0"/>
                  <wp:wrapNone/>
                  <wp:docPr id="391" name="Freeform 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7"/>
                          </a:xfrm>
                          <a:custGeom>
                            <a:rect l="l" t="t" r="r" b="b"/>
                            <a:pathLst>
                              <a:path w="3047" h="3047">
                                <a:moveTo>
                                  <a:pt x="0" y="3047"/>
                                </a:move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0" behindDoc="0" locked="0" layoutInCell="1" allowOverlap="1">
                  <wp:simplePos x="0" y="0"/>
                  <wp:positionH relativeFrom="page">
                    <wp:posOffset>-3047</wp:posOffset>
                  </wp:positionH>
                  <wp:positionV relativeFrom="line">
                    <wp:posOffset>-39</wp:posOffset>
                  </wp:positionV>
                  <wp:extent cx="3047" cy="3049"/>
                  <wp:effectExtent l="0" t="0" r="0" b="0"/>
                  <wp:wrapNone/>
                  <wp:docPr id="392" name="Freeform 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7" cy="3049"/>
                          </a:xfrm>
                          <a:custGeom>
                            <a:rect l="l" t="t" r="r" b="b"/>
                            <a:pathLst>
                              <a:path w="3047" h="3049">
                                <a:moveTo>
                                  <a:pt x="0" y="3049"/>
                                </a:moveTo>
                                <a:lnTo>
                                  <a:pt x="3047" y="3049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3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16980</wp:posOffset>
                  </wp:positionV>
                  <wp:extent cx="85370" cy="78358"/>
                  <wp:effectExtent l="0" t="0" r="0" b="0"/>
                  <wp:wrapNone/>
                  <wp:docPr id="393" name="Freeform 3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8259"/>
                                </a:lnTo>
                                <a:lnTo>
                                  <a:pt x="85370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2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26505</wp:posOffset>
                  </wp:positionV>
                  <wp:extent cx="85369" cy="78358"/>
                  <wp:effectExtent l="0" t="0" r="0" b="0"/>
                  <wp:wrapNone/>
                  <wp:docPr id="394" name="Freeform 3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7878"/>
                                </a:lnTo>
                                <a:lnTo>
                                  <a:pt x="85369" y="32003"/>
                                </a:lnTo>
                                <a:lnTo>
                                  <a:pt x="52426" y="32003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5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135851</wp:posOffset>
                  </wp:positionV>
                  <wp:extent cx="85370" cy="78360"/>
                  <wp:effectExtent l="0" t="0" r="0" b="0"/>
                  <wp:wrapNone/>
                  <wp:docPr id="395" name="Freeform 3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60"/>
                          </a:xfrm>
                          <a:custGeom>
                            <a:rect l="l" t="t" r="r" b="b"/>
                            <a:pathLst>
                              <a:path w="85370" h="78360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785"/>
                                </a:lnTo>
                                <a:lnTo>
                                  <a:pt x="14631" y="78360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60"/>
                                </a:lnTo>
                                <a:lnTo>
                                  <a:pt x="57303" y="48261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4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145376</wp:posOffset>
                  </wp:positionV>
                  <wp:extent cx="85369" cy="78360"/>
                  <wp:effectExtent l="0" t="0" r="0" b="0"/>
                  <wp:wrapNone/>
                  <wp:docPr id="396" name="Freeform 3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60"/>
                          </a:xfrm>
                          <a:custGeom>
                            <a:rect l="l" t="t" r="r" b="b"/>
                            <a:pathLst>
                              <a:path w="85369" h="78360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4"/>
                                </a:lnTo>
                                <a:lnTo>
                                  <a:pt x="14630" y="78360"/>
                                </a:lnTo>
                                <a:lnTo>
                                  <a:pt x="40843" y="62104"/>
                                </a:lnTo>
                                <a:lnTo>
                                  <a:pt x="65532" y="78360"/>
                                </a:lnTo>
                                <a:lnTo>
                                  <a:pt x="57302" y="48134"/>
                                </a:lnTo>
                                <a:lnTo>
                                  <a:pt x="85369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7" behindDoc="0" locked="0" layoutInCell="1" allowOverlap="1">
                  <wp:simplePos x="0" y="0"/>
                  <wp:positionH relativeFrom="page">
                    <wp:posOffset>-126517</wp:posOffset>
                  </wp:positionH>
                  <wp:positionV relativeFrom="line">
                    <wp:posOffset>254724</wp:posOffset>
                  </wp:positionV>
                  <wp:extent cx="85370" cy="78358"/>
                  <wp:effectExtent l="0" t="0" r="0" b="0"/>
                  <wp:wrapNone/>
                  <wp:docPr id="397" name="Freeform 3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70" cy="78358"/>
                          </a:xfrm>
                          <a:custGeom>
                            <a:rect l="l" t="t" r="r" b="b"/>
                            <a:pathLst>
                              <a:path w="85370" h="78358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783"/>
                                </a:lnTo>
                                <a:lnTo>
                                  <a:pt x="14631" y="78358"/>
                                </a:lnTo>
                                <a:lnTo>
                                  <a:pt x="40843" y="62230"/>
                                </a:lnTo>
                                <a:lnTo>
                                  <a:pt x="65532" y="78358"/>
                                </a:lnTo>
                                <a:lnTo>
                                  <a:pt x="57303" y="48259"/>
                                </a:lnTo>
                                <a:lnTo>
                                  <a:pt x="85370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FFFF4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80800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6" behindDoc="0" locked="0" layoutInCell="1" allowOverlap="1">
                  <wp:simplePos x="0" y="0"/>
                  <wp:positionH relativeFrom="page">
                    <wp:posOffset>-123469</wp:posOffset>
                  </wp:positionH>
                  <wp:positionV relativeFrom="line">
                    <wp:posOffset>264249</wp:posOffset>
                  </wp:positionV>
                  <wp:extent cx="85369" cy="78358"/>
                  <wp:effectExtent l="0" t="0" r="0" b="0"/>
                  <wp:wrapNone/>
                  <wp:docPr id="398" name="Freeform 3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85369" cy="78358"/>
                          </a:xfrm>
                          <a:custGeom>
                            <a:rect l="l" t="t" r="r" b="b"/>
                            <a:pathLst>
                              <a:path w="85369" h="78358">
                                <a:moveTo>
                                  <a:pt x="40843" y="0"/>
                                </a:moveTo>
                                <a:lnTo>
                                  <a:pt x="2926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24384" y="49402"/>
                                </a:lnTo>
                                <a:lnTo>
                                  <a:pt x="14630" y="78358"/>
                                </a:lnTo>
                                <a:lnTo>
                                  <a:pt x="40843" y="62102"/>
                                </a:lnTo>
                                <a:lnTo>
                                  <a:pt x="65532" y="78358"/>
                                </a:lnTo>
                                <a:lnTo>
                                  <a:pt x="57302" y="48132"/>
                                </a:lnTo>
                                <a:lnTo>
                                  <a:pt x="85369" y="32004"/>
                                </a:lnTo>
                                <a:lnTo>
                                  <a:pt x="52426" y="32004"/>
                                </a:lnTo>
                                <a:lnTo>
                                  <a:pt x="40843" y="0"/>
                                </a:lnTo>
                                <a:close/>
                                <a:moveTo>
                                  <a:pt x="40843" y="0"/>
                                </a:moveTo>
                              </a:path>
                            </a:pathLst>
                          </a:custGeom>
                          <a:solidFill>
                            <a:srgbClr val="C0C0C0">
                              <a:alpha val="100000"/>
                            </a:srgbClr>
                          </a:solidFill>
                          <a:ln w="1778" cap="flat" cmpd="sng">
                            <a:solidFill>
                              <a:srgbClr val="C0C0C0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भागवर्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55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8"/>
                <w:sz w:val="28"/>
                <w:szCs w:val="28"/>
              </w:rPr>
              <w:t>ेचायमथ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26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1" w:after="96" w:line="240" w:lineRule="auto"/>
              <w:ind w:left="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7030A0"/>
                <w:spacing w:val="-50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105"/>
                <w:sz w:val="28"/>
                <w:szCs w:val="28"/>
              </w:rPr>
              <w:t>त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pacing w:val="-40"/>
                <w:sz w:val="28"/>
                <w:szCs w:val="28"/>
              </w:rPr>
              <w:t>एव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766" w:type="dxa"/>
            <w:gridSpan w:val="3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1" w:after="96" w:line="240" w:lineRule="auto"/>
              <w:ind w:left="70" w:right="-18" w:firstLine="0"/>
            </w:pPr>
            <w:r/>
            <w:r>
              <w:rPr lang="ru-RU" sz="28" baseline="0" dirty="0">
                <w:jc w:val="left"/>
                <w:rFonts w:ascii="Arial" w:hAnsi="Arial" w:cs="Arial"/>
                <w:color w:val="7030A0"/>
                <w:spacing w:val="-6"/>
                <w:sz w:val="28"/>
                <w:szCs w:val="28"/>
              </w:rPr>
              <w:t> </w:t>
            </w:r>
            <w:r>
              <w:rPr lang="ru-RU" sz="28" baseline="0" dirty="0">
                <w:jc w:val="left"/>
                <w:rFonts w:ascii="Arial" w:hAnsi="Arial" w:cs="Arial"/>
                <w:color w:val="7030A0"/>
                <w:sz w:val="28"/>
                <w:szCs w:val="28"/>
              </w:rPr>
              <w:t>उक्तः।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  <w:tc>
          <w:tcPr>
            <w:tcW w:w="516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66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11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ru-RU"/>
              </w:rPr>
            </w:pPr>
          </w:p>
        </w:tc>
        <w:tc>
          <w:tcPr>
            <w:tcW w:w="128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29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/>
          </w:p>
        </w:tc>
        <w:tc>
          <w:tcPr>
            <w:tcW w:w="3246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drawing>
                <wp:anchor simplePos="0" relativeHeight="251659054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-1</wp:posOffset>
                  </wp:positionV>
                  <wp:extent cx="3048" cy="3049"/>
                  <wp:effectExtent l="0" t="0" r="0" b="0"/>
                  <wp:wrapNone/>
                  <wp:docPr id="399" name="Freeform 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9"/>
                          </a:xfrm>
                          <a:custGeom>
                            <a:rect l="l" t="t" r="r" b="b"/>
                            <a:pathLst>
                              <a:path w="3048" h="3049">
                                <a:moveTo>
                                  <a:pt x="0" y="3049"/>
                                </a:moveTo>
                                <a:lnTo>
                                  <a:pt x="3048" y="3049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2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3048</wp:posOffset>
                  </wp:positionV>
                  <wp:extent cx="3048" cy="3047"/>
                  <wp:effectExtent l="0" t="0" r="0" b="0"/>
                  <wp:wrapNone/>
                  <wp:docPr id="400" name="Freeform 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7"/>
                          </a:xfrm>
                          <a:custGeom>
                            <a:rect l="l" t="t" r="r" b="b"/>
                            <a:pathLst>
                              <a:path w="3048" h="3047">
                                <a:moveTo>
                                  <a:pt x="0" y="3047"/>
                                </a:move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3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3048</wp:posOffset>
                  </wp:positionV>
                  <wp:extent cx="3048" cy="3047"/>
                  <wp:effectExtent l="0" t="0" r="0" b="0"/>
                  <wp:wrapNone/>
                  <wp:docPr id="401" name="Freeform 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7"/>
                          </a:xfrm>
                          <a:custGeom>
                            <a:rect l="l" t="t" r="r" b="b"/>
                            <a:pathLst>
                              <a:path w="3048" h="3047">
                                <a:moveTo>
                                  <a:pt x="0" y="3047"/>
                                </a:move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3" behindDoc="0" locked="0" layoutInCell="1" allowOverlap="1">
                  <wp:simplePos x="0" y="0"/>
                  <wp:positionH relativeFrom="page">
                    <wp:posOffset>2061718</wp:posOffset>
                  </wp:positionH>
                  <wp:positionV relativeFrom="paragraph">
                    <wp:posOffset>-1</wp:posOffset>
                  </wp:positionV>
                  <wp:extent cx="3048" cy="3049"/>
                  <wp:effectExtent l="0" t="0" r="0" b="0"/>
                  <wp:wrapNone/>
                  <wp:docPr id="402" name="Freeform 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048" cy="3049"/>
                          </a:xfrm>
                          <a:custGeom>
                            <a:rect l="l" t="t" r="r" b="b"/>
                            <a:pathLst>
                              <a:path w="3048" h="3049">
                                <a:moveTo>
                                  <a:pt x="0" y="3049"/>
                                </a:moveTo>
                                <a:lnTo>
                                  <a:pt x="3048" y="3049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868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89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-411479</wp:posOffset>
            </wp:positionV>
            <wp:extent cx="85345" cy="77977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7"/>
                    </a:xfrm>
                    <a:custGeom>
                      <a:rect l="l" t="t" r="r" b="b"/>
                      <a:pathLst>
                        <a:path w="85345" h="77977">
                          <a:moveTo>
                            <a:pt x="41148" y="0"/>
                          </a:moveTo>
                          <a:lnTo>
                            <a:pt x="29464" y="31750"/>
                          </a:lnTo>
                          <a:lnTo>
                            <a:pt x="0" y="31750"/>
                          </a:lnTo>
                          <a:lnTo>
                            <a:pt x="24638" y="49402"/>
                          </a:lnTo>
                          <a:lnTo>
                            <a:pt x="14859" y="77977"/>
                          </a:lnTo>
                          <a:lnTo>
                            <a:pt x="41148" y="62229"/>
                          </a:lnTo>
                          <a:lnTo>
                            <a:pt x="65786" y="77977"/>
                          </a:lnTo>
                          <a:lnTo>
                            <a:pt x="57532" y="47878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9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-349631</wp:posOffset>
            </wp:positionV>
            <wp:extent cx="3048" cy="3049"/>
            <wp:effectExtent l="0" t="0" r="0" b="0"/>
            <wp:wrapNone/>
            <wp:docPr id="404" name="Freeform 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9"/>
                    </a:xfrm>
                    <a:custGeom>
                      <a:rect l="l" t="t" r="r" b="b"/>
                      <a:pathLst>
                        <a:path w="3048" h="3049">
                          <a:moveTo>
                            <a:pt x="0" y="3049"/>
                          </a:moveTo>
                          <a:lnTo>
                            <a:pt x="3048" y="3049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9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8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-349631</wp:posOffset>
            </wp:positionV>
            <wp:extent cx="3048" cy="3049"/>
            <wp:effectExtent l="0" t="0" r="0" b="0"/>
            <wp:wrapNone/>
            <wp:docPr id="405" name="Freeform 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9"/>
                    </a:xfrm>
                    <a:custGeom>
                      <a:rect l="l" t="t" r="r" b="b"/>
                      <a:pathLst>
                        <a:path w="3048" h="3049">
                          <a:moveTo>
                            <a:pt x="0" y="3049"/>
                          </a:moveTo>
                          <a:lnTo>
                            <a:pt x="3048" y="3049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9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9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-302005</wp:posOffset>
            </wp:positionV>
            <wp:extent cx="85345" cy="78231"/>
            <wp:effectExtent l="0" t="0" r="0" b="0"/>
            <wp:wrapNone/>
            <wp:docPr id="406" name="Freeform 4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276"/>
                          </a:lnTo>
                          <a:lnTo>
                            <a:pt x="14859" y="78231"/>
                          </a:lnTo>
                          <a:lnTo>
                            <a:pt x="41148" y="62102"/>
                          </a:lnTo>
                          <a:lnTo>
                            <a:pt x="65786" y="78231"/>
                          </a:lnTo>
                          <a:lnTo>
                            <a:pt x="57532" y="47752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9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-292607</wp:posOffset>
            </wp:positionV>
            <wp:extent cx="85345" cy="77978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8"/>
                    </a:xfrm>
                    <a:custGeom>
                      <a:rect l="l" t="t" r="r" b="b"/>
                      <a:pathLst>
                        <a:path w="85345" h="77978">
                          <a:moveTo>
                            <a:pt x="41148" y="0"/>
                          </a:moveTo>
                          <a:lnTo>
                            <a:pt x="29464" y="31750"/>
                          </a:lnTo>
                          <a:lnTo>
                            <a:pt x="0" y="31750"/>
                          </a:lnTo>
                          <a:lnTo>
                            <a:pt x="24638" y="49403"/>
                          </a:lnTo>
                          <a:lnTo>
                            <a:pt x="14859" y="77978"/>
                          </a:lnTo>
                          <a:lnTo>
                            <a:pt x="41148" y="62229"/>
                          </a:lnTo>
                          <a:lnTo>
                            <a:pt x="65786" y="77978"/>
                          </a:lnTo>
                          <a:lnTo>
                            <a:pt x="57532" y="47879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9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-183133</wp:posOffset>
            </wp:positionV>
            <wp:extent cx="85345" cy="78231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276"/>
                          </a:lnTo>
                          <a:lnTo>
                            <a:pt x="14859" y="78231"/>
                          </a:lnTo>
                          <a:lnTo>
                            <a:pt x="41148" y="62103"/>
                          </a:lnTo>
                          <a:lnTo>
                            <a:pt x="65786" y="78231"/>
                          </a:lnTo>
                          <a:lnTo>
                            <a:pt x="57532" y="4775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9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-173736</wp:posOffset>
            </wp:positionV>
            <wp:extent cx="85345" cy="77979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9"/>
                    </a:xfrm>
                    <a:custGeom>
                      <a:rect l="l" t="t" r="r" b="b"/>
                      <a:pathLst>
                        <a:path w="85345" h="77979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7979"/>
                          </a:lnTo>
                          <a:lnTo>
                            <a:pt x="41148" y="62231"/>
                          </a:lnTo>
                          <a:lnTo>
                            <a:pt x="65786" y="77979"/>
                          </a:lnTo>
                          <a:lnTo>
                            <a:pt x="57532" y="47880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-64262</wp:posOffset>
            </wp:positionV>
            <wp:extent cx="85345" cy="78233"/>
            <wp:effectExtent l="0" t="0" r="0" b="0"/>
            <wp:wrapNone/>
            <wp:docPr id="410" name="Freeform 4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3"/>
                    </a:xfrm>
                    <a:custGeom>
                      <a:rect l="l" t="t" r="r" b="b"/>
                      <a:pathLst>
                        <a:path w="85345" h="78233">
                          <a:moveTo>
                            <a:pt x="41148" y="0"/>
                          </a:moveTo>
                          <a:lnTo>
                            <a:pt x="29465" y="32005"/>
                          </a:lnTo>
                          <a:lnTo>
                            <a:pt x="0" y="32005"/>
                          </a:lnTo>
                          <a:lnTo>
                            <a:pt x="24639" y="49276"/>
                          </a:lnTo>
                          <a:lnTo>
                            <a:pt x="14859" y="78233"/>
                          </a:lnTo>
                          <a:lnTo>
                            <a:pt x="41148" y="62104"/>
                          </a:lnTo>
                          <a:lnTo>
                            <a:pt x="65786" y="78233"/>
                          </a:lnTo>
                          <a:lnTo>
                            <a:pt x="57532" y="48134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-54864</wp:posOffset>
            </wp:positionV>
            <wp:extent cx="85345" cy="78360"/>
            <wp:effectExtent l="0" t="0" r="0" b="0"/>
            <wp:wrapNone/>
            <wp:docPr id="411" name="Freeform 4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403"/>
                          </a:lnTo>
                          <a:lnTo>
                            <a:pt x="14859" y="78360"/>
                          </a:lnTo>
                          <a:lnTo>
                            <a:pt x="41148" y="62231"/>
                          </a:lnTo>
                          <a:lnTo>
                            <a:pt x="65786" y="78360"/>
                          </a:lnTo>
                          <a:lnTo>
                            <a:pt x="57532" y="4787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54610</wp:posOffset>
            </wp:positionV>
            <wp:extent cx="85345" cy="78233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3"/>
                    </a:xfrm>
                    <a:custGeom>
                      <a:rect l="l" t="t" r="r" b="b"/>
                      <a:pathLst>
                        <a:path w="85345" h="78233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276"/>
                          </a:lnTo>
                          <a:lnTo>
                            <a:pt x="14859" y="78233"/>
                          </a:lnTo>
                          <a:lnTo>
                            <a:pt x="41148" y="62103"/>
                          </a:lnTo>
                          <a:lnTo>
                            <a:pt x="65786" y="78233"/>
                          </a:lnTo>
                          <a:lnTo>
                            <a:pt x="57532" y="48134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64009</wp:posOffset>
            </wp:positionV>
            <wp:extent cx="85345" cy="78359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2"/>
                          </a:lnTo>
                          <a:lnTo>
                            <a:pt x="14859" y="78359"/>
                          </a:lnTo>
                          <a:lnTo>
                            <a:pt x="41148" y="62229"/>
                          </a:lnTo>
                          <a:lnTo>
                            <a:pt x="65786" y="78359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0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-1778</wp:posOffset>
            </wp:positionV>
            <wp:extent cx="85345" cy="78231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656"/>
                          </a:lnTo>
                          <a:lnTo>
                            <a:pt x="14859" y="78231"/>
                          </a:lnTo>
                          <a:lnTo>
                            <a:pt x="41148" y="62102"/>
                          </a:lnTo>
                          <a:lnTo>
                            <a:pt x="65786" y="78231"/>
                          </a:lnTo>
                          <a:lnTo>
                            <a:pt x="57532" y="48132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7620</wp:posOffset>
            </wp:positionV>
            <wp:extent cx="85345" cy="78358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3"/>
                          </a:lnTo>
                          <a:lnTo>
                            <a:pt x="14859" y="78358"/>
                          </a:lnTo>
                          <a:lnTo>
                            <a:pt x="41148" y="62229"/>
                          </a:lnTo>
                          <a:lnTo>
                            <a:pt x="65786" y="78358"/>
                          </a:lnTo>
                          <a:lnTo>
                            <a:pt x="57532" y="48132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117094</wp:posOffset>
            </wp:positionV>
            <wp:extent cx="85345" cy="78231"/>
            <wp:effectExtent l="0" t="0" r="0" b="0"/>
            <wp:wrapNone/>
            <wp:docPr id="416" name="Freeform 4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231"/>
                    </a:xfrm>
                    <a:custGeom>
                      <a:rect l="l" t="t" r="r" b="b"/>
                      <a:pathLst>
                        <a:path w="85345" h="78231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656"/>
                          </a:lnTo>
                          <a:lnTo>
                            <a:pt x="14859" y="78231"/>
                          </a:lnTo>
                          <a:lnTo>
                            <a:pt x="41148" y="62103"/>
                          </a:lnTo>
                          <a:lnTo>
                            <a:pt x="65786" y="78231"/>
                          </a:lnTo>
                          <a:lnTo>
                            <a:pt x="57532" y="4813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126491</wp:posOffset>
            </wp:positionV>
            <wp:extent cx="85345" cy="78359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8359"/>
                          </a:lnTo>
                          <a:lnTo>
                            <a:pt x="41148" y="62231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0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60960</wp:posOffset>
            </wp:positionV>
            <wp:extent cx="85345" cy="77978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8"/>
                    </a:xfrm>
                    <a:custGeom>
                      <a:rect l="l" t="t" r="r" b="b"/>
                      <a:pathLst>
                        <a:path w="85345" h="77978">
                          <a:moveTo>
                            <a:pt x="41148" y="0"/>
                          </a:moveTo>
                          <a:lnTo>
                            <a:pt x="29465" y="31750"/>
                          </a:lnTo>
                          <a:lnTo>
                            <a:pt x="0" y="31750"/>
                          </a:lnTo>
                          <a:lnTo>
                            <a:pt x="24639" y="49403"/>
                          </a:lnTo>
                          <a:lnTo>
                            <a:pt x="14859" y="77978"/>
                          </a:lnTo>
                          <a:lnTo>
                            <a:pt x="41148" y="61849"/>
                          </a:lnTo>
                          <a:lnTo>
                            <a:pt x="65786" y="77978"/>
                          </a:lnTo>
                          <a:lnTo>
                            <a:pt x="57532" y="47878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0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70103</wp:posOffset>
            </wp:positionV>
            <wp:extent cx="85345" cy="78360"/>
            <wp:effectExtent l="0" t="0" r="0" b="0"/>
            <wp:wrapNone/>
            <wp:docPr id="419" name="Freeform 4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658"/>
                          </a:lnTo>
                          <a:lnTo>
                            <a:pt x="14859" y="78360"/>
                          </a:lnTo>
                          <a:lnTo>
                            <a:pt x="41148" y="62231"/>
                          </a:lnTo>
                          <a:lnTo>
                            <a:pt x="65786" y="78360"/>
                          </a:lnTo>
                          <a:lnTo>
                            <a:pt x="57532" y="48134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1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4571</wp:posOffset>
            </wp:positionV>
            <wp:extent cx="85345" cy="77979"/>
            <wp:effectExtent l="0" t="0" r="0" b="0"/>
            <wp:wrapNone/>
            <wp:docPr id="420" name="Freeform 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9"/>
                    </a:xfrm>
                    <a:custGeom>
                      <a:rect l="l" t="t" r="r" b="b"/>
                      <a:pathLst>
                        <a:path w="85345" h="77979">
                          <a:moveTo>
                            <a:pt x="41148" y="0"/>
                          </a:moveTo>
                          <a:lnTo>
                            <a:pt x="29465" y="31750"/>
                          </a:lnTo>
                          <a:lnTo>
                            <a:pt x="0" y="31750"/>
                          </a:lnTo>
                          <a:lnTo>
                            <a:pt x="24639" y="49404"/>
                          </a:lnTo>
                          <a:lnTo>
                            <a:pt x="14859" y="77979"/>
                          </a:lnTo>
                          <a:lnTo>
                            <a:pt x="41148" y="62231"/>
                          </a:lnTo>
                          <a:lnTo>
                            <a:pt x="65786" y="77979"/>
                          </a:lnTo>
                          <a:lnTo>
                            <a:pt x="57532" y="47880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13716</wp:posOffset>
            </wp:positionV>
            <wp:extent cx="85345" cy="78359"/>
            <wp:effectExtent l="0" t="0" r="0" b="0"/>
            <wp:wrapNone/>
            <wp:docPr id="421" name="Freeform 4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657"/>
                          </a:lnTo>
                          <a:lnTo>
                            <a:pt x="14859" y="78359"/>
                          </a:lnTo>
                          <a:lnTo>
                            <a:pt x="41148" y="62229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123443</wp:posOffset>
            </wp:positionV>
            <wp:extent cx="85345" cy="77978"/>
            <wp:effectExtent l="0" t="0" r="0" b="0"/>
            <wp:wrapNone/>
            <wp:docPr id="422" name="Freeform 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8"/>
                    </a:xfrm>
                    <a:custGeom>
                      <a:rect l="l" t="t" r="r" b="b"/>
                      <a:pathLst>
                        <a:path w="85345" h="77978">
                          <a:moveTo>
                            <a:pt x="41148" y="0"/>
                          </a:moveTo>
                          <a:lnTo>
                            <a:pt x="29465" y="31751"/>
                          </a:lnTo>
                          <a:lnTo>
                            <a:pt x="0" y="31751"/>
                          </a:lnTo>
                          <a:lnTo>
                            <a:pt x="24639" y="49403"/>
                          </a:lnTo>
                          <a:lnTo>
                            <a:pt x="14859" y="77978"/>
                          </a:lnTo>
                          <a:lnTo>
                            <a:pt x="41148" y="62231"/>
                          </a:lnTo>
                          <a:lnTo>
                            <a:pt x="65786" y="77978"/>
                          </a:lnTo>
                          <a:lnTo>
                            <a:pt x="57532" y="47880"/>
                          </a:lnTo>
                          <a:lnTo>
                            <a:pt x="85345" y="31751"/>
                          </a:lnTo>
                          <a:lnTo>
                            <a:pt x="52324" y="31751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132841</wp:posOffset>
            </wp:positionV>
            <wp:extent cx="85345" cy="78105"/>
            <wp:effectExtent l="0" t="0" r="0" b="0"/>
            <wp:wrapNone/>
            <wp:docPr id="423" name="Freeform 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5"/>
                    </a:xfrm>
                    <a:custGeom>
                      <a:rect l="l" t="t" r="r" b="b"/>
                      <a:pathLst>
                        <a:path w="85345" h="78105">
                          <a:moveTo>
                            <a:pt x="41148" y="0"/>
                          </a:moveTo>
                          <a:lnTo>
                            <a:pt x="29464" y="31751"/>
                          </a:lnTo>
                          <a:lnTo>
                            <a:pt x="0" y="31751"/>
                          </a:lnTo>
                          <a:lnTo>
                            <a:pt x="24638" y="49403"/>
                          </a:lnTo>
                          <a:lnTo>
                            <a:pt x="14859" y="78105"/>
                          </a:lnTo>
                          <a:lnTo>
                            <a:pt x="41148" y="61977"/>
                          </a:lnTo>
                          <a:lnTo>
                            <a:pt x="65786" y="78105"/>
                          </a:lnTo>
                          <a:lnTo>
                            <a:pt x="57532" y="47879"/>
                          </a:lnTo>
                          <a:lnTo>
                            <a:pt x="85345" y="31751"/>
                          </a:lnTo>
                          <a:lnTo>
                            <a:pt x="52324" y="31751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1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67056</wp:posOffset>
            </wp:positionV>
            <wp:extent cx="85345" cy="77979"/>
            <wp:effectExtent l="0" t="0" r="0" b="0"/>
            <wp:wrapNone/>
            <wp:docPr id="424" name="Freeform 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9"/>
                    </a:xfrm>
                    <a:custGeom>
                      <a:rect l="l" t="t" r="r" b="b"/>
                      <a:pathLst>
                        <a:path w="85345" h="77979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404"/>
                          </a:lnTo>
                          <a:lnTo>
                            <a:pt x="14859" y="77979"/>
                          </a:lnTo>
                          <a:lnTo>
                            <a:pt x="41148" y="62230"/>
                          </a:lnTo>
                          <a:lnTo>
                            <a:pt x="65786" y="77979"/>
                          </a:lnTo>
                          <a:lnTo>
                            <a:pt x="57532" y="4787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76454</wp:posOffset>
            </wp:positionV>
            <wp:extent cx="85345" cy="78106"/>
            <wp:effectExtent l="0" t="0" r="0" b="0"/>
            <wp:wrapNone/>
            <wp:docPr id="425" name="Freeform 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6"/>
                    </a:xfrm>
                    <a:custGeom>
                      <a:rect l="l" t="t" r="r" b="b"/>
                      <a:pathLst>
                        <a:path w="85345" h="78106">
                          <a:moveTo>
                            <a:pt x="41148" y="0"/>
                          </a:moveTo>
                          <a:lnTo>
                            <a:pt x="29464" y="31750"/>
                          </a:lnTo>
                          <a:lnTo>
                            <a:pt x="0" y="31750"/>
                          </a:lnTo>
                          <a:lnTo>
                            <a:pt x="24638" y="49404"/>
                          </a:lnTo>
                          <a:lnTo>
                            <a:pt x="14859" y="78106"/>
                          </a:lnTo>
                          <a:lnTo>
                            <a:pt x="41148" y="62231"/>
                          </a:lnTo>
                          <a:lnTo>
                            <a:pt x="65786" y="78106"/>
                          </a:lnTo>
                          <a:lnTo>
                            <a:pt x="57532" y="47880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1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10668</wp:posOffset>
            </wp:positionV>
            <wp:extent cx="85345" cy="78358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402"/>
                          </a:lnTo>
                          <a:lnTo>
                            <a:pt x="14859" y="78358"/>
                          </a:lnTo>
                          <a:lnTo>
                            <a:pt x="41148" y="62230"/>
                          </a:lnTo>
                          <a:lnTo>
                            <a:pt x="65786" y="78358"/>
                          </a:lnTo>
                          <a:lnTo>
                            <a:pt x="57532" y="4787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20066</wp:posOffset>
            </wp:positionV>
            <wp:extent cx="85345" cy="78104"/>
            <wp:effectExtent l="0" t="0" r="0" b="0"/>
            <wp:wrapNone/>
            <wp:docPr id="427" name="Freeform 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4"/>
                    </a:xfrm>
                    <a:custGeom>
                      <a:rect l="l" t="t" r="r" b="b"/>
                      <a:pathLst>
                        <a:path w="85345" h="78104">
                          <a:moveTo>
                            <a:pt x="41148" y="0"/>
                          </a:moveTo>
                          <a:lnTo>
                            <a:pt x="29464" y="31750"/>
                          </a:lnTo>
                          <a:lnTo>
                            <a:pt x="0" y="31750"/>
                          </a:lnTo>
                          <a:lnTo>
                            <a:pt x="24638" y="49402"/>
                          </a:lnTo>
                          <a:lnTo>
                            <a:pt x="14859" y="78104"/>
                          </a:lnTo>
                          <a:lnTo>
                            <a:pt x="41148" y="62229"/>
                          </a:lnTo>
                          <a:lnTo>
                            <a:pt x="65786" y="78104"/>
                          </a:lnTo>
                          <a:lnTo>
                            <a:pt x="57532" y="47878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129539</wp:posOffset>
            </wp:positionV>
            <wp:extent cx="85345" cy="78360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404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787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138937</wp:posOffset>
            </wp:positionV>
            <wp:extent cx="85345" cy="78360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8360"/>
                          </a:lnTo>
                          <a:lnTo>
                            <a:pt x="41148" y="62231"/>
                          </a:lnTo>
                          <a:lnTo>
                            <a:pt x="65786" y="78360"/>
                          </a:lnTo>
                          <a:lnTo>
                            <a:pt x="57532" y="47880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2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73151</wp:posOffset>
            </wp:positionV>
            <wp:extent cx="85345" cy="78359"/>
            <wp:effectExtent l="0" t="0" r="0" b="0"/>
            <wp:wrapNone/>
            <wp:docPr id="430" name="Freeform 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5" y="32005"/>
                          </a:lnTo>
                          <a:lnTo>
                            <a:pt x="0" y="32005"/>
                          </a:lnTo>
                          <a:lnTo>
                            <a:pt x="24639" y="49403"/>
                          </a:lnTo>
                          <a:lnTo>
                            <a:pt x="14859" y="78359"/>
                          </a:lnTo>
                          <a:lnTo>
                            <a:pt x="41148" y="62231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82550</wp:posOffset>
            </wp:positionV>
            <wp:extent cx="85345" cy="78358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2"/>
                          </a:lnTo>
                          <a:lnTo>
                            <a:pt x="14859" y="78358"/>
                          </a:lnTo>
                          <a:lnTo>
                            <a:pt x="41148" y="62229"/>
                          </a:lnTo>
                          <a:lnTo>
                            <a:pt x="65786" y="78358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2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16764</wp:posOffset>
            </wp:positionV>
            <wp:extent cx="85345" cy="78359"/>
            <wp:effectExtent l="0" t="0" r="0" b="0"/>
            <wp:wrapNone/>
            <wp:docPr id="432" name="Freeform 4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402"/>
                          </a:lnTo>
                          <a:lnTo>
                            <a:pt x="14859" y="78359"/>
                          </a:lnTo>
                          <a:lnTo>
                            <a:pt x="41148" y="62229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26161</wp:posOffset>
            </wp:positionV>
            <wp:extent cx="85345" cy="78360"/>
            <wp:effectExtent l="0" t="0" r="0" b="0"/>
            <wp:wrapNone/>
            <wp:docPr id="433" name="Freeform 4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7880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135635</wp:posOffset>
            </wp:positionV>
            <wp:extent cx="85345" cy="78359"/>
            <wp:effectExtent l="0" t="0" r="0" b="0"/>
            <wp:wrapNone/>
            <wp:docPr id="434" name="Freeform 4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9"/>
                    </a:xfrm>
                    <a:custGeom>
                      <a:rect l="l" t="t" r="r" b="b"/>
                      <a:pathLst>
                        <a:path w="85345" h="78359">
                          <a:moveTo>
                            <a:pt x="41148" y="0"/>
                          </a:moveTo>
                          <a:lnTo>
                            <a:pt x="29465" y="32005"/>
                          </a:lnTo>
                          <a:lnTo>
                            <a:pt x="0" y="32005"/>
                          </a:lnTo>
                          <a:lnTo>
                            <a:pt x="24639" y="49657"/>
                          </a:lnTo>
                          <a:lnTo>
                            <a:pt x="14859" y="78359"/>
                          </a:lnTo>
                          <a:lnTo>
                            <a:pt x="41148" y="62231"/>
                          </a:lnTo>
                          <a:lnTo>
                            <a:pt x="65786" y="78359"/>
                          </a:lnTo>
                          <a:lnTo>
                            <a:pt x="57532" y="48133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145034</wp:posOffset>
            </wp:positionV>
            <wp:extent cx="85345" cy="78358"/>
            <wp:effectExtent l="0" t="0" r="0" b="0"/>
            <wp:wrapNone/>
            <wp:docPr id="435" name="Freeform 4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2"/>
                          </a:lnTo>
                          <a:lnTo>
                            <a:pt x="14859" y="78358"/>
                          </a:lnTo>
                          <a:lnTo>
                            <a:pt x="41148" y="62230"/>
                          </a:lnTo>
                          <a:lnTo>
                            <a:pt x="65786" y="78358"/>
                          </a:lnTo>
                          <a:lnTo>
                            <a:pt x="57532" y="48259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2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79248</wp:posOffset>
            </wp:positionV>
            <wp:extent cx="85345" cy="78358"/>
            <wp:effectExtent l="0" t="0" r="0" b="0"/>
            <wp:wrapNone/>
            <wp:docPr id="436" name="Freeform 4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657"/>
                          </a:lnTo>
                          <a:lnTo>
                            <a:pt x="14859" y="78358"/>
                          </a:lnTo>
                          <a:lnTo>
                            <a:pt x="41148" y="62229"/>
                          </a:lnTo>
                          <a:lnTo>
                            <a:pt x="65786" y="78358"/>
                          </a:lnTo>
                          <a:lnTo>
                            <a:pt x="57532" y="48133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88645</wp:posOffset>
            </wp:positionV>
            <wp:extent cx="85345" cy="78360"/>
            <wp:effectExtent l="0" t="0" r="0" b="0"/>
            <wp:wrapNone/>
            <wp:docPr id="437" name="Freeform 4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8261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2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23115</wp:posOffset>
            </wp:positionV>
            <wp:extent cx="85345" cy="78105"/>
            <wp:effectExtent l="0" t="0" r="0" b="0"/>
            <wp:wrapNone/>
            <wp:docPr id="438" name="Freeform 4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5"/>
                    </a:xfrm>
                    <a:custGeom>
                      <a:rect l="l" t="t" r="r" b="b"/>
                      <a:pathLst>
                        <a:path w="85345" h="78105">
                          <a:moveTo>
                            <a:pt x="41148" y="0"/>
                          </a:moveTo>
                          <a:lnTo>
                            <a:pt x="29465" y="31750"/>
                          </a:lnTo>
                          <a:lnTo>
                            <a:pt x="0" y="31750"/>
                          </a:lnTo>
                          <a:lnTo>
                            <a:pt x="24639" y="49402"/>
                          </a:lnTo>
                          <a:lnTo>
                            <a:pt x="14859" y="78105"/>
                          </a:lnTo>
                          <a:lnTo>
                            <a:pt x="41148" y="62230"/>
                          </a:lnTo>
                          <a:lnTo>
                            <a:pt x="65786" y="78105"/>
                          </a:lnTo>
                          <a:lnTo>
                            <a:pt x="57532" y="47878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32259</wp:posOffset>
            </wp:positionV>
            <wp:extent cx="85345" cy="78358"/>
            <wp:effectExtent l="0" t="0" r="0" b="0"/>
            <wp:wrapNone/>
            <wp:docPr id="439" name="Freeform 4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783"/>
                          </a:lnTo>
                          <a:lnTo>
                            <a:pt x="14859" y="78358"/>
                          </a:lnTo>
                          <a:lnTo>
                            <a:pt x="41148" y="62230"/>
                          </a:lnTo>
                          <a:lnTo>
                            <a:pt x="65786" y="78358"/>
                          </a:lnTo>
                          <a:lnTo>
                            <a:pt x="57532" y="48259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141986</wp:posOffset>
            </wp:positionV>
            <wp:extent cx="85345" cy="78105"/>
            <wp:effectExtent l="0" t="0" r="0" b="0"/>
            <wp:wrapNone/>
            <wp:docPr id="440" name="Freeform 4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5"/>
                    </a:xfrm>
                    <a:custGeom>
                      <a:rect l="l" t="t" r="r" b="b"/>
                      <a:pathLst>
                        <a:path w="85345" h="78105">
                          <a:moveTo>
                            <a:pt x="41148" y="0"/>
                          </a:moveTo>
                          <a:lnTo>
                            <a:pt x="29465" y="31750"/>
                          </a:lnTo>
                          <a:lnTo>
                            <a:pt x="0" y="31750"/>
                          </a:lnTo>
                          <a:lnTo>
                            <a:pt x="24639" y="49404"/>
                          </a:lnTo>
                          <a:lnTo>
                            <a:pt x="14859" y="78105"/>
                          </a:lnTo>
                          <a:lnTo>
                            <a:pt x="41148" y="62230"/>
                          </a:lnTo>
                          <a:lnTo>
                            <a:pt x="65786" y="78105"/>
                          </a:lnTo>
                          <a:lnTo>
                            <a:pt x="57532" y="47880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151130</wp:posOffset>
            </wp:positionV>
            <wp:extent cx="85345" cy="78360"/>
            <wp:effectExtent l="0" t="0" r="0" b="0"/>
            <wp:wrapNone/>
            <wp:docPr id="441" name="Freeform 4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785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8261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3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85598</wp:posOffset>
            </wp:positionV>
            <wp:extent cx="85345" cy="78105"/>
            <wp:effectExtent l="0" t="0" r="0" b="0"/>
            <wp:wrapNone/>
            <wp:docPr id="442" name="Freeform 4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105"/>
                    </a:xfrm>
                    <a:custGeom>
                      <a:rect l="l" t="t" r="r" b="b"/>
                      <a:pathLst>
                        <a:path w="85345" h="78105">
                          <a:moveTo>
                            <a:pt x="41148" y="0"/>
                          </a:moveTo>
                          <a:lnTo>
                            <a:pt x="29465" y="31750"/>
                          </a:lnTo>
                          <a:lnTo>
                            <a:pt x="0" y="31750"/>
                          </a:lnTo>
                          <a:lnTo>
                            <a:pt x="24639" y="49402"/>
                          </a:lnTo>
                          <a:lnTo>
                            <a:pt x="14859" y="78105"/>
                          </a:lnTo>
                          <a:lnTo>
                            <a:pt x="41148" y="62230"/>
                          </a:lnTo>
                          <a:lnTo>
                            <a:pt x="65786" y="78105"/>
                          </a:lnTo>
                          <a:lnTo>
                            <a:pt x="57532" y="47878"/>
                          </a:lnTo>
                          <a:lnTo>
                            <a:pt x="85345" y="31750"/>
                          </a:lnTo>
                          <a:lnTo>
                            <a:pt x="52324" y="3175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95123</wp:posOffset>
            </wp:positionV>
            <wp:extent cx="85345" cy="77977"/>
            <wp:effectExtent l="0" t="0" r="0" b="0"/>
            <wp:wrapNone/>
            <wp:docPr id="443" name="Freeform 4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7"/>
                    </a:xfrm>
                    <a:custGeom>
                      <a:rect l="l" t="t" r="r" b="b"/>
                      <a:pathLst>
                        <a:path w="85345" h="77977">
                          <a:moveTo>
                            <a:pt x="41148" y="0"/>
                          </a:moveTo>
                          <a:lnTo>
                            <a:pt x="29464" y="31622"/>
                          </a:lnTo>
                          <a:lnTo>
                            <a:pt x="0" y="31622"/>
                          </a:lnTo>
                          <a:lnTo>
                            <a:pt x="24638" y="49402"/>
                          </a:lnTo>
                          <a:lnTo>
                            <a:pt x="14859" y="77977"/>
                          </a:lnTo>
                          <a:lnTo>
                            <a:pt x="41148" y="61849"/>
                          </a:lnTo>
                          <a:lnTo>
                            <a:pt x="65786" y="77977"/>
                          </a:lnTo>
                          <a:lnTo>
                            <a:pt x="57532" y="47878"/>
                          </a:lnTo>
                          <a:lnTo>
                            <a:pt x="85345" y="31622"/>
                          </a:lnTo>
                          <a:lnTo>
                            <a:pt x="52324" y="3162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3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29209</wp:posOffset>
            </wp:positionV>
            <wp:extent cx="85345" cy="78360"/>
            <wp:effectExtent l="0" t="0" r="0" b="0"/>
            <wp:wrapNone/>
            <wp:docPr id="444" name="Freeform 4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5" y="32005"/>
                          </a:lnTo>
                          <a:lnTo>
                            <a:pt x="0" y="32005"/>
                          </a:lnTo>
                          <a:lnTo>
                            <a:pt x="24639" y="49404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7880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38734</wp:posOffset>
            </wp:positionV>
            <wp:extent cx="85345" cy="77979"/>
            <wp:effectExtent l="0" t="0" r="0" b="0"/>
            <wp:wrapNone/>
            <wp:docPr id="445" name="Freeform 4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9"/>
                    </a:xfrm>
                    <a:custGeom>
                      <a:rect l="l" t="t" r="r" b="b"/>
                      <a:pathLst>
                        <a:path w="85345" h="77979">
                          <a:moveTo>
                            <a:pt x="41148" y="0"/>
                          </a:moveTo>
                          <a:lnTo>
                            <a:pt x="29464" y="31624"/>
                          </a:lnTo>
                          <a:lnTo>
                            <a:pt x="0" y="31624"/>
                          </a:lnTo>
                          <a:lnTo>
                            <a:pt x="24638" y="49404"/>
                          </a:lnTo>
                          <a:lnTo>
                            <a:pt x="14859" y="77979"/>
                          </a:lnTo>
                          <a:lnTo>
                            <a:pt x="41148" y="62104"/>
                          </a:lnTo>
                          <a:lnTo>
                            <a:pt x="65786" y="77979"/>
                          </a:lnTo>
                          <a:lnTo>
                            <a:pt x="57532" y="47880"/>
                          </a:lnTo>
                          <a:lnTo>
                            <a:pt x="85345" y="31624"/>
                          </a:lnTo>
                          <a:lnTo>
                            <a:pt x="52324" y="3162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148082</wp:posOffset>
            </wp:positionV>
            <wp:extent cx="85345" cy="78358"/>
            <wp:effectExtent l="0" t="0" r="0" b="0"/>
            <wp:wrapNone/>
            <wp:docPr id="446" name="Freeform 4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402"/>
                          </a:lnTo>
                          <a:lnTo>
                            <a:pt x="14859" y="78358"/>
                          </a:lnTo>
                          <a:lnTo>
                            <a:pt x="41148" y="62230"/>
                          </a:lnTo>
                          <a:lnTo>
                            <a:pt x="65786" y="78358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157607</wp:posOffset>
            </wp:positionV>
            <wp:extent cx="85345" cy="77977"/>
            <wp:effectExtent l="0" t="0" r="0" b="0"/>
            <wp:wrapNone/>
            <wp:docPr id="447" name="Freeform 4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7"/>
                    </a:xfrm>
                    <a:custGeom>
                      <a:rect l="l" t="t" r="r" b="b"/>
                      <a:pathLst>
                        <a:path w="85345" h="77977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2"/>
                          </a:lnTo>
                          <a:lnTo>
                            <a:pt x="14859" y="77977"/>
                          </a:lnTo>
                          <a:lnTo>
                            <a:pt x="41148" y="62102"/>
                          </a:lnTo>
                          <a:lnTo>
                            <a:pt x="65786" y="77977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3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91693</wp:posOffset>
            </wp:positionV>
            <wp:extent cx="85345" cy="78360"/>
            <wp:effectExtent l="0" t="0" r="0" b="0"/>
            <wp:wrapNone/>
            <wp:docPr id="448" name="Freeform 4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5" y="32005"/>
                          </a:lnTo>
                          <a:lnTo>
                            <a:pt x="0" y="32005"/>
                          </a:lnTo>
                          <a:lnTo>
                            <a:pt x="24639" y="49404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8261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101218</wp:posOffset>
            </wp:positionV>
            <wp:extent cx="85345" cy="78360"/>
            <wp:effectExtent l="0" t="0" r="0" b="0"/>
            <wp:wrapNone/>
            <wp:docPr id="449" name="Freeform 4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5"/>
                          </a:lnTo>
                          <a:lnTo>
                            <a:pt x="0" y="32005"/>
                          </a:lnTo>
                          <a:lnTo>
                            <a:pt x="24638" y="49404"/>
                          </a:lnTo>
                          <a:lnTo>
                            <a:pt x="14859" y="78360"/>
                          </a:lnTo>
                          <a:lnTo>
                            <a:pt x="41148" y="62104"/>
                          </a:lnTo>
                          <a:lnTo>
                            <a:pt x="65786" y="78360"/>
                          </a:lnTo>
                          <a:lnTo>
                            <a:pt x="57532" y="47880"/>
                          </a:lnTo>
                          <a:lnTo>
                            <a:pt x="85345" y="32005"/>
                          </a:lnTo>
                          <a:lnTo>
                            <a:pt x="52324" y="32005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4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35306</wp:posOffset>
            </wp:positionV>
            <wp:extent cx="85345" cy="78358"/>
            <wp:effectExtent l="0" t="0" r="0" b="0"/>
            <wp:wrapNone/>
            <wp:docPr id="450" name="Freeform 4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5" y="32003"/>
                          </a:lnTo>
                          <a:lnTo>
                            <a:pt x="0" y="32003"/>
                          </a:lnTo>
                          <a:lnTo>
                            <a:pt x="24639" y="49402"/>
                          </a:lnTo>
                          <a:lnTo>
                            <a:pt x="14859" y="78358"/>
                          </a:lnTo>
                          <a:lnTo>
                            <a:pt x="41148" y="62230"/>
                          </a:lnTo>
                          <a:lnTo>
                            <a:pt x="65786" y="78358"/>
                          </a:lnTo>
                          <a:lnTo>
                            <a:pt x="57532" y="48259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44831</wp:posOffset>
            </wp:positionV>
            <wp:extent cx="85345" cy="78358"/>
            <wp:effectExtent l="0" t="0" r="0" b="0"/>
            <wp:wrapNone/>
            <wp:docPr id="451" name="Freeform 4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3"/>
                          </a:lnTo>
                          <a:lnTo>
                            <a:pt x="0" y="32003"/>
                          </a:lnTo>
                          <a:lnTo>
                            <a:pt x="24638" y="49402"/>
                          </a:lnTo>
                          <a:lnTo>
                            <a:pt x="14859" y="78358"/>
                          </a:lnTo>
                          <a:lnTo>
                            <a:pt x="41148" y="62102"/>
                          </a:lnTo>
                          <a:lnTo>
                            <a:pt x="65786" y="78358"/>
                          </a:lnTo>
                          <a:lnTo>
                            <a:pt x="57532" y="47878"/>
                          </a:lnTo>
                          <a:lnTo>
                            <a:pt x="85345" y="32003"/>
                          </a:lnTo>
                          <a:lnTo>
                            <a:pt x="52324" y="3200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154177</wp:posOffset>
            </wp:positionV>
            <wp:extent cx="85345" cy="78360"/>
            <wp:effectExtent l="0" t="0" r="0" b="0"/>
            <wp:wrapNone/>
            <wp:docPr id="452" name="Freeform 4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785"/>
                          </a:lnTo>
                          <a:lnTo>
                            <a:pt x="14859" y="78360"/>
                          </a:lnTo>
                          <a:lnTo>
                            <a:pt x="41148" y="62230"/>
                          </a:lnTo>
                          <a:lnTo>
                            <a:pt x="65786" y="78360"/>
                          </a:lnTo>
                          <a:lnTo>
                            <a:pt x="57532" y="48261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4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-11557</wp:posOffset>
            </wp:positionV>
            <wp:extent cx="85345" cy="78360"/>
            <wp:effectExtent l="0" t="0" r="0" b="0"/>
            <wp:wrapNone/>
            <wp:docPr id="453" name="Freeform 4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404"/>
                          </a:lnTo>
                          <a:lnTo>
                            <a:pt x="14859" y="78360"/>
                          </a:lnTo>
                          <a:lnTo>
                            <a:pt x="41148" y="62104"/>
                          </a:lnTo>
                          <a:lnTo>
                            <a:pt x="65786" y="78360"/>
                          </a:lnTo>
                          <a:lnTo>
                            <a:pt x="57532" y="48134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97791</wp:posOffset>
            </wp:positionV>
            <wp:extent cx="85345" cy="78358"/>
            <wp:effectExtent l="0" t="0" r="0" b="0"/>
            <wp:wrapNone/>
            <wp:docPr id="454" name="Freeform 4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5" y="32004"/>
                          </a:lnTo>
                          <a:lnTo>
                            <a:pt x="0" y="32004"/>
                          </a:lnTo>
                          <a:lnTo>
                            <a:pt x="24639" y="49783"/>
                          </a:lnTo>
                          <a:lnTo>
                            <a:pt x="14859" y="78358"/>
                          </a:lnTo>
                          <a:lnTo>
                            <a:pt x="41148" y="62230"/>
                          </a:lnTo>
                          <a:lnTo>
                            <a:pt x="65786" y="78358"/>
                          </a:lnTo>
                          <a:lnTo>
                            <a:pt x="57532" y="48259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107316</wp:posOffset>
            </wp:positionV>
            <wp:extent cx="85345" cy="78358"/>
            <wp:effectExtent l="0" t="0" r="0" b="0"/>
            <wp:wrapNone/>
            <wp:docPr id="455" name="Freeform 4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402"/>
                          </a:lnTo>
                          <a:lnTo>
                            <a:pt x="14859" y="78358"/>
                          </a:lnTo>
                          <a:lnTo>
                            <a:pt x="41148" y="62102"/>
                          </a:lnTo>
                          <a:lnTo>
                            <a:pt x="65786" y="78358"/>
                          </a:lnTo>
                          <a:lnTo>
                            <a:pt x="57532" y="4813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  <w:sectPr>
          <w:type w:val="continuous"/>
          <w:pgSz w:w="11918" w:h="16848"/>
          <w:pgMar w:top="267" w:right="500" w:bottom="261" w:left="500" w:header="708" w:footer="708" w:gutter="0"/>
          <w:docGrid w:linePitch="360"/>
        </w:sectPr>
      </w:pPr>
      <w:r>
        <w:drawing>
          <wp:anchor simplePos="0" relativeHeight="251659095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27432</wp:posOffset>
            </wp:positionV>
            <wp:extent cx="3047" cy="3048"/>
            <wp:effectExtent l="0" t="0" r="0" b="0"/>
            <wp:wrapNone/>
            <wp:docPr id="456" name="Freeform 4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8"/>
                    </a:xfrm>
                    <a:custGeom>
                      <a:rect l="l" t="t" r="r" b="b"/>
                      <a:pathLst>
                        <a:path w="3047" h="3048">
                          <a:moveTo>
                            <a:pt x="0" y="3048"/>
                          </a:moveTo>
                          <a:lnTo>
                            <a:pt x="3047" y="304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4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27432</wp:posOffset>
            </wp:positionV>
            <wp:extent cx="3047" cy="3048"/>
            <wp:effectExtent l="0" t="0" r="0" b="0"/>
            <wp:wrapNone/>
            <wp:docPr id="457" name="Freeform 4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8"/>
                    </a:xfrm>
                    <a:custGeom>
                      <a:rect l="l" t="t" r="r" b="b"/>
                      <a:pathLst>
                        <a:path w="3047" h="3048">
                          <a:moveTo>
                            <a:pt x="0" y="3048"/>
                          </a:moveTo>
                          <a:lnTo>
                            <a:pt x="3047" y="304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8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27432</wp:posOffset>
            </wp:positionV>
            <wp:extent cx="3048" cy="3048"/>
            <wp:effectExtent l="0" t="0" r="0" b="0"/>
            <wp:wrapNone/>
            <wp:docPr id="458" name="Freeform 4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7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27432</wp:posOffset>
            </wp:positionV>
            <wp:extent cx="3048" cy="3048"/>
            <wp:effectExtent l="0" t="0" r="0" b="0"/>
            <wp:wrapNone/>
            <wp:docPr id="459" name="Freeform 4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99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41782</wp:posOffset>
            </wp:positionV>
            <wp:extent cx="85370" cy="77979"/>
            <wp:effectExtent l="0" t="0" r="0" b="0"/>
            <wp:wrapNone/>
            <wp:docPr id="460" name="Freeform 4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7979"/>
                    </a:xfrm>
                    <a:custGeom>
                      <a:rect l="l" t="t" r="r" b="b"/>
                      <a:pathLst>
                        <a:path w="85370" h="77979">
                          <a:moveTo>
                            <a:pt x="40843" y="0"/>
                          </a:moveTo>
                          <a:lnTo>
                            <a:pt x="29261" y="31623"/>
                          </a:lnTo>
                          <a:lnTo>
                            <a:pt x="0" y="31623"/>
                          </a:lnTo>
                          <a:lnTo>
                            <a:pt x="24384" y="49404"/>
                          </a:lnTo>
                          <a:lnTo>
                            <a:pt x="14631" y="77979"/>
                          </a:lnTo>
                          <a:lnTo>
                            <a:pt x="40843" y="61849"/>
                          </a:lnTo>
                          <a:lnTo>
                            <a:pt x="65532" y="77979"/>
                          </a:lnTo>
                          <a:lnTo>
                            <a:pt x="57303" y="47879"/>
                          </a:lnTo>
                          <a:lnTo>
                            <a:pt x="85370" y="31623"/>
                          </a:lnTo>
                          <a:lnTo>
                            <a:pt x="52426" y="3162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41782</wp:posOffset>
            </wp:positionV>
            <wp:extent cx="85345" cy="77979"/>
            <wp:effectExtent l="0" t="0" r="0" b="0"/>
            <wp:wrapNone/>
            <wp:docPr id="461" name="Freeform 4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9"/>
                    </a:xfrm>
                    <a:custGeom>
                      <a:rect l="l" t="t" r="r" b="b"/>
                      <a:pathLst>
                        <a:path w="85345" h="77979">
                          <a:moveTo>
                            <a:pt x="41148" y="0"/>
                          </a:moveTo>
                          <a:lnTo>
                            <a:pt x="29465" y="31623"/>
                          </a:lnTo>
                          <a:lnTo>
                            <a:pt x="0" y="31623"/>
                          </a:lnTo>
                          <a:lnTo>
                            <a:pt x="24639" y="49404"/>
                          </a:lnTo>
                          <a:lnTo>
                            <a:pt x="14859" y="77979"/>
                          </a:lnTo>
                          <a:lnTo>
                            <a:pt x="41148" y="61849"/>
                          </a:lnTo>
                          <a:lnTo>
                            <a:pt x="65786" y="77979"/>
                          </a:lnTo>
                          <a:lnTo>
                            <a:pt x="57532" y="47879"/>
                          </a:lnTo>
                          <a:lnTo>
                            <a:pt x="85345" y="31623"/>
                          </a:lnTo>
                          <a:lnTo>
                            <a:pt x="52324" y="3162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98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50926</wp:posOffset>
            </wp:positionV>
            <wp:extent cx="85369" cy="78360"/>
            <wp:effectExtent l="0" t="0" r="0" b="0"/>
            <wp:wrapNone/>
            <wp:docPr id="462" name="Freeform 4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360"/>
                    </a:xfrm>
                    <a:custGeom>
                      <a:rect l="l" t="t" r="r" b="b"/>
                      <a:pathLst>
                        <a:path w="85369" h="78360">
                          <a:moveTo>
                            <a:pt x="40843" y="0"/>
                          </a:moveTo>
                          <a:lnTo>
                            <a:pt x="29261" y="32004"/>
                          </a:lnTo>
                          <a:lnTo>
                            <a:pt x="0" y="32004"/>
                          </a:lnTo>
                          <a:lnTo>
                            <a:pt x="24384" y="49658"/>
                          </a:lnTo>
                          <a:lnTo>
                            <a:pt x="14630" y="78360"/>
                          </a:lnTo>
                          <a:lnTo>
                            <a:pt x="40843" y="62104"/>
                          </a:lnTo>
                          <a:lnTo>
                            <a:pt x="65532" y="78360"/>
                          </a:lnTo>
                          <a:lnTo>
                            <a:pt x="57302" y="48134"/>
                          </a:lnTo>
                          <a:lnTo>
                            <a:pt x="85369" y="32004"/>
                          </a:lnTo>
                          <a:lnTo>
                            <a:pt x="52426" y="3200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50926</wp:posOffset>
            </wp:positionV>
            <wp:extent cx="85345" cy="78360"/>
            <wp:effectExtent l="0" t="0" r="0" b="0"/>
            <wp:wrapNone/>
            <wp:docPr id="463" name="Freeform 4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60"/>
                    </a:xfrm>
                    <a:custGeom>
                      <a:rect l="l" t="t" r="r" b="b"/>
                      <a:pathLst>
                        <a:path w="85345" h="78360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658"/>
                          </a:lnTo>
                          <a:lnTo>
                            <a:pt x="14859" y="78360"/>
                          </a:lnTo>
                          <a:lnTo>
                            <a:pt x="41148" y="62104"/>
                          </a:lnTo>
                          <a:lnTo>
                            <a:pt x="65786" y="78360"/>
                          </a:lnTo>
                          <a:lnTo>
                            <a:pt x="57532" y="48134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2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106934</wp:posOffset>
            </wp:positionV>
            <wp:extent cx="6096" cy="6096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3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106934</wp:posOffset>
            </wp:positionV>
            <wp:extent cx="6096" cy="6096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4" behindDoc="0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106934</wp:posOffset>
            </wp:positionV>
            <wp:extent cx="5607431" cy="6096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6096"/>
                    </a:xfrm>
                    <a:custGeom>
                      <a:rect l="l" t="t" r="r" b="b"/>
                      <a:pathLst>
                        <a:path w="5607431" h="6096">
                          <a:moveTo>
                            <a:pt x="0" y="6096"/>
                          </a:moveTo>
                          <a:lnTo>
                            <a:pt x="5607431" y="6096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6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106934</wp:posOffset>
            </wp:positionV>
            <wp:extent cx="6096" cy="6096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5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106934</wp:posOffset>
            </wp:positionV>
            <wp:extent cx="6096" cy="6096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79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01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129541</wp:posOffset>
            </wp:positionV>
            <wp:extent cx="85370" cy="77977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7977"/>
                    </a:xfrm>
                    <a:custGeom>
                      <a:rect l="l" t="t" r="r" b="b"/>
                      <a:pathLst>
                        <a:path w="85370" h="77977">
                          <a:moveTo>
                            <a:pt x="40843" y="0"/>
                          </a:moveTo>
                          <a:lnTo>
                            <a:pt x="29261" y="31623"/>
                          </a:lnTo>
                          <a:lnTo>
                            <a:pt x="0" y="31623"/>
                          </a:lnTo>
                          <a:lnTo>
                            <a:pt x="24384" y="49402"/>
                          </a:lnTo>
                          <a:lnTo>
                            <a:pt x="14631" y="77977"/>
                          </a:lnTo>
                          <a:lnTo>
                            <a:pt x="40843" y="62102"/>
                          </a:lnTo>
                          <a:lnTo>
                            <a:pt x="65532" y="77977"/>
                          </a:lnTo>
                          <a:lnTo>
                            <a:pt x="57303" y="47879"/>
                          </a:lnTo>
                          <a:lnTo>
                            <a:pt x="85370" y="31623"/>
                          </a:lnTo>
                          <a:lnTo>
                            <a:pt x="52426" y="3162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0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138685</wp:posOffset>
            </wp:positionV>
            <wp:extent cx="85369" cy="78358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8358"/>
                    </a:xfrm>
                    <a:custGeom>
                      <a:rect l="l" t="t" r="r" b="b"/>
                      <a:pathLst>
                        <a:path w="85369" h="78358">
                          <a:moveTo>
                            <a:pt x="40843" y="0"/>
                          </a:moveTo>
                          <a:lnTo>
                            <a:pt x="29261" y="32004"/>
                          </a:lnTo>
                          <a:lnTo>
                            <a:pt x="0" y="32004"/>
                          </a:lnTo>
                          <a:lnTo>
                            <a:pt x="24384" y="49656"/>
                          </a:lnTo>
                          <a:lnTo>
                            <a:pt x="14630" y="78358"/>
                          </a:lnTo>
                          <a:lnTo>
                            <a:pt x="40843" y="62102"/>
                          </a:lnTo>
                          <a:lnTo>
                            <a:pt x="65532" y="78358"/>
                          </a:lnTo>
                          <a:lnTo>
                            <a:pt x="57302" y="48132"/>
                          </a:lnTo>
                          <a:lnTo>
                            <a:pt x="85369" y="32004"/>
                          </a:lnTo>
                          <a:lnTo>
                            <a:pt x="52426" y="3200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89" w:lineRule="exact"/>
        <w:ind w:left="0" w:right="0" w:firstLine="0"/>
      </w:pPr>
      <w:r>
        <w:drawing>
          <wp:anchor simplePos="0" relativeHeight="251659132" behindDoc="0" locked="0" layoutInCell="1" allowOverlap="1">
            <wp:simplePos x="0" y="0"/>
            <wp:positionH relativeFrom="page">
              <wp:posOffset>1259433</wp:posOffset>
            </wp:positionH>
            <wp:positionV relativeFrom="line">
              <wp:posOffset>-306153</wp:posOffset>
            </wp:positionV>
            <wp:extent cx="6096" cy="527304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527304"/>
                    </a:xfrm>
                    <a:custGeom>
                      <a:rect l="l" t="t" r="r" b="b"/>
                      <a:pathLst>
                        <a:path w="6096" h="527304">
                          <a:moveTo>
                            <a:pt x="0" y="527304"/>
                          </a:moveTo>
                          <a:lnTo>
                            <a:pt x="6096" y="52730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730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3" behindDoc="1" locked="0" layoutInCell="1" allowOverlap="1">
            <wp:simplePos x="0" y="0"/>
            <wp:positionH relativeFrom="page">
              <wp:posOffset>1265529</wp:posOffset>
            </wp:positionH>
            <wp:positionV relativeFrom="line">
              <wp:posOffset>-306153</wp:posOffset>
            </wp:positionV>
            <wp:extent cx="5607431" cy="527304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527304"/>
                    </a:xfrm>
                    <a:custGeom>
                      <a:rect l="l" t="t" r="r" b="b"/>
                      <a:pathLst>
                        <a:path w="5607431" h="527304">
                          <a:moveTo>
                            <a:pt x="0" y="527304"/>
                          </a:moveTo>
                          <a:lnTo>
                            <a:pt x="5607431" y="527304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527304"/>
                          </a:lnTo>
                          <a:close/>
                        </a:path>
                      </a:pathLst>
                    </a:custGeom>
                    <a:solidFill>
                      <a:srgbClr val="EEECE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3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-139403</wp:posOffset>
            </wp:positionV>
            <wp:extent cx="85370" cy="80138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8"/>
                    </a:xfrm>
                    <a:custGeom>
                      <a:rect l="l" t="t" r="r" b="b"/>
                      <a:pathLst>
                        <a:path w="85370" h="80138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674"/>
                          </a:lnTo>
                          <a:lnTo>
                            <a:pt x="14631" y="80138"/>
                          </a:lnTo>
                          <a:lnTo>
                            <a:pt x="40843" y="63755"/>
                          </a:lnTo>
                          <a:lnTo>
                            <a:pt x="65532" y="80138"/>
                          </a:lnTo>
                          <a:lnTo>
                            <a:pt x="57303" y="49150"/>
                          </a:lnTo>
                          <a:lnTo>
                            <a:pt x="85370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2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-129878</wp:posOffset>
            </wp:positionV>
            <wp:extent cx="85369" cy="80392"/>
            <wp:effectExtent l="0" t="0" r="0" b="0"/>
            <wp:wrapNone/>
            <wp:docPr id="474" name="Freeform 4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392"/>
                    </a:xfrm>
                    <a:custGeom>
                      <a:rect l="l" t="t" r="r" b="b"/>
                      <a:pathLst>
                        <a:path w="85369" h="80392">
                          <a:moveTo>
                            <a:pt x="40843" y="0"/>
                          </a:moveTo>
                          <a:lnTo>
                            <a:pt x="29261" y="32894"/>
                          </a:lnTo>
                          <a:lnTo>
                            <a:pt x="0" y="32894"/>
                          </a:lnTo>
                          <a:lnTo>
                            <a:pt x="24384" y="50800"/>
                          </a:lnTo>
                          <a:lnTo>
                            <a:pt x="14630" y="80392"/>
                          </a:lnTo>
                          <a:lnTo>
                            <a:pt x="40843" y="64008"/>
                          </a:lnTo>
                          <a:lnTo>
                            <a:pt x="65532" y="80392"/>
                          </a:lnTo>
                          <a:lnTo>
                            <a:pt x="57302" y="49276"/>
                          </a:lnTo>
                          <a:lnTo>
                            <a:pt x="85369" y="32894"/>
                          </a:lnTo>
                          <a:lnTo>
                            <a:pt x="52426" y="3289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5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-17483</wp:posOffset>
            </wp:positionV>
            <wp:extent cx="85370" cy="80137"/>
            <wp:effectExtent l="0" t="0" r="0" b="0"/>
            <wp:wrapNone/>
            <wp:docPr id="475" name="Freeform 4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674"/>
                          </a:lnTo>
                          <a:lnTo>
                            <a:pt x="14631" y="80137"/>
                          </a:lnTo>
                          <a:lnTo>
                            <a:pt x="40843" y="63755"/>
                          </a:lnTo>
                          <a:lnTo>
                            <a:pt x="65532" y="80137"/>
                          </a:lnTo>
                          <a:lnTo>
                            <a:pt x="57303" y="49149"/>
                          </a:lnTo>
                          <a:lnTo>
                            <a:pt x="85370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4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-7958</wp:posOffset>
            </wp:positionV>
            <wp:extent cx="85369" cy="80392"/>
            <wp:effectExtent l="0" t="0" r="0" b="0"/>
            <wp:wrapNone/>
            <wp:docPr id="476" name="Freeform 4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392"/>
                    </a:xfrm>
                    <a:custGeom>
                      <a:rect l="l" t="t" r="r" b="b"/>
                      <a:pathLst>
                        <a:path w="85369" h="80392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800"/>
                          </a:lnTo>
                          <a:lnTo>
                            <a:pt x="14630" y="80392"/>
                          </a:lnTo>
                          <a:lnTo>
                            <a:pt x="40843" y="64009"/>
                          </a:lnTo>
                          <a:lnTo>
                            <a:pt x="65532" y="80392"/>
                          </a:lnTo>
                          <a:lnTo>
                            <a:pt x="57302" y="49276"/>
                          </a:lnTo>
                          <a:lnTo>
                            <a:pt x="85369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40" baseline="0" dirty="0">
          <w:jc w:val="left"/>
          <w:rFonts w:ascii="Arial" w:hAnsi="Arial" w:cs="Arial"/>
          <w:color w:val="C00000"/>
          <w:sz w:val="40"/>
          <w:szCs w:val="40"/>
        </w:rPr>
        <w:t>ईषावास्योपनिषर्</w:t>
      </w:r>
      <w:r>
        <w:rPr>
          <w:rFonts w:ascii="Times New Roman" w:hAnsi="Times New Roman" w:cs="Times New Roman"/>
          <w:sz w:val="40"/>
          <w:szCs w:val="4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4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129541</wp:posOffset>
            </wp:positionV>
            <wp:extent cx="85345" cy="77977"/>
            <wp:effectExtent l="0" t="0" r="0" b="0"/>
            <wp:wrapNone/>
            <wp:docPr id="477" name="Freeform 4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7977"/>
                    </a:xfrm>
                    <a:custGeom>
                      <a:rect l="l" t="t" r="r" b="b"/>
                      <a:pathLst>
                        <a:path w="85345" h="77977">
                          <a:moveTo>
                            <a:pt x="41148" y="0"/>
                          </a:moveTo>
                          <a:lnTo>
                            <a:pt x="29465" y="31623"/>
                          </a:lnTo>
                          <a:lnTo>
                            <a:pt x="0" y="31623"/>
                          </a:lnTo>
                          <a:lnTo>
                            <a:pt x="24639" y="49402"/>
                          </a:lnTo>
                          <a:lnTo>
                            <a:pt x="14859" y="77977"/>
                          </a:lnTo>
                          <a:lnTo>
                            <a:pt x="41148" y="62102"/>
                          </a:lnTo>
                          <a:lnTo>
                            <a:pt x="65786" y="77977"/>
                          </a:lnTo>
                          <a:lnTo>
                            <a:pt x="57532" y="47879"/>
                          </a:lnTo>
                          <a:lnTo>
                            <a:pt x="85345" y="31623"/>
                          </a:lnTo>
                          <a:lnTo>
                            <a:pt x="52324" y="3162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138685</wp:posOffset>
            </wp:positionV>
            <wp:extent cx="85345" cy="78358"/>
            <wp:effectExtent l="0" t="0" r="0" b="0"/>
            <wp:wrapNone/>
            <wp:docPr id="478" name="Freeform 4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8358"/>
                    </a:xfrm>
                    <a:custGeom>
                      <a:rect l="l" t="t" r="r" b="b"/>
                      <a:pathLst>
                        <a:path w="85345" h="78358">
                          <a:moveTo>
                            <a:pt x="41148" y="0"/>
                          </a:moveTo>
                          <a:lnTo>
                            <a:pt x="29464" y="32004"/>
                          </a:lnTo>
                          <a:lnTo>
                            <a:pt x="0" y="32004"/>
                          </a:lnTo>
                          <a:lnTo>
                            <a:pt x="24638" y="49656"/>
                          </a:lnTo>
                          <a:lnTo>
                            <a:pt x="14859" y="78358"/>
                          </a:lnTo>
                          <a:lnTo>
                            <a:pt x="41148" y="62102"/>
                          </a:lnTo>
                          <a:lnTo>
                            <a:pt x="65786" y="78358"/>
                          </a:lnTo>
                          <a:lnTo>
                            <a:pt x="57532" y="48132"/>
                          </a:lnTo>
                          <a:lnTo>
                            <a:pt x="85345" y="32004"/>
                          </a:lnTo>
                          <a:lnTo>
                            <a:pt x="52324" y="3200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5" w:space="0" w:equalWidth="0">
            <w:col w:w="3207" w:space="-20"/>
            <w:col w:w="400" w:space="70"/>
            <w:col w:w="504" w:space="676"/>
            <w:col w:w="2180" w:space="80"/>
            <w:col w:w="438" w:space="0"/>
          </w:cols>
          <w:docGrid w:linePitch="360"/>
        </w:sectPr>
        <w:spacing w:before="0" w:after="0" w:line="398" w:lineRule="exact"/>
        <w:ind w:left="0" w:right="0" w:firstLine="0"/>
      </w:pPr>
      <w:r>
        <w:drawing>
          <wp:anchor simplePos="0" relativeHeight="251659133" behindDoc="0" locked="0" layoutInCell="1" allowOverlap="1">
            <wp:simplePos x="0" y="0"/>
            <wp:positionH relativeFrom="page">
              <wp:posOffset>6872985</wp:posOffset>
            </wp:positionH>
            <wp:positionV relativeFrom="line">
              <wp:posOffset>-206458</wp:posOffset>
            </wp:positionV>
            <wp:extent cx="6096" cy="527304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527304"/>
                    </a:xfrm>
                    <a:custGeom>
                      <a:rect l="l" t="t" r="r" b="b"/>
                      <a:pathLst>
                        <a:path w="6096" h="527304">
                          <a:moveTo>
                            <a:pt x="0" y="527304"/>
                          </a:moveTo>
                          <a:lnTo>
                            <a:pt x="6096" y="52730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730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1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-39708</wp:posOffset>
            </wp:positionV>
            <wp:extent cx="85345" cy="80138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5" y="32639"/>
                          </a:lnTo>
                          <a:lnTo>
                            <a:pt x="0" y="32639"/>
                          </a:lnTo>
                          <a:lnTo>
                            <a:pt x="24639" y="50674"/>
                          </a:lnTo>
                          <a:lnTo>
                            <a:pt x="14859" y="80138"/>
                          </a:lnTo>
                          <a:lnTo>
                            <a:pt x="41148" y="63755"/>
                          </a:lnTo>
                          <a:lnTo>
                            <a:pt x="65786" y="80138"/>
                          </a:lnTo>
                          <a:lnTo>
                            <a:pt x="57532" y="49150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-30183</wp:posOffset>
            </wp:positionV>
            <wp:extent cx="85345" cy="80392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392"/>
                    </a:xfrm>
                    <a:custGeom>
                      <a:rect l="l" t="t" r="r" b="b"/>
                      <a:pathLst>
                        <a:path w="85345" h="80392">
                          <a:moveTo>
                            <a:pt x="41148" y="0"/>
                          </a:moveTo>
                          <a:lnTo>
                            <a:pt x="29464" y="32894"/>
                          </a:lnTo>
                          <a:lnTo>
                            <a:pt x="0" y="32894"/>
                          </a:lnTo>
                          <a:lnTo>
                            <a:pt x="24638" y="50800"/>
                          </a:lnTo>
                          <a:lnTo>
                            <a:pt x="14859" y="80392"/>
                          </a:lnTo>
                          <a:lnTo>
                            <a:pt x="41148" y="64008"/>
                          </a:lnTo>
                          <a:lnTo>
                            <a:pt x="65786" y="80392"/>
                          </a:lnTo>
                          <a:lnTo>
                            <a:pt x="57532" y="49276"/>
                          </a:lnTo>
                          <a:lnTo>
                            <a:pt x="85345" y="32894"/>
                          </a:lnTo>
                          <a:lnTo>
                            <a:pt x="52324" y="3289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3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82212</wp:posOffset>
            </wp:positionV>
            <wp:extent cx="85345" cy="80137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639"/>
                          </a:lnTo>
                          <a:lnTo>
                            <a:pt x="0" y="32639"/>
                          </a:lnTo>
                          <a:lnTo>
                            <a:pt x="24639" y="50674"/>
                          </a:lnTo>
                          <a:lnTo>
                            <a:pt x="14859" y="80137"/>
                          </a:lnTo>
                          <a:lnTo>
                            <a:pt x="41148" y="63755"/>
                          </a:lnTo>
                          <a:lnTo>
                            <a:pt x="65786" y="80137"/>
                          </a:lnTo>
                          <a:lnTo>
                            <a:pt x="57532" y="49149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2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91737</wp:posOffset>
            </wp:positionV>
            <wp:extent cx="85345" cy="80392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392"/>
                    </a:xfrm>
                    <a:custGeom>
                      <a:rect l="l" t="t" r="r" b="b"/>
                      <a:pathLst>
                        <a:path w="85345" h="80392">
                          <a:moveTo>
                            <a:pt x="41148" y="0"/>
                          </a:moveTo>
                          <a:lnTo>
                            <a:pt x="29464" y="32893"/>
                          </a:lnTo>
                          <a:lnTo>
                            <a:pt x="0" y="32893"/>
                          </a:lnTo>
                          <a:lnTo>
                            <a:pt x="24638" y="50800"/>
                          </a:lnTo>
                          <a:lnTo>
                            <a:pt x="14859" y="80392"/>
                          </a:lnTo>
                          <a:lnTo>
                            <a:pt x="41148" y="64009"/>
                          </a:lnTo>
                          <a:lnTo>
                            <a:pt x="65786" y="80392"/>
                          </a:lnTo>
                          <a:lnTo>
                            <a:pt x="57532" y="49276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7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204132</wp:posOffset>
            </wp:positionV>
            <wp:extent cx="85370" cy="80137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673"/>
                          </a:lnTo>
                          <a:lnTo>
                            <a:pt x="14631" y="80137"/>
                          </a:lnTo>
                          <a:lnTo>
                            <a:pt x="40843" y="63754"/>
                          </a:lnTo>
                          <a:lnTo>
                            <a:pt x="65532" y="80137"/>
                          </a:lnTo>
                          <a:lnTo>
                            <a:pt x="57303" y="49149"/>
                          </a:lnTo>
                          <a:lnTo>
                            <a:pt x="85370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5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204132</wp:posOffset>
            </wp:positionV>
            <wp:extent cx="85345" cy="80137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640"/>
                          </a:lnTo>
                          <a:lnTo>
                            <a:pt x="0" y="32640"/>
                          </a:lnTo>
                          <a:lnTo>
                            <a:pt x="24639" y="50673"/>
                          </a:lnTo>
                          <a:lnTo>
                            <a:pt x="14859" y="80137"/>
                          </a:lnTo>
                          <a:lnTo>
                            <a:pt x="41148" y="63754"/>
                          </a:lnTo>
                          <a:lnTo>
                            <a:pt x="65786" y="80137"/>
                          </a:lnTo>
                          <a:lnTo>
                            <a:pt x="57532" y="49149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40" baseline="0" dirty="0">
          <w:jc w:val="left"/>
          <w:rFonts w:ascii="Arial" w:hAnsi="Arial" w:cs="Arial"/>
          <w:color w:val="C00000"/>
          <w:sz w:val="40"/>
          <w:szCs w:val="40"/>
        </w:rPr>
        <w:t>्</w:t>
      </w:r>
      <w:r>
        <w:rPr>
          <w:rFonts w:ascii="Times New Roman" w:hAnsi="Times New Roman" w:cs="Times New Roman"/>
          <w:sz w:val="40"/>
          <w:szCs w:val="4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06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-9526</wp:posOffset>
            </wp:positionV>
            <wp:extent cx="85369" cy="80137"/>
            <wp:effectExtent l="0" t="0" r="0" b="0"/>
            <wp:wrapNone/>
            <wp:docPr id="486" name="Freeform 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546"/>
                          </a:lnTo>
                          <a:lnTo>
                            <a:pt x="14630" y="80137"/>
                          </a:lnTo>
                          <a:lnTo>
                            <a:pt x="40843" y="63755"/>
                          </a:lnTo>
                          <a:lnTo>
                            <a:pt x="65532" y="80137"/>
                          </a:lnTo>
                          <a:lnTo>
                            <a:pt x="57302" y="49023"/>
                          </a:lnTo>
                          <a:lnTo>
                            <a:pt x="85369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9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102616</wp:posOffset>
            </wp:positionV>
            <wp:extent cx="85370" cy="80137"/>
            <wp:effectExtent l="0" t="0" r="0" b="0"/>
            <wp:wrapNone/>
            <wp:docPr id="487" name="Freeform 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672"/>
                          </a:lnTo>
                          <a:lnTo>
                            <a:pt x="14631" y="80137"/>
                          </a:lnTo>
                          <a:lnTo>
                            <a:pt x="40843" y="63753"/>
                          </a:lnTo>
                          <a:lnTo>
                            <a:pt x="65532" y="80137"/>
                          </a:lnTo>
                          <a:lnTo>
                            <a:pt x="57303" y="49402"/>
                          </a:lnTo>
                          <a:lnTo>
                            <a:pt x="85370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9" behindDoc="0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97408</wp:posOffset>
            </wp:positionV>
            <wp:extent cx="5607431" cy="6097"/>
            <wp:effectExtent l="0" t="0" r="0" b="0"/>
            <wp:wrapNone/>
            <wp:docPr id="488" name="Freeform 4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6097"/>
                    </a:xfrm>
                    <a:custGeom>
                      <a:rect l="l" t="t" r="r" b="b"/>
                      <a:pathLst>
                        <a:path w="5607431" h="6097">
                          <a:moveTo>
                            <a:pt x="0" y="6097"/>
                          </a:moveTo>
                          <a:lnTo>
                            <a:pt x="5607431" y="6097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8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97408</wp:posOffset>
            </wp:positionV>
            <wp:extent cx="6096" cy="6097"/>
            <wp:effectExtent l="0" t="0" r="0" b="0"/>
            <wp:wrapNone/>
            <wp:docPr id="489" name="Freeform 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7" behindDoc="0" locked="0" layoutInCell="1" allowOverlap="1">
            <wp:simplePos x="0" y="0"/>
            <wp:positionH relativeFrom="page">
              <wp:posOffset>1259433</wp:posOffset>
            </wp:positionH>
            <wp:positionV relativeFrom="paragraph">
              <wp:posOffset>97408</wp:posOffset>
            </wp:positionV>
            <wp:extent cx="6096" cy="6097"/>
            <wp:effectExtent l="0" t="0" r="0" b="0"/>
            <wp:wrapNone/>
            <wp:docPr id="490" name="Freeform 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08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112394</wp:posOffset>
            </wp:positionV>
            <wp:extent cx="85369" cy="80137"/>
            <wp:effectExtent l="0" t="0" r="0" b="0"/>
            <wp:wrapNone/>
            <wp:docPr id="491" name="Freeform 4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547"/>
                          </a:lnTo>
                          <a:lnTo>
                            <a:pt x="14630" y="80137"/>
                          </a:lnTo>
                          <a:lnTo>
                            <a:pt x="40843" y="63755"/>
                          </a:lnTo>
                          <a:lnTo>
                            <a:pt x="65532" y="80137"/>
                          </a:lnTo>
                          <a:lnTo>
                            <a:pt x="57302" y="49023"/>
                          </a:lnTo>
                          <a:lnTo>
                            <a:pt x="85369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197" behindDoc="0" locked="0" layoutInCell="1" allowOverlap="1">
            <wp:simplePos x="0" y="0"/>
            <wp:positionH relativeFrom="page">
              <wp:posOffset>1262481</wp:posOffset>
            </wp:positionH>
            <wp:positionV relativeFrom="paragraph">
              <wp:posOffset>4445</wp:posOffset>
            </wp:positionV>
            <wp:extent cx="3048" cy="3048"/>
            <wp:effectExtent l="0" t="0" r="0" b="0"/>
            <wp:wrapNone/>
            <wp:docPr id="492" name="Freeform 4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1" behindDoc="0" locked="0" layoutInCell="1" allowOverlap="1">
            <wp:simplePos x="0" y="0"/>
            <wp:positionH relativeFrom="page">
              <wp:posOffset>1262481</wp:posOffset>
            </wp:positionH>
            <wp:positionV relativeFrom="paragraph">
              <wp:posOffset>7493</wp:posOffset>
            </wp:positionV>
            <wp:extent cx="3048" cy="466344"/>
            <wp:effectExtent l="0" t="0" r="0" b="0"/>
            <wp:wrapNone/>
            <wp:docPr id="493" name="Freeform 4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466344"/>
                    </a:xfrm>
                    <a:custGeom>
                      <a:rect l="l" t="t" r="r" b="b"/>
                      <a:pathLst>
                        <a:path w="3048" h="466344">
                          <a:moveTo>
                            <a:pt x="0" y="466344"/>
                          </a:moveTo>
                          <a:lnTo>
                            <a:pt x="3048" y="466344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466344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8" behindDoc="0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4445</wp:posOffset>
            </wp:positionV>
            <wp:extent cx="5607431" cy="3048"/>
            <wp:effectExtent l="0" t="0" r="0" b="0"/>
            <wp:wrapNone/>
            <wp:docPr id="494" name="Freeform 4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3048"/>
                    </a:xfrm>
                    <a:custGeom>
                      <a:rect l="l" t="t" r="r" b="b"/>
                      <a:pathLst>
                        <a:path w="5607431" h="3048">
                          <a:moveTo>
                            <a:pt x="0" y="3048"/>
                          </a:moveTo>
                          <a:lnTo>
                            <a:pt x="5607431" y="3048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6" behindDoc="0" locked="0" layoutInCell="1" allowOverlap="1">
            <wp:simplePos x="0" y="0"/>
            <wp:positionH relativeFrom="page">
              <wp:posOffset>1262481</wp:posOffset>
            </wp:positionH>
            <wp:positionV relativeFrom="paragraph">
              <wp:posOffset>4445</wp:posOffset>
            </wp:positionV>
            <wp:extent cx="3048" cy="3048"/>
            <wp:effectExtent l="0" t="0" r="0" b="0"/>
            <wp:wrapNone/>
            <wp:docPr id="495" name="Freeform 4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6" behindDoc="1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7493</wp:posOffset>
            </wp:positionV>
            <wp:extent cx="5607431" cy="466344"/>
            <wp:effectExtent l="0" t="0" r="0" b="0"/>
            <wp:wrapNone/>
            <wp:docPr id="496" name="Freeform 4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466344"/>
                    </a:xfrm>
                    <a:custGeom>
                      <a:rect l="l" t="t" r="r" b="b"/>
                      <a:pathLst>
                        <a:path w="5607431" h="466344">
                          <a:moveTo>
                            <a:pt x="0" y="466344"/>
                          </a:moveTo>
                          <a:lnTo>
                            <a:pt x="5607431" y="466344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466344"/>
                          </a:lnTo>
                          <a:close/>
                        </a:path>
                      </a:pathLst>
                    </a:custGeom>
                    <a:solidFill>
                      <a:srgbClr val="E8F5F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1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49276</wp:posOffset>
            </wp:positionV>
            <wp:extent cx="85370" cy="80137"/>
            <wp:effectExtent l="0" t="0" r="0" b="0"/>
            <wp:wrapNone/>
            <wp:docPr id="497" name="Freeform 4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926"/>
                          </a:lnTo>
                          <a:lnTo>
                            <a:pt x="14631" y="80137"/>
                          </a:lnTo>
                          <a:lnTo>
                            <a:pt x="40843" y="63753"/>
                          </a:lnTo>
                          <a:lnTo>
                            <a:pt x="65532" y="80137"/>
                          </a:lnTo>
                          <a:lnTo>
                            <a:pt x="57303" y="49402"/>
                          </a:lnTo>
                          <a:lnTo>
                            <a:pt x="85370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0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59054</wp:posOffset>
            </wp:positionV>
            <wp:extent cx="85369" cy="80137"/>
            <wp:effectExtent l="0" t="0" r="0" b="0"/>
            <wp:wrapNone/>
            <wp:docPr id="498" name="Freeform 4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547"/>
                          </a:lnTo>
                          <a:lnTo>
                            <a:pt x="14630" y="80137"/>
                          </a:lnTo>
                          <a:lnTo>
                            <a:pt x="40843" y="63754"/>
                          </a:lnTo>
                          <a:lnTo>
                            <a:pt x="65532" y="80137"/>
                          </a:lnTo>
                          <a:lnTo>
                            <a:pt x="57302" y="49022"/>
                          </a:lnTo>
                          <a:lnTo>
                            <a:pt x="85369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1" w:lineRule="exact"/>
        <w:ind w:left="1578" w:right="0" w:firstLine="0"/>
      </w:pPr>
      <w:r>
        <w:drawing>
          <wp:anchor simplePos="0" relativeHeight="251660113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-110372</wp:posOffset>
            </wp:positionV>
            <wp:extent cx="85370" cy="80519"/>
            <wp:effectExtent l="0" t="0" r="0" b="0"/>
            <wp:wrapNone/>
            <wp:docPr id="499" name="Freeform 4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519"/>
                    </a:xfrm>
                    <a:custGeom>
                      <a:rect l="l" t="t" r="r" b="b"/>
                      <a:pathLst>
                        <a:path w="85370" h="80519">
                          <a:moveTo>
                            <a:pt x="40843" y="0"/>
                          </a:moveTo>
                          <a:lnTo>
                            <a:pt x="29261" y="32894"/>
                          </a:lnTo>
                          <a:lnTo>
                            <a:pt x="0" y="32894"/>
                          </a:lnTo>
                          <a:lnTo>
                            <a:pt x="24384" y="50927"/>
                          </a:lnTo>
                          <a:lnTo>
                            <a:pt x="14631" y="80519"/>
                          </a:lnTo>
                          <a:lnTo>
                            <a:pt x="40843" y="63755"/>
                          </a:lnTo>
                          <a:lnTo>
                            <a:pt x="65532" y="80519"/>
                          </a:lnTo>
                          <a:lnTo>
                            <a:pt x="57303" y="49404"/>
                          </a:lnTo>
                          <a:lnTo>
                            <a:pt x="85370" y="32894"/>
                          </a:lnTo>
                          <a:lnTo>
                            <a:pt x="52426" y="3289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2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-100592</wp:posOffset>
            </wp:positionV>
            <wp:extent cx="85369" cy="80137"/>
            <wp:effectExtent l="0" t="0" r="0" b="0"/>
            <wp:wrapNone/>
            <wp:docPr id="500" name="Freeform 5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545"/>
                          </a:lnTo>
                          <a:lnTo>
                            <a:pt x="14630" y="80137"/>
                          </a:lnTo>
                          <a:lnTo>
                            <a:pt x="40843" y="63753"/>
                          </a:lnTo>
                          <a:lnTo>
                            <a:pt x="65532" y="80137"/>
                          </a:lnTo>
                          <a:lnTo>
                            <a:pt x="57302" y="49021"/>
                          </a:lnTo>
                          <a:lnTo>
                            <a:pt x="85369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5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11548</wp:posOffset>
            </wp:positionV>
            <wp:extent cx="85370" cy="80518"/>
            <wp:effectExtent l="0" t="0" r="0" b="0"/>
            <wp:wrapNone/>
            <wp:docPr id="501" name="Freeform 5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518"/>
                    </a:xfrm>
                    <a:custGeom>
                      <a:rect l="l" t="t" r="r" b="b"/>
                      <a:pathLst>
                        <a:path w="85370" h="80518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928"/>
                          </a:lnTo>
                          <a:lnTo>
                            <a:pt x="14631" y="80518"/>
                          </a:lnTo>
                          <a:lnTo>
                            <a:pt x="40843" y="64009"/>
                          </a:lnTo>
                          <a:lnTo>
                            <a:pt x="65532" y="80518"/>
                          </a:lnTo>
                          <a:lnTo>
                            <a:pt x="57303" y="49404"/>
                          </a:lnTo>
                          <a:lnTo>
                            <a:pt x="85370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4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21328</wp:posOffset>
            </wp:positionV>
            <wp:extent cx="85369" cy="80137"/>
            <wp:effectExtent l="0" t="0" r="0" b="0"/>
            <wp:wrapNone/>
            <wp:docPr id="502" name="Freeform 5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545"/>
                          </a:lnTo>
                          <a:lnTo>
                            <a:pt x="14630" y="80137"/>
                          </a:lnTo>
                          <a:lnTo>
                            <a:pt x="40843" y="63754"/>
                          </a:lnTo>
                          <a:lnTo>
                            <a:pt x="65532" y="80137"/>
                          </a:lnTo>
                          <a:lnTo>
                            <a:pt x="57302" y="49021"/>
                          </a:lnTo>
                          <a:lnTo>
                            <a:pt x="85369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ईशावास्यनमि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2381376</wp:posOffset>
            </wp:positionH>
            <wp:positionV relativeFrom="line">
              <wp:posOffset>-56007</wp:posOffset>
            </wp:positionV>
            <wp:extent cx="374141" cy="280280"/>
            <wp:effectExtent l="0" t="0" r="0" b="0"/>
            <wp:wrapNone/>
            <wp:docPr id="503" name="Freeform 5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381376" y="-56007"/>
                      <a:ext cx="259841" cy="1659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1" w:lineRule="exact"/>
                          <w:ind w:left="0" w:right="0" w:firstLine="0"/>
                        </w:pPr>
                        <w:r>
                          <w:rPr lang="ru-RU" sz="36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36"/>
                            <w:szCs w:val="36"/>
                          </w:rPr>
                          <w:t>सव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000000"/>
          <w:spacing w:val="-69"/>
          <w:sz w:val="28"/>
          <w:szCs w:val="28"/>
        </w:rPr>
        <w:t> </w:t>
      </w:r>
      <w:r>
        <w:rPr lang="ru-RU" sz="36" baseline="0" dirty="0">
          <w:jc w:val="left"/>
          <w:rFonts w:ascii="Arial" w:hAnsi="Arial" w:cs="Arial"/>
          <w:color w:val="000000"/>
          <w:spacing w:val="-54"/>
          <w:sz w:val="36"/>
          <w:szCs w:val="36"/>
        </w:rPr>
        <w:t>ां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0" w:right="0" w:firstLine="0"/>
      </w:pPr>
      <w:r/>
      <w:r>
        <w:rPr lang="ru-RU" sz="36" baseline="0" dirty="0">
          <w:jc w:val="left"/>
          <w:rFonts w:ascii="Arial" w:hAnsi="Arial" w:cs="Arial"/>
          <w:color w:val="000000"/>
          <w:spacing w:val="-112"/>
          <w:sz w:val="36"/>
          <w:szCs w:val="36"/>
        </w:rPr>
        <w:t>ं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यर्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4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2936494</wp:posOffset>
            </wp:positionH>
            <wp:positionV relativeFrom="line">
              <wp:posOffset>-89662</wp:posOffset>
            </wp:positionV>
            <wp:extent cx="409955" cy="335075"/>
            <wp:effectExtent l="0" t="0" r="0" b="0"/>
            <wp:wrapNone/>
            <wp:docPr id="504" name="Freeform 5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936494" y="-89662"/>
                      <a:ext cx="295655" cy="2207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347" w:lineRule="exact"/>
                          <w:ind w:left="0" w:right="0" w:firstLine="0"/>
                        </w:pPr>
                        <w:r>
                          <w:rPr lang="ru-RU" sz="28" baseline="-2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position w:val="-2"/>
                            <w:sz w:val="28"/>
                            <w:szCs w:val="28"/>
                          </w:rPr>
                          <w:t> </w:t>
                        </w:r>
                        <w:r>
                          <w:rPr lang="ru-RU" sz="36" baseline="2" dirty="0">
                            <w:jc w:val="left"/>
                            <w:rFonts w:ascii="Arial" w:hAnsi="Arial" w:cs="Arial"/>
                            <w:color w:val="000000"/>
                            <w:position w:val="2"/>
                            <w:sz w:val="36"/>
                            <w:szCs w:val="36"/>
                          </w:rPr>
                          <w:t>्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3915155</wp:posOffset>
            </wp:positionH>
            <wp:positionV relativeFrom="line">
              <wp:posOffset>-65278</wp:posOffset>
            </wp:positionV>
            <wp:extent cx="348741" cy="310691"/>
            <wp:effectExtent l="0" t="0" r="0" b="0"/>
            <wp:wrapNone/>
            <wp:docPr id="505" name="Freeform 5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915155" y="-65278"/>
                      <a:ext cx="234441" cy="1963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309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000000"/>
                            <w:spacing w:val="-69"/>
                            <w:sz w:val="28"/>
                            <w:szCs w:val="28"/>
                          </w:rPr>
                          <w:t> </w:t>
                        </w:r>
                        <w:r>
                          <w:rPr lang="ru-RU" sz="36" baseline="0" dirty="0">
                            <w:jc w:val="left"/>
                            <w:rFonts w:ascii="Arial" w:hAnsi="Arial" w:cs="Arial"/>
                            <w:color w:val="000000"/>
                            <w:spacing w:val="-49"/>
                            <w:sz w:val="36"/>
                            <w:szCs w:val="36"/>
                          </w:rPr>
                          <w:t>ां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36" baseline="0" dirty="0">
          <w:jc w:val="left"/>
          <w:rFonts w:ascii="Arial" w:hAnsi="Arial" w:cs="Arial"/>
          <w:color w:val="000000"/>
          <w:spacing w:val="-26"/>
          <w:sz w:val="36"/>
          <w:szCs w:val="36"/>
        </w:rPr>
        <w:t>नकञ्च</w:t>
      </w:r>
      <w:r>
        <w:rPr lang="ru-RU" sz="28" baseline="0" dirty="0">
          <w:jc w:val="left"/>
          <w:rFonts w:ascii="Arial" w:hAnsi="Arial" w:cs="Arial"/>
          <w:color w:val="000000"/>
          <w:spacing w:val="-11"/>
          <w:sz w:val="28"/>
          <w:szCs w:val="28"/>
        </w:rPr>
        <w:t> 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जगत्या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1" w:lineRule="exact"/>
        <w:ind w:left="0" w:right="0" w:firstLine="0"/>
      </w:pPr>
      <w:r/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जगर्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5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-9526</wp:posOffset>
            </wp:positionV>
            <wp:extent cx="85345" cy="80137"/>
            <wp:effectExtent l="0" t="0" r="0" b="0"/>
            <wp:wrapNone/>
            <wp:docPr id="506" name="Freeform 5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39"/>
                          </a:lnTo>
                          <a:lnTo>
                            <a:pt x="0" y="32639"/>
                          </a:lnTo>
                          <a:lnTo>
                            <a:pt x="24638" y="50546"/>
                          </a:lnTo>
                          <a:lnTo>
                            <a:pt x="14859" y="80137"/>
                          </a:lnTo>
                          <a:lnTo>
                            <a:pt x="41148" y="63755"/>
                          </a:lnTo>
                          <a:lnTo>
                            <a:pt x="65786" y="80137"/>
                          </a:lnTo>
                          <a:lnTo>
                            <a:pt x="57532" y="49023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1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97408</wp:posOffset>
            </wp:positionV>
            <wp:extent cx="6096" cy="6097"/>
            <wp:effectExtent l="0" t="0" r="0" b="0"/>
            <wp:wrapNone/>
            <wp:docPr id="507" name="Freeform 5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102616</wp:posOffset>
            </wp:positionV>
            <wp:extent cx="85345" cy="80137"/>
            <wp:effectExtent l="0" t="0" r="0" b="0"/>
            <wp:wrapNone/>
            <wp:docPr id="508" name="Freeform 5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893"/>
                          </a:lnTo>
                          <a:lnTo>
                            <a:pt x="0" y="32893"/>
                          </a:lnTo>
                          <a:lnTo>
                            <a:pt x="24639" y="50672"/>
                          </a:lnTo>
                          <a:lnTo>
                            <a:pt x="14859" y="80137"/>
                          </a:lnTo>
                          <a:lnTo>
                            <a:pt x="41148" y="63753"/>
                          </a:lnTo>
                          <a:lnTo>
                            <a:pt x="65786" y="80137"/>
                          </a:lnTo>
                          <a:lnTo>
                            <a:pt x="57532" y="49402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0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97408</wp:posOffset>
            </wp:positionV>
            <wp:extent cx="6096" cy="6097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112394</wp:posOffset>
            </wp:positionV>
            <wp:extent cx="85345" cy="80137"/>
            <wp:effectExtent l="0" t="0" r="0" b="0"/>
            <wp:wrapNone/>
            <wp:docPr id="510" name="Freeform 5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40"/>
                          </a:lnTo>
                          <a:lnTo>
                            <a:pt x="0" y="32640"/>
                          </a:lnTo>
                          <a:lnTo>
                            <a:pt x="24638" y="50547"/>
                          </a:lnTo>
                          <a:lnTo>
                            <a:pt x="14859" y="80137"/>
                          </a:lnTo>
                          <a:lnTo>
                            <a:pt x="41148" y="63755"/>
                          </a:lnTo>
                          <a:lnTo>
                            <a:pt x="65786" y="80137"/>
                          </a:lnTo>
                          <a:lnTo>
                            <a:pt x="57532" y="49023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6" w:space="0" w:equalWidth="0">
            <w:col w:w="3207" w:space="-20"/>
            <w:col w:w="400" w:space="70"/>
            <w:col w:w="504" w:space="28"/>
            <w:col w:w="1503" w:space="42"/>
            <w:col w:w="686" w:space="-20"/>
            <w:col w:w="1299" w:space="0"/>
          </w:cols>
          <w:docGrid w:linePitch="360"/>
        </w:sectPr>
        <w:spacing w:before="0" w:after="0" w:line="304" w:lineRule="exact"/>
        <w:ind w:left="0" w:right="0" w:firstLine="0"/>
      </w:pPr>
      <w:r>
        <w:drawing>
          <wp:anchor simplePos="0" relativeHeight="251659202" behindDoc="0" locked="0" layoutInCell="1" allowOverlap="1">
            <wp:simplePos x="0" y="0"/>
            <wp:positionH relativeFrom="page">
              <wp:posOffset>6872985</wp:posOffset>
            </wp:positionH>
            <wp:positionV relativeFrom="line">
              <wp:posOffset>-219337</wp:posOffset>
            </wp:positionV>
            <wp:extent cx="3048" cy="466344"/>
            <wp:effectExtent l="0" t="0" r="0" b="0"/>
            <wp:wrapNone/>
            <wp:docPr id="511" name="Freeform 5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466344"/>
                    </a:xfrm>
                    <a:custGeom>
                      <a:rect l="l" t="t" r="r" b="b"/>
                      <a:pathLst>
                        <a:path w="3048" h="466344">
                          <a:moveTo>
                            <a:pt x="0" y="466344"/>
                          </a:moveTo>
                          <a:lnTo>
                            <a:pt x="3048" y="466344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466344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0" behindDoc="0" locked="0" layoutInCell="1" allowOverlap="1">
            <wp:simplePos x="0" y="0"/>
            <wp:positionH relativeFrom="page">
              <wp:posOffset>6872985</wp:posOffset>
            </wp:positionH>
            <wp:positionV relativeFrom="line">
              <wp:posOffset>-222385</wp:posOffset>
            </wp:positionV>
            <wp:extent cx="3048" cy="3048"/>
            <wp:effectExtent l="0" t="0" r="0" b="0"/>
            <wp:wrapNone/>
            <wp:docPr id="512" name="Freeform 5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9" behindDoc="0" locked="0" layoutInCell="1" allowOverlap="1">
            <wp:simplePos x="0" y="0"/>
            <wp:positionH relativeFrom="page">
              <wp:posOffset>6872985</wp:posOffset>
            </wp:positionH>
            <wp:positionV relativeFrom="line">
              <wp:posOffset>-222385</wp:posOffset>
            </wp:positionV>
            <wp:extent cx="3048" cy="3048"/>
            <wp:effectExtent l="0" t="0" r="0" b="0"/>
            <wp:wrapNone/>
            <wp:docPr id="513" name="Freeform 5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9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-177554</wp:posOffset>
            </wp:positionV>
            <wp:extent cx="85345" cy="80137"/>
            <wp:effectExtent l="0" t="0" r="0" b="0"/>
            <wp:wrapNone/>
            <wp:docPr id="514" name="Freeform 5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893"/>
                          </a:lnTo>
                          <a:lnTo>
                            <a:pt x="0" y="32893"/>
                          </a:lnTo>
                          <a:lnTo>
                            <a:pt x="24639" y="50926"/>
                          </a:lnTo>
                          <a:lnTo>
                            <a:pt x="14859" y="80137"/>
                          </a:lnTo>
                          <a:lnTo>
                            <a:pt x="41148" y="63753"/>
                          </a:lnTo>
                          <a:lnTo>
                            <a:pt x="65786" y="80137"/>
                          </a:lnTo>
                          <a:lnTo>
                            <a:pt x="57532" y="49402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58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-167776</wp:posOffset>
            </wp:positionV>
            <wp:extent cx="85345" cy="80137"/>
            <wp:effectExtent l="0" t="0" r="0" b="0"/>
            <wp:wrapNone/>
            <wp:docPr id="515" name="Freeform 5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40"/>
                          </a:lnTo>
                          <a:lnTo>
                            <a:pt x="0" y="32640"/>
                          </a:lnTo>
                          <a:lnTo>
                            <a:pt x="24638" y="50547"/>
                          </a:lnTo>
                          <a:lnTo>
                            <a:pt x="14859" y="80137"/>
                          </a:lnTo>
                          <a:lnTo>
                            <a:pt x="41148" y="63754"/>
                          </a:lnTo>
                          <a:lnTo>
                            <a:pt x="65786" y="80137"/>
                          </a:lnTo>
                          <a:lnTo>
                            <a:pt x="57532" y="49022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1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-55635</wp:posOffset>
            </wp:positionV>
            <wp:extent cx="85345" cy="80519"/>
            <wp:effectExtent l="0" t="0" r="0" b="0"/>
            <wp:wrapNone/>
            <wp:docPr id="516" name="Freeform 5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519"/>
                    </a:xfrm>
                    <a:custGeom>
                      <a:rect l="l" t="t" r="r" b="b"/>
                      <a:pathLst>
                        <a:path w="85345" h="80519">
                          <a:moveTo>
                            <a:pt x="41148" y="0"/>
                          </a:moveTo>
                          <a:lnTo>
                            <a:pt x="29465" y="32894"/>
                          </a:lnTo>
                          <a:lnTo>
                            <a:pt x="0" y="32894"/>
                          </a:lnTo>
                          <a:lnTo>
                            <a:pt x="24639" y="50927"/>
                          </a:lnTo>
                          <a:lnTo>
                            <a:pt x="14859" y="80519"/>
                          </a:lnTo>
                          <a:lnTo>
                            <a:pt x="41148" y="63755"/>
                          </a:lnTo>
                          <a:lnTo>
                            <a:pt x="65786" y="80519"/>
                          </a:lnTo>
                          <a:lnTo>
                            <a:pt x="57532" y="49404"/>
                          </a:lnTo>
                          <a:lnTo>
                            <a:pt x="85345" y="32894"/>
                          </a:lnTo>
                          <a:lnTo>
                            <a:pt x="52324" y="3289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-45855</wp:posOffset>
            </wp:positionV>
            <wp:extent cx="85345" cy="80137"/>
            <wp:effectExtent l="0" t="0" r="0" b="0"/>
            <wp:wrapNone/>
            <wp:docPr id="517" name="Freeform 5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39"/>
                          </a:lnTo>
                          <a:lnTo>
                            <a:pt x="0" y="32639"/>
                          </a:lnTo>
                          <a:lnTo>
                            <a:pt x="24638" y="50545"/>
                          </a:lnTo>
                          <a:lnTo>
                            <a:pt x="14859" y="80137"/>
                          </a:lnTo>
                          <a:lnTo>
                            <a:pt x="41148" y="63753"/>
                          </a:lnTo>
                          <a:lnTo>
                            <a:pt x="65786" y="80137"/>
                          </a:lnTo>
                          <a:lnTo>
                            <a:pt x="57532" y="49021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3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66285</wp:posOffset>
            </wp:positionV>
            <wp:extent cx="85345" cy="80518"/>
            <wp:effectExtent l="0" t="0" r="0" b="0"/>
            <wp:wrapNone/>
            <wp:docPr id="518" name="Freeform 5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518"/>
                    </a:xfrm>
                    <a:custGeom>
                      <a:rect l="l" t="t" r="r" b="b"/>
                      <a:pathLst>
                        <a:path w="85345" h="80518">
                          <a:moveTo>
                            <a:pt x="41148" y="0"/>
                          </a:moveTo>
                          <a:lnTo>
                            <a:pt x="29465" y="32893"/>
                          </a:lnTo>
                          <a:lnTo>
                            <a:pt x="0" y="32893"/>
                          </a:lnTo>
                          <a:lnTo>
                            <a:pt x="24639" y="50928"/>
                          </a:lnTo>
                          <a:lnTo>
                            <a:pt x="14859" y="80518"/>
                          </a:lnTo>
                          <a:lnTo>
                            <a:pt x="41148" y="64009"/>
                          </a:lnTo>
                          <a:lnTo>
                            <a:pt x="65786" y="80518"/>
                          </a:lnTo>
                          <a:lnTo>
                            <a:pt x="57532" y="49404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2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76065</wp:posOffset>
            </wp:positionV>
            <wp:extent cx="85345" cy="80137"/>
            <wp:effectExtent l="0" t="0" r="0" b="0"/>
            <wp:wrapNone/>
            <wp:docPr id="519" name="Freeform 5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38"/>
                          </a:lnTo>
                          <a:lnTo>
                            <a:pt x="0" y="32638"/>
                          </a:lnTo>
                          <a:lnTo>
                            <a:pt x="24638" y="50545"/>
                          </a:lnTo>
                          <a:lnTo>
                            <a:pt x="14859" y="80137"/>
                          </a:lnTo>
                          <a:lnTo>
                            <a:pt x="41148" y="63754"/>
                          </a:lnTo>
                          <a:lnTo>
                            <a:pt x="65786" y="80137"/>
                          </a:lnTo>
                          <a:lnTo>
                            <a:pt x="57532" y="49021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36" baseline="-2" dirty="0">
          <w:jc w:val="left"/>
          <w:rFonts w:ascii="Arial" w:hAnsi="Arial" w:cs="Arial"/>
          <w:color w:val="000000"/>
          <w:spacing w:val="-26"/>
          <w:position w:val="-2"/>
          <w:sz w:val="36"/>
          <w:szCs w:val="36"/>
        </w:rPr>
        <w:t>।</w:t>
      </w:r>
      <w:r>
        <w:rPr lang="ru-RU" sz="36" baseline="2" dirty="0">
          <w:jc w:val="left"/>
          <w:rFonts w:ascii="Arial" w:hAnsi="Arial" w:cs="Arial"/>
          <w:color w:val="000000"/>
          <w:position w:val="2"/>
          <w:sz w:val="36"/>
          <w:szCs w:val="36"/>
        </w:rPr>
        <w:t>्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after="135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17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29337</wp:posOffset>
            </wp:positionV>
            <wp:extent cx="85370" cy="80137"/>
            <wp:effectExtent l="0" t="0" r="0" b="0"/>
            <wp:wrapNone/>
            <wp:docPr id="520" name="Freeform 5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512"/>
                          </a:lnTo>
                          <a:lnTo>
                            <a:pt x="0" y="32512"/>
                          </a:lnTo>
                          <a:lnTo>
                            <a:pt x="24384" y="50547"/>
                          </a:lnTo>
                          <a:lnTo>
                            <a:pt x="14631" y="80137"/>
                          </a:lnTo>
                          <a:lnTo>
                            <a:pt x="40843" y="63628"/>
                          </a:lnTo>
                          <a:lnTo>
                            <a:pt x="65532" y="80137"/>
                          </a:lnTo>
                          <a:lnTo>
                            <a:pt x="57303" y="49023"/>
                          </a:lnTo>
                          <a:lnTo>
                            <a:pt x="85370" y="32512"/>
                          </a:lnTo>
                          <a:lnTo>
                            <a:pt x="52426" y="3251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6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38735</wp:posOffset>
            </wp:positionV>
            <wp:extent cx="85369" cy="80137"/>
            <wp:effectExtent l="0" t="0" r="0" b="0"/>
            <wp:wrapNone/>
            <wp:docPr id="521" name="Freeform 5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894"/>
                          </a:lnTo>
                          <a:lnTo>
                            <a:pt x="0" y="32894"/>
                          </a:lnTo>
                          <a:lnTo>
                            <a:pt x="24384" y="50927"/>
                          </a:lnTo>
                          <a:lnTo>
                            <a:pt x="14630" y="80137"/>
                          </a:lnTo>
                          <a:lnTo>
                            <a:pt x="40843" y="63755"/>
                          </a:lnTo>
                          <a:lnTo>
                            <a:pt x="65532" y="80137"/>
                          </a:lnTo>
                          <a:lnTo>
                            <a:pt x="57302" y="49404"/>
                          </a:lnTo>
                          <a:lnTo>
                            <a:pt x="85369" y="32894"/>
                          </a:lnTo>
                          <a:lnTo>
                            <a:pt x="52426" y="3289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9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151258</wp:posOffset>
            </wp:positionV>
            <wp:extent cx="85370" cy="80137"/>
            <wp:effectExtent l="0" t="0" r="0" b="0"/>
            <wp:wrapNone/>
            <wp:docPr id="522" name="Freeform 5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512"/>
                          </a:lnTo>
                          <a:lnTo>
                            <a:pt x="0" y="32512"/>
                          </a:lnTo>
                          <a:lnTo>
                            <a:pt x="24384" y="50545"/>
                          </a:lnTo>
                          <a:lnTo>
                            <a:pt x="14631" y="80137"/>
                          </a:lnTo>
                          <a:lnTo>
                            <a:pt x="40843" y="63626"/>
                          </a:lnTo>
                          <a:lnTo>
                            <a:pt x="65532" y="80137"/>
                          </a:lnTo>
                          <a:lnTo>
                            <a:pt x="57303" y="49022"/>
                          </a:lnTo>
                          <a:lnTo>
                            <a:pt x="85370" y="32512"/>
                          </a:lnTo>
                          <a:lnTo>
                            <a:pt x="52426" y="3251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1" w:lineRule="exact"/>
        <w:ind w:left="1578" w:right="0" w:firstLine="0"/>
      </w:pPr>
      <w:r>
        <w:drawing>
          <wp:anchor simplePos="0" relativeHeight="251659291" behindDoc="0" locked="0" layoutInCell="1" allowOverlap="1">
            <wp:simplePos x="0" y="0"/>
            <wp:positionH relativeFrom="page">
              <wp:posOffset>1262481</wp:posOffset>
            </wp:positionH>
            <wp:positionV relativeFrom="line">
              <wp:posOffset>-262187</wp:posOffset>
            </wp:positionV>
            <wp:extent cx="3048" cy="463600"/>
            <wp:effectExtent l="0" t="0" r="0" b="0"/>
            <wp:wrapNone/>
            <wp:docPr id="523" name="Freeform 5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463600"/>
                    </a:xfrm>
                    <a:custGeom>
                      <a:rect l="l" t="t" r="r" b="b"/>
                      <a:pathLst>
                        <a:path w="3048" h="463600">
                          <a:moveTo>
                            <a:pt x="0" y="463600"/>
                          </a:moveTo>
                          <a:lnTo>
                            <a:pt x="3048" y="463600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463600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5" behindDoc="1" locked="0" layoutInCell="1" allowOverlap="1">
            <wp:simplePos x="0" y="0"/>
            <wp:positionH relativeFrom="page">
              <wp:posOffset>1265529</wp:posOffset>
            </wp:positionH>
            <wp:positionV relativeFrom="line">
              <wp:posOffset>-262187</wp:posOffset>
            </wp:positionV>
            <wp:extent cx="5607431" cy="463600"/>
            <wp:effectExtent l="0" t="0" r="0" b="0"/>
            <wp:wrapNone/>
            <wp:docPr id="524" name="Freeform 5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463600"/>
                    </a:xfrm>
                    <a:custGeom>
                      <a:rect l="l" t="t" r="r" b="b"/>
                      <a:pathLst>
                        <a:path w="5607431" h="463600">
                          <a:moveTo>
                            <a:pt x="0" y="463600"/>
                          </a:moveTo>
                          <a:lnTo>
                            <a:pt x="5607431" y="463600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463600"/>
                          </a:lnTo>
                          <a:close/>
                        </a:path>
                      </a:pathLst>
                    </a:custGeom>
                    <a:solidFill>
                      <a:srgbClr val="E8F5F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8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-189366</wp:posOffset>
            </wp:positionV>
            <wp:extent cx="85369" cy="80138"/>
            <wp:effectExtent l="0" t="0" r="0" b="0"/>
            <wp:wrapNone/>
            <wp:docPr id="525" name="Freeform 5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8"/>
                    </a:xfrm>
                    <a:custGeom>
                      <a:rect l="l" t="t" r="r" b="b"/>
                      <a:pathLst>
                        <a:path w="85369" h="80138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928"/>
                          </a:lnTo>
                          <a:lnTo>
                            <a:pt x="14630" y="80138"/>
                          </a:lnTo>
                          <a:lnTo>
                            <a:pt x="40843" y="63754"/>
                          </a:lnTo>
                          <a:lnTo>
                            <a:pt x="65532" y="80138"/>
                          </a:lnTo>
                          <a:lnTo>
                            <a:pt x="57302" y="49403"/>
                          </a:lnTo>
                          <a:lnTo>
                            <a:pt x="85369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1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-76844</wp:posOffset>
            </wp:positionV>
            <wp:extent cx="85370" cy="80138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8"/>
                    </a:xfrm>
                    <a:custGeom>
                      <a:rect l="l" t="t" r="r" b="b"/>
                      <a:pathLst>
                        <a:path w="85370" h="80138">
                          <a:moveTo>
                            <a:pt x="40843" y="0"/>
                          </a:moveTo>
                          <a:lnTo>
                            <a:pt x="29261" y="32513"/>
                          </a:lnTo>
                          <a:lnTo>
                            <a:pt x="0" y="32513"/>
                          </a:lnTo>
                          <a:lnTo>
                            <a:pt x="24384" y="50547"/>
                          </a:lnTo>
                          <a:lnTo>
                            <a:pt x="14631" y="80138"/>
                          </a:lnTo>
                          <a:lnTo>
                            <a:pt x="40843" y="63628"/>
                          </a:lnTo>
                          <a:lnTo>
                            <a:pt x="65532" y="80138"/>
                          </a:lnTo>
                          <a:lnTo>
                            <a:pt x="57303" y="49022"/>
                          </a:lnTo>
                          <a:lnTo>
                            <a:pt x="85370" y="32513"/>
                          </a:lnTo>
                          <a:lnTo>
                            <a:pt x="52426" y="3251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0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-67446</wp:posOffset>
            </wp:positionV>
            <wp:extent cx="85369" cy="80518"/>
            <wp:effectExtent l="0" t="0" r="0" b="0"/>
            <wp:wrapNone/>
            <wp:docPr id="527" name="Freeform 5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518"/>
                    </a:xfrm>
                    <a:custGeom>
                      <a:rect l="l" t="t" r="r" b="b"/>
                      <a:pathLst>
                        <a:path w="85369" h="80518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927"/>
                          </a:lnTo>
                          <a:lnTo>
                            <a:pt x="14630" y="80518"/>
                          </a:lnTo>
                          <a:lnTo>
                            <a:pt x="40843" y="64008"/>
                          </a:lnTo>
                          <a:lnTo>
                            <a:pt x="65532" y="80518"/>
                          </a:lnTo>
                          <a:lnTo>
                            <a:pt x="57302" y="49403"/>
                          </a:lnTo>
                          <a:lnTo>
                            <a:pt x="85369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3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45077</wp:posOffset>
            </wp:positionV>
            <wp:extent cx="85370" cy="80136"/>
            <wp:effectExtent l="0" t="0" r="0" b="0"/>
            <wp:wrapNone/>
            <wp:docPr id="528" name="Freeform 5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6"/>
                    </a:xfrm>
                    <a:custGeom>
                      <a:rect l="l" t="t" r="r" b="b"/>
                      <a:pathLst>
                        <a:path w="85370" h="80136">
                          <a:moveTo>
                            <a:pt x="40843" y="0"/>
                          </a:moveTo>
                          <a:lnTo>
                            <a:pt x="29261" y="32511"/>
                          </a:lnTo>
                          <a:lnTo>
                            <a:pt x="0" y="32511"/>
                          </a:lnTo>
                          <a:lnTo>
                            <a:pt x="24384" y="50545"/>
                          </a:lnTo>
                          <a:lnTo>
                            <a:pt x="14631" y="80136"/>
                          </a:lnTo>
                          <a:lnTo>
                            <a:pt x="40843" y="63626"/>
                          </a:lnTo>
                          <a:lnTo>
                            <a:pt x="65532" y="80136"/>
                          </a:lnTo>
                          <a:lnTo>
                            <a:pt x="57303" y="49022"/>
                          </a:lnTo>
                          <a:lnTo>
                            <a:pt x="85370" y="32511"/>
                          </a:lnTo>
                          <a:lnTo>
                            <a:pt x="52426" y="32511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2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54475</wp:posOffset>
            </wp:positionV>
            <wp:extent cx="85369" cy="80518"/>
            <wp:effectExtent l="0" t="0" r="0" b="0"/>
            <wp:wrapNone/>
            <wp:docPr id="529" name="Freeform 5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518"/>
                    </a:xfrm>
                    <a:custGeom>
                      <a:rect l="l" t="t" r="r" b="b"/>
                      <a:pathLst>
                        <a:path w="85369" h="80518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927"/>
                          </a:lnTo>
                          <a:lnTo>
                            <a:pt x="14630" y="80518"/>
                          </a:lnTo>
                          <a:lnTo>
                            <a:pt x="40843" y="64007"/>
                          </a:lnTo>
                          <a:lnTo>
                            <a:pt x="65532" y="80518"/>
                          </a:lnTo>
                          <a:lnTo>
                            <a:pt x="57302" y="49403"/>
                          </a:lnTo>
                          <a:lnTo>
                            <a:pt x="85369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र्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6" w:lineRule="exact"/>
        <w:ind w:left="0" w:right="0" w:firstLine="0"/>
      </w:pPr>
      <w:r/>
      <w:r>
        <w:rPr lang="ru-RU" sz="36" baseline="0" dirty="0">
          <w:jc w:val="left"/>
          <w:rFonts w:ascii="Arial" w:hAnsi="Arial" w:cs="Arial"/>
          <w:color w:val="000000"/>
          <w:spacing w:val="-229"/>
          <w:sz w:val="36"/>
          <w:szCs w:val="36"/>
        </w:rPr>
        <w:t>ि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े</w:t>
      </w:r>
      <w:r>
        <w:rPr lang="ru-RU" sz="36" baseline="0" dirty="0">
          <w:jc w:val="left"/>
          <w:rFonts w:ascii="Arial" w:hAnsi="Arial" w:cs="Arial"/>
          <w:color w:val="000000"/>
          <w:spacing w:val="-12"/>
          <w:sz w:val="36"/>
          <w:szCs w:val="36"/>
        </w:rPr>
        <w:t>त्यक्त</w:t>
      </w:r>
      <w:r>
        <w:rPr lang="ru-RU" sz="36" baseline="0" dirty="0">
          <w:jc w:val="left"/>
          <w:rFonts w:ascii="Arial" w:hAnsi="Arial" w:cs="Arial"/>
          <w:color w:val="000000"/>
          <w:spacing w:val="-137"/>
          <w:sz w:val="36"/>
          <w:szCs w:val="36"/>
        </w:rPr>
        <w:t>े</w:t>
      </w:r>
      <w:r>
        <w:rPr lang="ru-RU" sz="36" baseline="0" dirty="0">
          <w:jc w:val="left"/>
          <w:rFonts w:ascii="Arial" w:hAnsi="Arial" w:cs="Arial"/>
          <w:color w:val="000000"/>
          <w:spacing w:val="-39"/>
          <w:sz w:val="36"/>
          <w:szCs w:val="36"/>
        </w:rPr>
        <w:t>ि </w:t>
      </w:r>
      <w:r>
        <w:rPr lang="ru-RU" sz="36" baseline="0" dirty="0">
          <w:jc w:val="left"/>
          <w:rFonts w:ascii="Arial" w:hAnsi="Arial" w:cs="Arial"/>
          <w:color w:val="000000"/>
          <w:spacing w:val="-46"/>
          <w:sz w:val="36"/>
          <w:szCs w:val="36"/>
        </w:rPr>
        <w:t>भ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35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4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2323464</wp:posOffset>
            </wp:positionH>
            <wp:positionV relativeFrom="line">
              <wp:posOffset>-74422</wp:posOffset>
            </wp:positionV>
            <wp:extent cx="342900" cy="280280"/>
            <wp:effectExtent l="0" t="0" r="0" b="0"/>
            <wp:wrapNone/>
            <wp:docPr id="530" name="Freeform 5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323464" y="-74422"/>
                      <a:ext cx="228600" cy="1659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1" w:lineRule="exact"/>
                          <w:ind w:left="0" w:right="0" w:firstLine="0"/>
                        </w:pPr>
                        <w:r>
                          <w:rPr lang="ru-RU" sz="36" baseline="0" dirty="0">
                            <w:jc w:val="left"/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ु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ञ्जीथा</w:t>
      </w:r>
      <w:r>
        <w:rPr lang="ru-RU" sz="28" baseline="0" dirty="0">
          <w:jc w:val="left"/>
          <w:rFonts w:ascii="Arial" w:hAnsi="Arial" w:cs="Arial"/>
          <w:color w:val="000000"/>
          <w:spacing w:val="-6"/>
          <w:sz w:val="28"/>
          <w:szCs w:val="28"/>
        </w:rPr>
        <w:t> 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मा</w:t>
      </w:r>
      <w:r>
        <w:rPr lang="ru-RU" sz="28" baseline="0" dirty="0">
          <w:jc w:val="left"/>
          <w:rFonts w:ascii="Arial" w:hAnsi="Arial" w:cs="Arial"/>
          <w:color w:val="000000"/>
          <w:spacing w:val="-6"/>
          <w:sz w:val="28"/>
          <w:szCs w:val="28"/>
        </w:rPr>
        <w:t> </w:t>
      </w:r>
      <w:r>
        <w:rPr lang="ru-RU" sz="36" baseline="0" dirty="0">
          <w:jc w:val="left"/>
          <w:rFonts w:ascii="Arial" w:hAnsi="Arial" w:cs="Arial"/>
          <w:color w:val="000000"/>
          <w:spacing w:val="-18"/>
          <w:sz w:val="36"/>
          <w:szCs w:val="36"/>
        </w:rPr>
        <w:t>ग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0" w:right="0" w:firstLine="0"/>
      </w:pPr>
      <w:r/>
      <w:r>
        <w:rPr lang="ru-RU" sz="36" baseline="0" dirty="0">
          <w:jc w:val="left"/>
          <w:rFonts w:ascii="Arial" w:hAnsi="Arial" w:cs="Arial"/>
          <w:color w:val="000000"/>
          <w:spacing w:val="-173"/>
          <w:sz w:val="36"/>
          <w:szCs w:val="36"/>
        </w:rPr>
        <w:t>ध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ृ</w:t>
      </w:r>
      <w:r>
        <w:rPr lang="ru-RU" sz="36" baseline="0" dirty="0">
          <w:jc w:val="left"/>
          <w:rFonts w:ascii="Arial" w:hAnsi="Arial" w:cs="Arial"/>
          <w:color w:val="000000"/>
          <w:spacing w:val="-133"/>
          <w:sz w:val="36"/>
          <w:szCs w:val="36"/>
        </w:rPr>
        <w:t>ः</w:t>
      </w:r>
      <w:r>
        <w:rPr lang="ru-RU" sz="28" baseline="0" dirty="0">
          <w:jc w:val="left"/>
          <w:rFonts w:ascii="Arial" w:hAnsi="Arial" w:cs="Arial"/>
          <w:color w:val="000000"/>
          <w:spacing w:val="-11"/>
          <w:sz w:val="28"/>
          <w:szCs w:val="28"/>
        </w:rPr>
        <w:t> 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कस्यनस्वि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4" w:lineRule="exact"/>
        <w:ind w:left="0" w:right="0" w:firstLine="0"/>
      </w:pPr>
      <w:r/>
      <w:r>
        <w:rPr lang="ru-RU" sz="36" baseline="0" dirty="0">
          <w:jc w:val="left"/>
          <w:rFonts w:ascii="Arial" w:hAnsi="Arial" w:cs="Arial"/>
          <w:color w:val="000000"/>
          <w:spacing w:val="-160"/>
          <w:sz w:val="36"/>
          <w:szCs w:val="36"/>
        </w:rPr>
        <w:t>्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धिम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9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6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29337</wp:posOffset>
            </wp:positionV>
            <wp:extent cx="85345" cy="80137"/>
            <wp:effectExtent l="0" t="0" r="0" b="0"/>
            <wp:wrapNone/>
            <wp:docPr id="531" name="Freeform 5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512"/>
                          </a:lnTo>
                          <a:lnTo>
                            <a:pt x="0" y="32512"/>
                          </a:lnTo>
                          <a:lnTo>
                            <a:pt x="24639" y="50547"/>
                          </a:lnTo>
                          <a:lnTo>
                            <a:pt x="14859" y="80137"/>
                          </a:lnTo>
                          <a:lnTo>
                            <a:pt x="41148" y="63628"/>
                          </a:lnTo>
                          <a:lnTo>
                            <a:pt x="65786" y="80137"/>
                          </a:lnTo>
                          <a:lnTo>
                            <a:pt x="57532" y="49023"/>
                          </a:lnTo>
                          <a:lnTo>
                            <a:pt x="85345" y="32512"/>
                          </a:lnTo>
                          <a:lnTo>
                            <a:pt x="52324" y="3251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38735</wp:posOffset>
            </wp:positionV>
            <wp:extent cx="85345" cy="80137"/>
            <wp:effectExtent l="0" t="0" r="0" b="0"/>
            <wp:wrapNone/>
            <wp:docPr id="532" name="Freeform 5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894"/>
                          </a:lnTo>
                          <a:lnTo>
                            <a:pt x="0" y="32894"/>
                          </a:lnTo>
                          <a:lnTo>
                            <a:pt x="24638" y="50927"/>
                          </a:lnTo>
                          <a:lnTo>
                            <a:pt x="14859" y="80137"/>
                          </a:lnTo>
                          <a:lnTo>
                            <a:pt x="41148" y="63755"/>
                          </a:lnTo>
                          <a:lnTo>
                            <a:pt x="65786" y="80137"/>
                          </a:lnTo>
                          <a:lnTo>
                            <a:pt x="57532" y="49404"/>
                          </a:lnTo>
                          <a:lnTo>
                            <a:pt x="85345" y="32894"/>
                          </a:lnTo>
                          <a:lnTo>
                            <a:pt x="52324" y="3289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151258</wp:posOffset>
            </wp:positionV>
            <wp:extent cx="85345" cy="80137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512"/>
                          </a:lnTo>
                          <a:lnTo>
                            <a:pt x="0" y="32512"/>
                          </a:lnTo>
                          <a:lnTo>
                            <a:pt x="24639" y="50545"/>
                          </a:lnTo>
                          <a:lnTo>
                            <a:pt x="14859" y="80137"/>
                          </a:lnTo>
                          <a:lnTo>
                            <a:pt x="41148" y="63626"/>
                          </a:lnTo>
                          <a:lnTo>
                            <a:pt x="65786" y="80137"/>
                          </a:lnTo>
                          <a:lnTo>
                            <a:pt x="57532" y="49022"/>
                          </a:lnTo>
                          <a:lnTo>
                            <a:pt x="85345" y="32512"/>
                          </a:lnTo>
                          <a:lnTo>
                            <a:pt x="52324" y="3251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6" w:space="0" w:equalWidth="0">
            <w:col w:w="1815" w:space="-20"/>
            <w:col w:w="1345" w:space="-20"/>
            <w:col w:w="1282" w:space="-20"/>
            <w:col w:w="1606" w:space="15"/>
            <w:col w:w="669" w:space="31"/>
            <w:col w:w="995" w:space="0"/>
          </w:cols>
          <w:docGrid w:linePitch="360"/>
        </w:sectPr>
        <w:spacing w:before="0" w:after="0" w:line="347" w:lineRule="exact"/>
        <w:ind w:left="0" w:right="0" w:firstLine="0"/>
      </w:pPr>
      <w:r>
        <w:drawing>
          <wp:anchor simplePos="0" relativeHeight="251659292" behindDoc="0" locked="0" layoutInCell="1" allowOverlap="1">
            <wp:simplePos x="0" y="0"/>
            <wp:positionH relativeFrom="page">
              <wp:posOffset>6872985</wp:posOffset>
            </wp:positionH>
            <wp:positionV relativeFrom="line">
              <wp:posOffset>-180145</wp:posOffset>
            </wp:positionV>
            <wp:extent cx="3048" cy="463600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463600"/>
                    </a:xfrm>
                    <a:custGeom>
                      <a:rect l="l" t="t" r="r" b="b"/>
                      <a:pathLst>
                        <a:path w="3048" h="463600">
                          <a:moveTo>
                            <a:pt x="0" y="463600"/>
                          </a:moveTo>
                          <a:lnTo>
                            <a:pt x="3048" y="463600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463600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6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-107324</wp:posOffset>
            </wp:positionV>
            <wp:extent cx="85345" cy="80138"/>
            <wp:effectExtent l="0" t="0" r="0" b="0"/>
            <wp:wrapNone/>
            <wp:docPr id="535" name="Freeform 5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4" y="32893"/>
                          </a:lnTo>
                          <a:lnTo>
                            <a:pt x="0" y="32893"/>
                          </a:lnTo>
                          <a:lnTo>
                            <a:pt x="24638" y="50928"/>
                          </a:lnTo>
                          <a:lnTo>
                            <a:pt x="14859" y="80138"/>
                          </a:lnTo>
                          <a:lnTo>
                            <a:pt x="41148" y="63754"/>
                          </a:lnTo>
                          <a:lnTo>
                            <a:pt x="65786" y="80138"/>
                          </a:lnTo>
                          <a:lnTo>
                            <a:pt x="57532" y="49403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9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5198</wp:posOffset>
            </wp:positionV>
            <wp:extent cx="85345" cy="80138"/>
            <wp:effectExtent l="0" t="0" r="0" b="0"/>
            <wp:wrapNone/>
            <wp:docPr id="536" name="Freeform 5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5" y="32513"/>
                          </a:lnTo>
                          <a:lnTo>
                            <a:pt x="0" y="32513"/>
                          </a:lnTo>
                          <a:lnTo>
                            <a:pt x="24639" y="50547"/>
                          </a:lnTo>
                          <a:lnTo>
                            <a:pt x="14859" y="80138"/>
                          </a:lnTo>
                          <a:lnTo>
                            <a:pt x="41148" y="63628"/>
                          </a:lnTo>
                          <a:lnTo>
                            <a:pt x="65786" y="80138"/>
                          </a:lnTo>
                          <a:lnTo>
                            <a:pt x="57532" y="49022"/>
                          </a:lnTo>
                          <a:lnTo>
                            <a:pt x="85345" y="32513"/>
                          </a:lnTo>
                          <a:lnTo>
                            <a:pt x="52324" y="3251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8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14596</wp:posOffset>
            </wp:positionV>
            <wp:extent cx="85345" cy="80518"/>
            <wp:effectExtent l="0" t="0" r="0" b="0"/>
            <wp:wrapNone/>
            <wp:docPr id="537" name="Freeform 5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518"/>
                    </a:xfrm>
                    <a:custGeom>
                      <a:rect l="l" t="t" r="r" b="b"/>
                      <a:pathLst>
                        <a:path w="85345" h="80518">
                          <a:moveTo>
                            <a:pt x="41148" y="0"/>
                          </a:moveTo>
                          <a:lnTo>
                            <a:pt x="29464" y="32893"/>
                          </a:lnTo>
                          <a:lnTo>
                            <a:pt x="0" y="32893"/>
                          </a:lnTo>
                          <a:lnTo>
                            <a:pt x="24638" y="50927"/>
                          </a:lnTo>
                          <a:lnTo>
                            <a:pt x="14859" y="80518"/>
                          </a:lnTo>
                          <a:lnTo>
                            <a:pt x="41148" y="64008"/>
                          </a:lnTo>
                          <a:lnTo>
                            <a:pt x="65786" y="80518"/>
                          </a:lnTo>
                          <a:lnTo>
                            <a:pt x="57532" y="49403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71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127119</wp:posOffset>
            </wp:positionV>
            <wp:extent cx="85345" cy="80136"/>
            <wp:effectExtent l="0" t="0" r="0" b="0"/>
            <wp:wrapNone/>
            <wp:docPr id="538" name="Freeform 5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6"/>
                    </a:xfrm>
                    <a:custGeom>
                      <a:rect l="l" t="t" r="r" b="b"/>
                      <a:pathLst>
                        <a:path w="85345" h="80136">
                          <a:moveTo>
                            <a:pt x="41148" y="0"/>
                          </a:moveTo>
                          <a:lnTo>
                            <a:pt x="29465" y="32511"/>
                          </a:lnTo>
                          <a:lnTo>
                            <a:pt x="0" y="32511"/>
                          </a:lnTo>
                          <a:lnTo>
                            <a:pt x="24639" y="50545"/>
                          </a:lnTo>
                          <a:lnTo>
                            <a:pt x="14859" y="80136"/>
                          </a:lnTo>
                          <a:lnTo>
                            <a:pt x="41148" y="63626"/>
                          </a:lnTo>
                          <a:lnTo>
                            <a:pt x="65786" y="80136"/>
                          </a:lnTo>
                          <a:lnTo>
                            <a:pt x="57532" y="49022"/>
                          </a:lnTo>
                          <a:lnTo>
                            <a:pt x="85345" y="32511"/>
                          </a:lnTo>
                          <a:lnTo>
                            <a:pt x="52324" y="32511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7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136517</wp:posOffset>
            </wp:positionV>
            <wp:extent cx="85345" cy="80518"/>
            <wp:effectExtent l="0" t="0" r="0" b="0"/>
            <wp:wrapNone/>
            <wp:docPr id="539" name="Freeform 5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518"/>
                    </a:xfrm>
                    <a:custGeom>
                      <a:rect l="l" t="t" r="r" b="b"/>
                      <a:pathLst>
                        <a:path w="85345" h="80518">
                          <a:moveTo>
                            <a:pt x="41148" y="0"/>
                          </a:moveTo>
                          <a:lnTo>
                            <a:pt x="29464" y="32893"/>
                          </a:lnTo>
                          <a:lnTo>
                            <a:pt x="0" y="32893"/>
                          </a:lnTo>
                          <a:lnTo>
                            <a:pt x="24638" y="50927"/>
                          </a:lnTo>
                          <a:lnTo>
                            <a:pt x="14859" y="80518"/>
                          </a:lnTo>
                          <a:lnTo>
                            <a:pt x="41148" y="64007"/>
                          </a:lnTo>
                          <a:lnTo>
                            <a:pt x="65786" y="80518"/>
                          </a:lnTo>
                          <a:lnTo>
                            <a:pt x="57532" y="49403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36" baseline="0" dirty="0">
          <w:jc w:val="left"/>
          <w:rFonts w:ascii="Arial" w:hAnsi="Arial" w:cs="Arial"/>
          <w:color w:val="000000"/>
          <w:spacing w:val="-154"/>
          <w:sz w:val="36"/>
          <w:szCs w:val="36"/>
        </w:rPr>
        <w:t>॥</w:t>
      </w:r>
      <w:r>
        <w:rPr lang="ru-RU" sz="36" baseline="4" dirty="0">
          <w:jc w:val="left"/>
          <w:rFonts w:ascii="Arial" w:hAnsi="Arial" w:cs="Arial"/>
          <w:color w:val="000000"/>
          <w:position w:val="4"/>
          <w:sz w:val="36"/>
          <w:szCs w:val="36"/>
        </w:rPr>
        <w:t>्</w:t>
      </w:r>
      <w:r>
        <w:rPr lang="ru-RU" sz="28" baseline="0" dirty="0">
          <w:jc w:val="left"/>
          <w:rFonts w:ascii="Arial" w:hAnsi="Arial" w:cs="Arial"/>
          <w:color w:val="000000"/>
          <w:spacing w:val="-15"/>
          <w:sz w:val="28"/>
          <w:szCs w:val="28"/>
        </w:rPr>
        <w:t>01 </w:t>
      </w:r>
      <w:r>
        <w:rPr lang="ru-RU" sz="36" baseline="0" dirty="0">
          <w:jc w:val="left"/>
          <w:rFonts w:ascii="Arial" w:hAnsi="Arial" w:cs="Arial"/>
          <w:color w:val="000000"/>
          <w:sz w:val="36"/>
          <w:szCs w:val="36"/>
        </w:rPr>
        <w:t>॥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25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62993</wp:posOffset>
            </wp:positionV>
            <wp:extent cx="85370" cy="80137"/>
            <wp:effectExtent l="0" t="0" r="0" b="0"/>
            <wp:wrapNone/>
            <wp:docPr id="540" name="Freeform 5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512"/>
                          </a:lnTo>
                          <a:lnTo>
                            <a:pt x="0" y="32512"/>
                          </a:lnTo>
                          <a:lnTo>
                            <a:pt x="24384" y="50546"/>
                          </a:lnTo>
                          <a:lnTo>
                            <a:pt x="14631" y="80137"/>
                          </a:lnTo>
                          <a:lnTo>
                            <a:pt x="40843" y="63627"/>
                          </a:lnTo>
                          <a:lnTo>
                            <a:pt x="65532" y="80137"/>
                          </a:lnTo>
                          <a:lnTo>
                            <a:pt x="57303" y="49022"/>
                          </a:lnTo>
                          <a:lnTo>
                            <a:pt x="85370" y="32512"/>
                          </a:lnTo>
                          <a:lnTo>
                            <a:pt x="52426" y="3251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4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72645</wp:posOffset>
            </wp:positionV>
            <wp:extent cx="85369" cy="80263"/>
            <wp:effectExtent l="0" t="0" r="0" b="0"/>
            <wp:wrapNone/>
            <wp:docPr id="541" name="Freeform 5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3"/>
                    </a:xfrm>
                    <a:custGeom>
                      <a:rect l="l" t="t" r="r" b="b"/>
                      <a:pathLst>
                        <a:path w="85369" h="80263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673"/>
                          </a:lnTo>
                          <a:lnTo>
                            <a:pt x="14630" y="80263"/>
                          </a:lnTo>
                          <a:lnTo>
                            <a:pt x="40843" y="63754"/>
                          </a:lnTo>
                          <a:lnTo>
                            <a:pt x="65532" y="80263"/>
                          </a:lnTo>
                          <a:lnTo>
                            <a:pt x="57302" y="49148"/>
                          </a:lnTo>
                          <a:lnTo>
                            <a:pt x="85369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88" behindDoc="0" locked="0" layoutInCell="1" allowOverlap="1">
            <wp:simplePos x="0" y="0"/>
            <wp:positionH relativeFrom="page">
              <wp:posOffset>1265529</wp:posOffset>
            </wp:positionH>
            <wp:positionV relativeFrom="paragraph">
              <wp:posOffset>97410</wp:posOffset>
            </wp:positionV>
            <wp:extent cx="5607431" cy="3048"/>
            <wp:effectExtent l="0" t="0" r="0" b="0"/>
            <wp:wrapNone/>
            <wp:docPr id="542" name="Freeform 5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607431" cy="3048"/>
                    </a:xfrm>
                    <a:custGeom>
                      <a:rect l="l" t="t" r="r" b="b"/>
                      <a:pathLst>
                        <a:path w="5607431" h="3048">
                          <a:moveTo>
                            <a:pt x="0" y="3048"/>
                          </a:moveTo>
                          <a:lnTo>
                            <a:pt x="5607431" y="3048"/>
                          </a:lnTo>
                          <a:lnTo>
                            <a:pt x="5607431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87" behindDoc="0" locked="0" layoutInCell="1" allowOverlap="1">
            <wp:simplePos x="0" y="0"/>
            <wp:positionH relativeFrom="page">
              <wp:posOffset>1262481</wp:posOffset>
            </wp:positionH>
            <wp:positionV relativeFrom="paragraph">
              <wp:posOffset>97410</wp:posOffset>
            </wp:positionV>
            <wp:extent cx="3048" cy="3048"/>
            <wp:effectExtent l="0" t="0" r="0" b="0"/>
            <wp:wrapNone/>
            <wp:docPr id="543" name="Freeform 5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86" behindDoc="0" locked="0" layoutInCell="1" allowOverlap="1">
            <wp:simplePos x="0" y="0"/>
            <wp:positionH relativeFrom="page">
              <wp:posOffset>1262481</wp:posOffset>
            </wp:positionH>
            <wp:positionV relativeFrom="paragraph">
              <wp:posOffset>97410</wp:posOffset>
            </wp:positionV>
            <wp:extent cx="3048" cy="3048"/>
            <wp:effectExtent l="0" t="0" r="0" b="0"/>
            <wp:wrapNone/>
            <wp:docPr id="544" name="Freeform 5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6" behindDoc="0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100458</wp:posOffset>
            </wp:positionV>
            <wp:extent cx="5509896" cy="3047"/>
            <wp:effectExtent l="0" t="0" r="0" b="0"/>
            <wp:wrapNone/>
            <wp:docPr id="545" name="Freeform 5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047"/>
                    </a:xfrm>
                    <a:custGeom>
                      <a:rect l="l" t="t" r="r" b="b"/>
                      <a:pathLst>
                        <a:path w="5509896" h="3047">
                          <a:moveTo>
                            <a:pt x="0" y="3047"/>
                          </a:moveTo>
                          <a:lnTo>
                            <a:pt x="5509896" y="3047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4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103506</wp:posOffset>
            </wp:positionV>
            <wp:extent cx="3047" cy="353568"/>
            <wp:effectExtent l="0" t="0" r="0" b="0"/>
            <wp:wrapNone/>
            <wp:docPr id="546" name="Freeform 5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53568"/>
                    </a:xfrm>
                    <a:custGeom>
                      <a:rect l="l" t="t" r="r" b="b"/>
                      <a:pathLst>
                        <a:path w="3047" h="353568">
                          <a:moveTo>
                            <a:pt x="0" y="353568"/>
                          </a:moveTo>
                          <a:lnTo>
                            <a:pt x="3047" y="35356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53568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5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100458</wp:posOffset>
            </wp:positionV>
            <wp:extent cx="3047" cy="3047"/>
            <wp:effectExtent l="0" t="0" r="0" b="0"/>
            <wp:wrapNone/>
            <wp:docPr id="547" name="Freeform 5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7"/>
                    </a:xfrm>
                    <a:custGeom>
                      <a:rect l="l" t="t" r="r" b="b"/>
                      <a:pathLst>
                        <a:path w="3047" h="3047">
                          <a:moveTo>
                            <a:pt x="0" y="3047"/>
                          </a:moveTo>
                          <a:lnTo>
                            <a:pt x="3047" y="3047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4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100458</wp:posOffset>
            </wp:positionV>
            <wp:extent cx="3047" cy="3047"/>
            <wp:effectExtent l="0" t="0" r="0" b="0"/>
            <wp:wrapNone/>
            <wp:docPr id="548" name="Freeform 5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7"/>
                    </a:xfrm>
                    <a:custGeom>
                      <a:rect l="l" t="t" r="r" b="b"/>
                      <a:pathLst>
                        <a:path w="3047" h="3047">
                          <a:moveTo>
                            <a:pt x="0" y="3047"/>
                          </a:moveTo>
                          <a:lnTo>
                            <a:pt x="3047" y="3047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02" w:lineRule="exact"/>
        <w:ind w:left="1578" w:right="0" w:firstLine="0"/>
      </w:pPr>
      <w:r>
        <w:drawing>
          <wp:anchor simplePos="0" relativeHeight="251660127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-125261</wp:posOffset>
            </wp:positionV>
            <wp:extent cx="85370" cy="80137"/>
            <wp:effectExtent l="0" t="0" r="0" b="0"/>
            <wp:wrapNone/>
            <wp:docPr id="549" name="Freeform 5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512"/>
                          </a:lnTo>
                          <a:lnTo>
                            <a:pt x="0" y="32512"/>
                          </a:lnTo>
                          <a:lnTo>
                            <a:pt x="24384" y="50546"/>
                          </a:lnTo>
                          <a:lnTo>
                            <a:pt x="14631" y="80137"/>
                          </a:lnTo>
                          <a:lnTo>
                            <a:pt x="40843" y="63628"/>
                          </a:lnTo>
                          <a:lnTo>
                            <a:pt x="65532" y="80137"/>
                          </a:lnTo>
                          <a:lnTo>
                            <a:pt x="57303" y="49277"/>
                          </a:lnTo>
                          <a:lnTo>
                            <a:pt x="85370" y="32512"/>
                          </a:lnTo>
                          <a:lnTo>
                            <a:pt x="52426" y="3251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6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-115608</wp:posOffset>
            </wp:positionV>
            <wp:extent cx="85369" cy="80263"/>
            <wp:effectExtent l="0" t="0" r="0" b="0"/>
            <wp:wrapNone/>
            <wp:docPr id="550" name="Freeform 5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3"/>
                    </a:xfrm>
                    <a:custGeom>
                      <a:rect l="l" t="t" r="r" b="b"/>
                      <a:pathLst>
                        <a:path w="85369" h="80263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672"/>
                          </a:lnTo>
                          <a:lnTo>
                            <a:pt x="14630" y="80263"/>
                          </a:lnTo>
                          <a:lnTo>
                            <a:pt x="40843" y="63753"/>
                          </a:lnTo>
                          <a:lnTo>
                            <a:pt x="65532" y="80263"/>
                          </a:lnTo>
                          <a:lnTo>
                            <a:pt x="57302" y="49149"/>
                          </a:lnTo>
                          <a:lnTo>
                            <a:pt x="85369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9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-3340</wp:posOffset>
            </wp:positionV>
            <wp:extent cx="85370" cy="80137"/>
            <wp:effectExtent l="0" t="0" r="0" b="0"/>
            <wp:wrapNone/>
            <wp:docPr id="551" name="Freeform 5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892"/>
                          </a:lnTo>
                          <a:lnTo>
                            <a:pt x="0" y="32892"/>
                          </a:lnTo>
                          <a:lnTo>
                            <a:pt x="24384" y="50800"/>
                          </a:lnTo>
                          <a:lnTo>
                            <a:pt x="14631" y="80137"/>
                          </a:lnTo>
                          <a:lnTo>
                            <a:pt x="40843" y="63626"/>
                          </a:lnTo>
                          <a:lnTo>
                            <a:pt x="65532" y="80137"/>
                          </a:lnTo>
                          <a:lnTo>
                            <a:pt x="57303" y="49275"/>
                          </a:lnTo>
                          <a:lnTo>
                            <a:pt x="85370" y="32892"/>
                          </a:lnTo>
                          <a:lnTo>
                            <a:pt x="52426" y="3289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28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6311</wp:posOffset>
            </wp:positionV>
            <wp:extent cx="85369" cy="80265"/>
            <wp:effectExtent l="0" t="0" r="0" b="0"/>
            <wp:wrapNone/>
            <wp:docPr id="552" name="Freeform 5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5"/>
                    </a:xfrm>
                    <a:custGeom>
                      <a:rect l="l" t="t" r="r" b="b"/>
                      <a:pathLst>
                        <a:path w="85369" h="80265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674"/>
                          </a:lnTo>
                          <a:lnTo>
                            <a:pt x="14630" y="80265"/>
                          </a:lnTo>
                          <a:lnTo>
                            <a:pt x="40843" y="63755"/>
                          </a:lnTo>
                          <a:lnTo>
                            <a:pt x="65532" y="80265"/>
                          </a:lnTo>
                          <a:lnTo>
                            <a:pt x="57302" y="49149"/>
                          </a:lnTo>
                          <a:lnTo>
                            <a:pt x="85369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7030A0"/>
          <w:sz w:val="28"/>
          <w:szCs w:val="28"/>
        </w:rPr>
        <w:t>भाष्यम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9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4116323</wp:posOffset>
            </wp:positionH>
            <wp:positionV relativeFrom="line">
              <wp:posOffset>-254</wp:posOffset>
            </wp:positionV>
            <wp:extent cx="376474" cy="270021"/>
            <wp:effectExtent l="0" t="0" r="0" b="0"/>
            <wp:wrapNone/>
            <wp:docPr id="553" name="Freeform 5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116323" y="-254"/>
                      <a:ext cx="262174" cy="155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5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7030A0"/>
                            <w:sz w:val="28"/>
                            <w:szCs w:val="28"/>
                          </w:rPr>
                          <w:t>-</w:t>
                        </w: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7030A0"/>
                            <w:spacing w:val="-11"/>
                            <w:sz w:val="28"/>
                            <w:szCs w:val="28"/>
                          </w:rPr>
                          <w:t>प्रक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7030A0"/>
          <w:spacing w:val="-79"/>
          <w:sz w:val="28"/>
          <w:szCs w:val="28"/>
        </w:rPr>
        <w:t>-</w:t>
      </w:r>
      <w:r>
        <w:rPr lang="ru-RU" sz="28" baseline="3" dirty="0">
          <w:jc w:val="left"/>
          <w:rFonts w:ascii="Arial" w:hAnsi="Arial" w:cs="Arial"/>
          <w:color w:val="7030A0"/>
          <w:position w:val="3"/>
          <w:sz w:val="28"/>
          <w:szCs w:val="28"/>
        </w:rPr>
        <w:t>्</w:t>
      </w:r>
      <w:r>
        <w:rPr lang="ru-RU" sz="28" baseline="0" dirty="0">
          <w:jc w:val="left"/>
          <w:rFonts w:ascii="Arial" w:hAnsi="Arial" w:cs="Arial"/>
          <w:color w:val="7030A0"/>
          <w:sz w:val="28"/>
          <w:szCs w:val="28"/>
        </w:rPr>
        <w:t>ईशस्यावासयोग्यमीशावास्यम।</w:t>
      </w:r>
      <w:r>
        <w:rPr lang="ru-RU" sz="28" baseline="3" dirty="0">
          <w:jc w:val="left"/>
          <w:rFonts w:ascii="Arial" w:hAnsi="Arial" w:cs="Arial"/>
          <w:color w:val="7030A0"/>
          <w:spacing w:val="-91"/>
          <w:position w:val="3"/>
          <w:sz w:val="28"/>
          <w:szCs w:val="28"/>
        </w:rPr>
        <w:t>्</w:t>
      </w:r>
      <w:r>
        <w:rPr lang="ru-RU" sz="28" baseline="0" dirty="0">
          <w:jc w:val="left"/>
          <w:rFonts w:ascii="Arial" w:hAnsi="Arial" w:cs="Arial"/>
          <w:color w:val="7030A0"/>
          <w:sz w:val="28"/>
          <w:szCs w:val="28"/>
        </w:rPr>
        <w:t>जगत्या</w:t>
      </w:r>
      <w:r>
        <w:rPr lang="ru-RU" sz="28" baseline="0" dirty="0">
          <w:jc w:val="left"/>
          <w:rFonts w:ascii="Arial" w:hAnsi="Arial" w:cs="Arial"/>
          <w:color w:val="7030A0"/>
          <w:spacing w:val="-74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7030A0"/>
          <w:spacing w:val="-42"/>
          <w:sz w:val="28"/>
          <w:szCs w:val="28"/>
        </w:rPr>
        <w:t>ां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0" w:lineRule="exact"/>
        <w:ind w:left="0" w:right="0" w:firstLine="0"/>
      </w:pPr>
      <w:r/>
      <w:r>
        <w:rPr lang="ru-RU" sz="28" baseline="0" dirty="0">
          <w:jc w:val="left"/>
          <w:rFonts w:ascii="Arial" w:hAnsi="Arial" w:cs="Arial"/>
          <w:color w:val="7030A0"/>
          <w:spacing w:val="-92"/>
          <w:sz w:val="28"/>
          <w:szCs w:val="28"/>
        </w:rPr>
        <w:t>ृ</w:t>
      </w:r>
      <w:r>
        <w:rPr lang="ru-RU" sz="28" baseline="0" dirty="0">
          <w:jc w:val="left"/>
          <w:rFonts w:ascii="Arial" w:hAnsi="Arial" w:cs="Arial"/>
          <w:color w:val="7030A0"/>
          <w:spacing w:val="-17"/>
          <w:sz w:val="28"/>
          <w:szCs w:val="28"/>
        </w:rPr>
        <w:t>र्ौ।</w:t>
      </w:r>
      <w:r>
        <w:rPr lang="ru-RU" sz="28" baseline="0" dirty="0">
          <w:jc w:val="left"/>
          <w:rFonts w:ascii="Arial" w:hAnsi="Arial" w:cs="Arial"/>
          <w:color w:val="7030A0"/>
          <w:spacing w:val="-11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7030A0"/>
          <w:sz w:val="28"/>
          <w:szCs w:val="28"/>
        </w:rPr>
        <w:t>र्िेईशिेत्यक्ते</w:t>
      </w:r>
      <w:r>
        <w:rPr lang="ru-RU" sz="28" baseline="0" dirty="0">
          <w:jc w:val="left"/>
          <w:rFonts w:ascii="Arial" w:hAnsi="Arial" w:cs="Arial"/>
          <w:color w:val="7030A0"/>
          <w:spacing w:val="-22"/>
          <w:sz w:val="28"/>
          <w:szCs w:val="28"/>
        </w:rPr>
        <w:t>ि </w:t>
      </w:r>
      <w:r>
        <w:rPr lang="ru-RU" sz="28" baseline="0" dirty="0">
          <w:jc w:val="left"/>
          <w:rFonts w:ascii="Arial" w:hAnsi="Arial" w:cs="Arial"/>
          <w:color w:val="7030A0"/>
          <w:spacing w:val="-4"/>
          <w:sz w:val="28"/>
          <w:szCs w:val="28"/>
        </w:rPr>
        <w:t>- </w:t>
      </w:r>
      <w:r>
        <w:rPr lang="ru-RU" sz="28" baseline="0" dirty="0">
          <w:jc w:val="left"/>
          <w:rFonts w:ascii="Arial" w:hAnsi="Arial" w:cs="Arial"/>
          <w:color w:val="7030A0"/>
          <w:sz w:val="28"/>
          <w:szCs w:val="28"/>
        </w:rPr>
        <w:t>ित्तिेभ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7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62993</wp:posOffset>
            </wp:positionV>
            <wp:extent cx="85345" cy="80137"/>
            <wp:effectExtent l="0" t="0" r="0" b="0"/>
            <wp:wrapNone/>
            <wp:docPr id="554" name="Freeform 5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512"/>
                          </a:lnTo>
                          <a:lnTo>
                            <a:pt x="0" y="32512"/>
                          </a:lnTo>
                          <a:lnTo>
                            <a:pt x="24639" y="50546"/>
                          </a:lnTo>
                          <a:lnTo>
                            <a:pt x="14859" y="80137"/>
                          </a:lnTo>
                          <a:lnTo>
                            <a:pt x="41148" y="63627"/>
                          </a:lnTo>
                          <a:lnTo>
                            <a:pt x="65786" y="80137"/>
                          </a:lnTo>
                          <a:lnTo>
                            <a:pt x="57532" y="49022"/>
                          </a:lnTo>
                          <a:lnTo>
                            <a:pt x="85345" y="32512"/>
                          </a:lnTo>
                          <a:lnTo>
                            <a:pt x="52324" y="3251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7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72645</wp:posOffset>
            </wp:positionV>
            <wp:extent cx="85345" cy="80263"/>
            <wp:effectExtent l="0" t="0" r="0" b="0"/>
            <wp:wrapNone/>
            <wp:docPr id="555" name="Freeform 5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3"/>
                    </a:xfrm>
                    <a:custGeom>
                      <a:rect l="l" t="t" r="r" b="b"/>
                      <a:pathLst>
                        <a:path w="85345" h="80263">
                          <a:moveTo>
                            <a:pt x="41148" y="0"/>
                          </a:moveTo>
                          <a:lnTo>
                            <a:pt x="29464" y="32638"/>
                          </a:lnTo>
                          <a:lnTo>
                            <a:pt x="0" y="32638"/>
                          </a:lnTo>
                          <a:lnTo>
                            <a:pt x="24638" y="50673"/>
                          </a:lnTo>
                          <a:lnTo>
                            <a:pt x="14859" y="80263"/>
                          </a:lnTo>
                          <a:lnTo>
                            <a:pt x="41148" y="63754"/>
                          </a:lnTo>
                          <a:lnTo>
                            <a:pt x="65786" y="80263"/>
                          </a:lnTo>
                          <a:lnTo>
                            <a:pt x="57532" y="49148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5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103506</wp:posOffset>
            </wp:positionV>
            <wp:extent cx="3048" cy="353568"/>
            <wp:effectExtent l="0" t="0" r="0" b="0"/>
            <wp:wrapNone/>
            <wp:docPr id="556" name="Freeform 5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53568"/>
                    </a:xfrm>
                    <a:custGeom>
                      <a:rect l="l" t="t" r="r" b="b"/>
                      <a:pathLst>
                        <a:path w="3048" h="353568">
                          <a:moveTo>
                            <a:pt x="0" y="353568"/>
                          </a:moveTo>
                          <a:lnTo>
                            <a:pt x="3048" y="35356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53568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8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100458</wp:posOffset>
            </wp:positionV>
            <wp:extent cx="3048" cy="3047"/>
            <wp:effectExtent l="0" t="0" r="0" b="0"/>
            <wp:wrapNone/>
            <wp:docPr id="557" name="Freeform 5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7"/>
                    </a:xfrm>
                    <a:custGeom>
                      <a:rect l="l" t="t" r="r" b="b"/>
                      <a:pathLst>
                        <a:path w="3048" h="3047">
                          <a:moveTo>
                            <a:pt x="0" y="3047"/>
                          </a:moveTo>
                          <a:lnTo>
                            <a:pt x="3048" y="3047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7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100458</wp:posOffset>
            </wp:positionV>
            <wp:extent cx="3048" cy="3047"/>
            <wp:effectExtent l="0" t="0" r="0" b="0"/>
            <wp:wrapNone/>
            <wp:docPr id="558" name="Freeform 5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7"/>
                    </a:xfrm>
                    <a:custGeom>
                      <a:rect l="l" t="t" r="r" b="b"/>
                      <a:pathLst>
                        <a:path w="3048" h="3047">
                          <a:moveTo>
                            <a:pt x="0" y="3047"/>
                          </a:moveTo>
                          <a:lnTo>
                            <a:pt x="3048" y="3047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90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97410</wp:posOffset>
            </wp:positionV>
            <wp:extent cx="3048" cy="3048"/>
            <wp:effectExtent l="0" t="0" r="0" b="0"/>
            <wp:wrapNone/>
            <wp:docPr id="559" name="Freeform 5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89" behindDoc="0" locked="0" layoutInCell="1" allowOverlap="1">
            <wp:simplePos x="0" y="0"/>
            <wp:positionH relativeFrom="page">
              <wp:posOffset>6872985</wp:posOffset>
            </wp:positionH>
            <wp:positionV relativeFrom="paragraph">
              <wp:posOffset>97410</wp:posOffset>
            </wp:positionV>
            <wp:extent cx="3048" cy="3048"/>
            <wp:effectExtent l="0" t="0" r="0" b="0"/>
            <wp:wrapNone/>
            <wp:docPr id="560" name="Freeform 5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7030A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4" w:space="0" w:equalWidth="0">
            <w:col w:w="2267" w:space="31"/>
            <w:col w:w="3938" w:space="109"/>
            <w:col w:w="2934" w:space="-20"/>
            <w:col w:w="737" w:space="0"/>
          </w:cols>
          <w:docGrid w:linePitch="360"/>
        </w:sectPr>
        <w:spacing w:before="0" w:after="0" w:line="245" w:lineRule="exact"/>
        <w:ind w:left="0" w:right="0" w:firstLine="0"/>
      </w:pPr>
      <w:r>
        <w:drawing>
          <wp:anchor simplePos="0" relativeHeight="251659975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-97956</wp:posOffset>
            </wp:positionV>
            <wp:extent cx="85345" cy="80137"/>
            <wp:effectExtent l="0" t="0" r="0" b="0"/>
            <wp:wrapNone/>
            <wp:docPr id="561" name="Freeform 5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512"/>
                          </a:lnTo>
                          <a:lnTo>
                            <a:pt x="0" y="32512"/>
                          </a:lnTo>
                          <a:lnTo>
                            <a:pt x="24639" y="50546"/>
                          </a:lnTo>
                          <a:lnTo>
                            <a:pt x="14859" y="80137"/>
                          </a:lnTo>
                          <a:lnTo>
                            <a:pt x="41148" y="63628"/>
                          </a:lnTo>
                          <a:lnTo>
                            <a:pt x="65786" y="80137"/>
                          </a:lnTo>
                          <a:lnTo>
                            <a:pt x="57532" y="49277"/>
                          </a:lnTo>
                          <a:lnTo>
                            <a:pt x="85345" y="32512"/>
                          </a:lnTo>
                          <a:lnTo>
                            <a:pt x="52324" y="3251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74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-88303</wp:posOffset>
            </wp:positionV>
            <wp:extent cx="85345" cy="80263"/>
            <wp:effectExtent l="0" t="0" r="0" b="0"/>
            <wp:wrapNone/>
            <wp:docPr id="562" name="Freeform 5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3"/>
                    </a:xfrm>
                    <a:custGeom>
                      <a:rect l="l" t="t" r="r" b="b"/>
                      <a:pathLst>
                        <a:path w="85345" h="80263">
                          <a:moveTo>
                            <a:pt x="41148" y="0"/>
                          </a:moveTo>
                          <a:lnTo>
                            <a:pt x="29464" y="32638"/>
                          </a:lnTo>
                          <a:lnTo>
                            <a:pt x="0" y="32638"/>
                          </a:lnTo>
                          <a:lnTo>
                            <a:pt x="24638" y="50672"/>
                          </a:lnTo>
                          <a:lnTo>
                            <a:pt x="14859" y="80263"/>
                          </a:lnTo>
                          <a:lnTo>
                            <a:pt x="41148" y="63753"/>
                          </a:lnTo>
                          <a:lnTo>
                            <a:pt x="65786" y="80263"/>
                          </a:lnTo>
                          <a:lnTo>
                            <a:pt x="57532" y="49149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6217284</wp:posOffset>
            </wp:positionH>
            <wp:positionV relativeFrom="line">
              <wp:posOffset>-51689</wp:posOffset>
            </wp:positionV>
            <wp:extent cx="291084" cy="242658"/>
            <wp:effectExtent l="0" t="0" r="0" b="0"/>
            <wp:wrapNone/>
            <wp:docPr id="563" name="Freeform 5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217284" y="-51689"/>
                      <a:ext cx="176784" cy="1283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02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7030A0"/>
                            <w:sz w:val="28"/>
                            <w:szCs w:val="28"/>
                          </w:rPr>
                          <w:t>ु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9977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23965</wp:posOffset>
            </wp:positionV>
            <wp:extent cx="85345" cy="80137"/>
            <wp:effectExtent l="0" t="0" r="0" b="0"/>
            <wp:wrapNone/>
            <wp:docPr id="564" name="Freeform 5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892"/>
                          </a:lnTo>
                          <a:lnTo>
                            <a:pt x="0" y="32892"/>
                          </a:lnTo>
                          <a:lnTo>
                            <a:pt x="24639" y="50800"/>
                          </a:lnTo>
                          <a:lnTo>
                            <a:pt x="14859" y="80137"/>
                          </a:lnTo>
                          <a:lnTo>
                            <a:pt x="41148" y="63626"/>
                          </a:lnTo>
                          <a:lnTo>
                            <a:pt x="65786" y="80137"/>
                          </a:lnTo>
                          <a:lnTo>
                            <a:pt x="57532" y="49275"/>
                          </a:lnTo>
                          <a:lnTo>
                            <a:pt x="85345" y="32892"/>
                          </a:lnTo>
                          <a:lnTo>
                            <a:pt x="52324" y="3289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76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33616</wp:posOffset>
            </wp:positionV>
            <wp:extent cx="85345" cy="80265"/>
            <wp:effectExtent l="0" t="0" r="0" b="0"/>
            <wp:wrapNone/>
            <wp:docPr id="565" name="Freeform 5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5"/>
                    </a:xfrm>
                    <a:custGeom>
                      <a:rect l="l" t="t" r="r" b="b"/>
                      <a:pathLst>
                        <a:path w="85345" h="80265">
                          <a:moveTo>
                            <a:pt x="41148" y="0"/>
                          </a:moveTo>
                          <a:lnTo>
                            <a:pt x="29464" y="32640"/>
                          </a:lnTo>
                          <a:lnTo>
                            <a:pt x="0" y="32640"/>
                          </a:lnTo>
                          <a:lnTo>
                            <a:pt x="24638" y="50674"/>
                          </a:lnTo>
                          <a:lnTo>
                            <a:pt x="14859" y="80265"/>
                          </a:lnTo>
                          <a:lnTo>
                            <a:pt x="41148" y="63755"/>
                          </a:lnTo>
                          <a:lnTo>
                            <a:pt x="65786" y="80265"/>
                          </a:lnTo>
                          <a:lnTo>
                            <a:pt x="57532" y="49149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7030A0"/>
          <w:sz w:val="28"/>
          <w:szCs w:val="28"/>
        </w:rPr>
        <w:t>ञ्जीथाः।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after="45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31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32512</wp:posOffset>
            </wp:positionV>
            <wp:extent cx="85370" cy="80391"/>
            <wp:effectExtent l="0" t="0" r="0" b="0"/>
            <wp:wrapNone/>
            <wp:docPr id="566" name="Freeform 5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391"/>
                    </a:xfrm>
                    <a:custGeom>
                      <a:rect l="l" t="t" r="r" b="b"/>
                      <a:pathLst>
                        <a:path w="85370" h="80391">
                          <a:moveTo>
                            <a:pt x="40843" y="0"/>
                          </a:moveTo>
                          <a:lnTo>
                            <a:pt x="29261" y="32894"/>
                          </a:lnTo>
                          <a:lnTo>
                            <a:pt x="0" y="32894"/>
                          </a:lnTo>
                          <a:lnTo>
                            <a:pt x="24384" y="50800"/>
                          </a:lnTo>
                          <a:lnTo>
                            <a:pt x="14631" y="80391"/>
                          </a:lnTo>
                          <a:lnTo>
                            <a:pt x="40843" y="63628"/>
                          </a:lnTo>
                          <a:lnTo>
                            <a:pt x="65532" y="80391"/>
                          </a:lnTo>
                          <a:lnTo>
                            <a:pt x="57303" y="49276"/>
                          </a:lnTo>
                          <a:lnTo>
                            <a:pt x="85370" y="32894"/>
                          </a:lnTo>
                          <a:lnTo>
                            <a:pt x="52426" y="3289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30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42165</wp:posOffset>
            </wp:positionV>
            <wp:extent cx="85369" cy="80263"/>
            <wp:effectExtent l="0" t="0" r="0" b="0"/>
            <wp:wrapNone/>
            <wp:docPr id="567" name="Freeform 5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3"/>
                    </a:xfrm>
                    <a:custGeom>
                      <a:rect l="l" t="t" r="r" b="b"/>
                      <a:pathLst>
                        <a:path w="85369" h="80263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672"/>
                          </a:lnTo>
                          <a:lnTo>
                            <a:pt x="14630" y="80263"/>
                          </a:lnTo>
                          <a:lnTo>
                            <a:pt x="40843" y="63753"/>
                          </a:lnTo>
                          <a:lnTo>
                            <a:pt x="65532" y="80263"/>
                          </a:lnTo>
                          <a:lnTo>
                            <a:pt x="57302" y="49148"/>
                          </a:lnTo>
                          <a:lnTo>
                            <a:pt x="85369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5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63882</wp:posOffset>
            </wp:positionV>
            <wp:extent cx="3047" cy="3048"/>
            <wp:effectExtent l="0" t="0" r="0" b="0"/>
            <wp:wrapNone/>
            <wp:docPr id="568" name="Freeform 5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8"/>
                    </a:xfrm>
                    <a:custGeom>
                      <a:rect l="l" t="t" r="r" b="b"/>
                      <a:pathLst>
                        <a:path w="3047" h="3048">
                          <a:moveTo>
                            <a:pt x="0" y="3048"/>
                          </a:moveTo>
                          <a:lnTo>
                            <a:pt x="3047" y="304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6" behindDoc="0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63882</wp:posOffset>
            </wp:positionV>
            <wp:extent cx="5509896" cy="3048"/>
            <wp:effectExtent l="0" t="0" r="0" b="0"/>
            <wp:wrapNone/>
            <wp:docPr id="569" name="Freeform 5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048"/>
                    </a:xfrm>
                    <a:custGeom>
                      <a:rect l="l" t="t" r="r" b="b"/>
                      <a:pathLst>
                        <a:path w="5509896" h="3048">
                          <a:moveTo>
                            <a:pt x="0" y="3048"/>
                          </a:moveTo>
                          <a:lnTo>
                            <a:pt x="5509896" y="3048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1" behindDoc="0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60834</wp:posOffset>
            </wp:positionV>
            <wp:extent cx="5509896" cy="3047"/>
            <wp:effectExtent l="0" t="0" r="0" b="0"/>
            <wp:wrapNone/>
            <wp:docPr id="570" name="Freeform 5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047"/>
                    </a:xfrm>
                    <a:custGeom>
                      <a:rect l="l" t="t" r="r" b="b"/>
                      <a:pathLst>
                        <a:path w="5509896" h="3047">
                          <a:moveTo>
                            <a:pt x="0" y="3047"/>
                          </a:moveTo>
                          <a:lnTo>
                            <a:pt x="5509896" y="3047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0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60834</wp:posOffset>
            </wp:positionV>
            <wp:extent cx="3047" cy="3047"/>
            <wp:effectExtent l="0" t="0" r="0" b="0"/>
            <wp:wrapNone/>
            <wp:docPr id="571" name="Freeform 5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7"/>
                    </a:xfrm>
                    <a:custGeom>
                      <a:rect l="l" t="t" r="r" b="b"/>
                      <a:pathLst>
                        <a:path w="3047" h="3047">
                          <a:moveTo>
                            <a:pt x="0" y="3047"/>
                          </a:moveTo>
                          <a:lnTo>
                            <a:pt x="3047" y="3047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9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66879</wp:posOffset>
            </wp:positionV>
            <wp:extent cx="3047" cy="350824"/>
            <wp:effectExtent l="0" t="0" r="0" b="0"/>
            <wp:wrapNone/>
            <wp:docPr id="572" name="Freeform 5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50824"/>
                    </a:xfrm>
                    <a:custGeom>
                      <a:rect l="l" t="t" r="r" b="b"/>
                      <a:pathLst>
                        <a:path w="3047" h="350824">
                          <a:moveTo>
                            <a:pt x="0" y="350824"/>
                          </a:moveTo>
                          <a:lnTo>
                            <a:pt x="3047" y="350824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50824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8" behindDoc="1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66879</wp:posOffset>
            </wp:positionV>
            <wp:extent cx="5509896" cy="350824"/>
            <wp:effectExtent l="0" t="0" r="0" b="0"/>
            <wp:wrapNone/>
            <wp:docPr id="573" name="Freeform 5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50824"/>
                    </a:xfrm>
                    <a:custGeom>
                      <a:rect l="l" t="t" r="r" b="b"/>
                      <a:pathLst>
                        <a:path w="5509896" h="350824">
                          <a:moveTo>
                            <a:pt x="0" y="350824"/>
                          </a:moveTo>
                          <a:lnTo>
                            <a:pt x="5509896" y="350824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50824"/>
                          </a:lnTo>
                          <a:close/>
                        </a:path>
                      </a:pathLst>
                    </a:custGeom>
                    <a:solidFill>
                      <a:srgbClr val="EEECE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4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63882</wp:posOffset>
            </wp:positionV>
            <wp:extent cx="3047" cy="3048"/>
            <wp:effectExtent l="0" t="0" r="0" b="0"/>
            <wp:wrapNone/>
            <wp:docPr id="574" name="Freeform 5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8"/>
                    </a:xfrm>
                    <a:custGeom>
                      <a:rect l="l" t="t" r="r" b="b"/>
                      <a:pathLst>
                        <a:path w="3047" h="3048">
                          <a:moveTo>
                            <a:pt x="0" y="3048"/>
                          </a:moveTo>
                          <a:lnTo>
                            <a:pt x="3047" y="304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9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60834</wp:posOffset>
            </wp:positionV>
            <wp:extent cx="3047" cy="3047"/>
            <wp:effectExtent l="0" t="0" r="0" b="0"/>
            <wp:wrapNone/>
            <wp:docPr id="575" name="Freeform 5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7"/>
                    </a:xfrm>
                    <a:custGeom>
                      <a:rect l="l" t="t" r="r" b="b"/>
                      <a:pathLst>
                        <a:path w="3047" h="3047">
                          <a:moveTo>
                            <a:pt x="0" y="3047"/>
                          </a:moveTo>
                          <a:lnTo>
                            <a:pt x="3047" y="3047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33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154433</wp:posOffset>
            </wp:positionV>
            <wp:extent cx="85370" cy="80391"/>
            <wp:effectExtent l="0" t="0" r="0" b="0"/>
            <wp:wrapNone/>
            <wp:docPr id="576" name="Freeform 5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391"/>
                    </a:xfrm>
                    <a:custGeom>
                      <a:rect l="l" t="t" r="r" b="b"/>
                      <a:pathLst>
                        <a:path w="85370" h="80391">
                          <a:moveTo>
                            <a:pt x="40843" y="0"/>
                          </a:moveTo>
                          <a:lnTo>
                            <a:pt x="29261" y="32892"/>
                          </a:lnTo>
                          <a:lnTo>
                            <a:pt x="0" y="32892"/>
                          </a:lnTo>
                          <a:lnTo>
                            <a:pt x="24384" y="50800"/>
                          </a:lnTo>
                          <a:lnTo>
                            <a:pt x="14631" y="80391"/>
                          </a:lnTo>
                          <a:lnTo>
                            <a:pt x="40843" y="64007"/>
                          </a:lnTo>
                          <a:lnTo>
                            <a:pt x="65532" y="80391"/>
                          </a:lnTo>
                          <a:lnTo>
                            <a:pt x="57303" y="49276"/>
                          </a:lnTo>
                          <a:lnTo>
                            <a:pt x="85370" y="32892"/>
                          </a:lnTo>
                          <a:lnTo>
                            <a:pt x="52426" y="3289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578" w:right="0" w:firstLine="0"/>
      </w:pPr>
      <w:r>
        <w:drawing>
          <wp:anchor simplePos="0" relativeHeight="251660132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-82208</wp:posOffset>
            </wp:positionV>
            <wp:extent cx="85369" cy="80265"/>
            <wp:effectExtent l="0" t="0" r="0" b="0"/>
            <wp:wrapNone/>
            <wp:docPr id="577" name="Freeform 5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5"/>
                    </a:xfrm>
                    <a:custGeom>
                      <a:rect l="l" t="t" r="r" b="b"/>
                      <a:pathLst>
                        <a:path w="85369" h="80265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674"/>
                          </a:lnTo>
                          <a:lnTo>
                            <a:pt x="14630" y="80265"/>
                          </a:lnTo>
                          <a:lnTo>
                            <a:pt x="40843" y="63754"/>
                          </a:lnTo>
                          <a:lnTo>
                            <a:pt x="65532" y="80265"/>
                          </a:lnTo>
                          <a:lnTo>
                            <a:pt x="57302" y="49150"/>
                          </a:lnTo>
                          <a:lnTo>
                            <a:pt x="85369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35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30061</wp:posOffset>
            </wp:positionV>
            <wp:extent cx="85370" cy="80390"/>
            <wp:effectExtent l="0" t="0" r="0" b="0"/>
            <wp:wrapNone/>
            <wp:docPr id="578" name="Freeform 5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390"/>
                    </a:xfrm>
                    <a:custGeom>
                      <a:rect l="l" t="t" r="r" b="b"/>
                      <a:pathLst>
                        <a:path w="85370" h="80390">
                          <a:moveTo>
                            <a:pt x="40843" y="0"/>
                          </a:moveTo>
                          <a:lnTo>
                            <a:pt x="29261" y="32893"/>
                          </a:lnTo>
                          <a:lnTo>
                            <a:pt x="0" y="32893"/>
                          </a:lnTo>
                          <a:lnTo>
                            <a:pt x="24384" y="50800"/>
                          </a:lnTo>
                          <a:lnTo>
                            <a:pt x="14631" y="80390"/>
                          </a:lnTo>
                          <a:lnTo>
                            <a:pt x="40843" y="64007"/>
                          </a:lnTo>
                          <a:lnTo>
                            <a:pt x="65532" y="80390"/>
                          </a:lnTo>
                          <a:lnTo>
                            <a:pt x="57303" y="49275"/>
                          </a:lnTo>
                          <a:lnTo>
                            <a:pt x="85370" y="32893"/>
                          </a:lnTo>
                          <a:lnTo>
                            <a:pt x="52426" y="32893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34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39713</wp:posOffset>
            </wp:positionV>
            <wp:extent cx="85369" cy="80263"/>
            <wp:effectExtent l="0" t="0" r="0" b="0"/>
            <wp:wrapNone/>
            <wp:docPr id="579" name="Freeform 5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3"/>
                    </a:xfrm>
                    <a:custGeom>
                      <a:rect l="l" t="t" r="r" b="b"/>
                      <a:pathLst>
                        <a:path w="85369" h="80263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673"/>
                          </a:lnTo>
                          <a:lnTo>
                            <a:pt x="14630" y="80263"/>
                          </a:lnTo>
                          <a:lnTo>
                            <a:pt x="40843" y="63754"/>
                          </a:lnTo>
                          <a:lnTo>
                            <a:pt x="65532" y="80263"/>
                          </a:lnTo>
                          <a:lnTo>
                            <a:pt x="57302" y="49403"/>
                          </a:lnTo>
                          <a:lnTo>
                            <a:pt x="85369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"</w:t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स्वर्ः</w:t>
      </w:r>
      <w:r>
        <w:rPr lang="ru-RU" sz="28" baseline="0" dirty="0">
          <w:jc w:val="left"/>
          <w:rFonts w:ascii="Arial" w:hAnsi="Arial" w:cs="Arial"/>
          <w:color w:val="632423"/>
          <w:spacing w:val="-11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10"/>
          <w:sz w:val="28"/>
          <w:szCs w:val="28"/>
        </w:rPr>
        <w:t>प्रव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0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3442715</wp:posOffset>
            </wp:positionH>
            <wp:positionV relativeFrom="line">
              <wp:posOffset>-36322</wp:posOffset>
            </wp:positionV>
            <wp:extent cx="435669" cy="242658"/>
            <wp:effectExtent l="0" t="0" r="0" b="0"/>
            <wp:wrapNone/>
            <wp:docPr id="580" name="Freeform 5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442715" y="-36322"/>
                      <a:ext cx="321369" cy="1283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02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z w:val="28"/>
                            <w:szCs w:val="28"/>
                          </w:rPr>
                          <w:t>जगर्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त्त्यशक्तत्वािीशावास्यनमिां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979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32512</wp:posOffset>
            </wp:positionV>
            <wp:extent cx="85345" cy="80391"/>
            <wp:effectExtent l="0" t="0" r="0" b="0"/>
            <wp:wrapNone/>
            <wp:docPr id="581" name="Freeform 5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391"/>
                    </a:xfrm>
                    <a:custGeom>
                      <a:rect l="l" t="t" r="r" b="b"/>
                      <a:pathLst>
                        <a:path w="85345" h="80391">
                          <a:moveTo>
                            <a:pt x="41148" y="0"/>
                          </a:moveTo>
                          <a:lnTo>
                            <a:pt x="29465" y="32894"/>
                          </a:lnTo>
                          <a:lnTo>
                            <a:pt x="0" y="32894"/>
                          </a:lnTo>
                          <a:lnTo>
                            <a:pt x="24639" y="50800"/>
                          </a:lnTo>
                          <a:lnTo>
                            <a:pt x="14859" y="80391"/>
                          </a:lnTo>
                          <a:lnTo>
                            <a:pt x="41148" y="63628"/>
                          </a:lnTo>
                          <a:lnTo>
                            <a:pt x="65786" y="80391"/>
                          </a:lnTo>
                          <a:lnTo>
                            <a:pt x="57532" y="49276"/>
                          </a:lnTo>
                          <a:lnTo>
                            <a:pt x="85345" y="32894"/>
                          </a:lnTo>
                          <a:lnTo>
                            <a:pt x="52324" y="3289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78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42165</wp:posOffset>
            </wp:positionV>
            <wp:extent cx="85345" cy="80263"/>
            <wp:effectExtent l="0" t="0" r="0" b="0"/>
            <wp:wrapNone/>
            <wp:docPr id="582" name="Freeform 5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3"/>
                    </a:xfrm>
                    <a:custGeom>
                      <a:rect l="l" t="t" r="r" b="b"/>
                      <a:pathLst>
                        <a:path w="85345" h="80263">
                          <a:moveTo>
                            <a:pt x="41148" y="0"/>
                          </a:moveTo>
                          <a:lnTo>
                            <a:pt x="29464" y="32638"/>
                          </a:lnTo>
                          <a:lnTo>
                            <a:pt x="0" y="32638"/>
                          </a:lnTo>
                          <a:lnTo>
                            <a:pt x="24638" y="50672"/>
                          </a:lnTo>
                          <a:lnTo>
                            <a:pt x="14859" y="80263"/>
                          </a:lnTo>
                          <a:lnTo>
                            <a:pt x="41148" y="63753"/>
                          </a:lnTo>
                          <a:lnTo>
                            <a:pt x="65786" y="80263"/>
                          </a:lnTo>
                          <a:lnTo>
                            <a:pt x="57532" y="49148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8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63882</wp:posOffset>
            </wp:positionV>
            <wp:extent cx="3048" cy="3048"/>
            <wp:effectExtent l="0" t="0" r="0" b="0"/>
            <wp:wrapNone/>
            <wp:docPr id="583" name="Freeform 5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70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66879</wp:posOffset>
            </wp:positionV>
            <wp:extent cx="3048" cy="350824"/>
            <wp:effectExtent l="0" t="0" r="0" b="0"/>
            <wp:wrapNone/>
            <wp:docPr id="584" name="Freeform 5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50824"/>
                    </a:xfrm>
                    <a:custGeom>
                      <a:rect l="l" t="t" r="r" b="b"/>
                      <a:pathLst>
                        <a:path w="3048" h="350824">
                          <a:moveTo>
                            <a:pt x="0" y="350824"/>
                          </a:moveTo>
                          <a:lnTo>
                            <a:pt x="3048" y="350824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50824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3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60834</wp:posOffset>
            </wp:positionV>
            <wp:extent cx="3048" cy="3047"/>
            <wp:effectExtent l="0" t="0" r="0" b="0"/>
            <wp:wrapNone/>
            <wp:docPr id="585" name="Freeform 5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7"/>
                    </a:xfrm>
                    <a:custGeom>
                      <a:rect l="l" t="t" r="r" b="b"/>
                      <a:pathLst>
                        <a:path w="3048" h="3047">
                          <a:moveTo>
                            <a:pt x="0" y="3047"/>
                          </a:moveTo>
                          <a:lnTo>
                            <a:pt x="3048" y="3047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7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63882</wp:posOffset>
            </wp:positionV>
            <wp:extent cx="3048" cy="3048"/>
            <wp:effectExtent l="0" t="0" r="0" b="0"/>
            <wp:wrapNone/>
            <wp:docPr id="586" name="Freeform 5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2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60834</wp:posOffset>
            </wp:positionV>
            <wp:extent cx="3048" cy="3047"/>
            <wp:effectExtent l="0" t="0" r="0" b="0"/>
            <wp:wrapNone/>
            <wp:docPr id="587" name="Freeform 5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7"/>
                    </a:xfrm>
                    <a:custGeom>
                      <a:rect l="l" t="t" r="r" b="b"/>
                      <a:pathLst>
                        <a:path w="3048" h="3047">
                          <a:moveTo>
                            <a:pt x="0" y="3047"/>
                          </a:moveTo>
                          <a:lnTo>
                            <a:pt x="3048" y="3047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7"/>
                          </a:lnTo>
                          <a:close/>
                        </a:path>
                      </a:pathLst>
                    </a:custGeom>
                    <a:solidFill>
                      <a:srgbClr val="4BACC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154433</wp:posOffset>
            </wp:positionV>
            <wp:extent cx="85345" cy="80391"/>
            <wp:effectExtent l="0" t="0" r="0" b="0"/>
            <wp:wrapNone/>
            <wp:docPr id="588" name="Freeform 5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391"/>
                    </a:xfrm>
                    <a:custGeom>
                      <a:rect l="l" t="t" r="r" b="b"/>
                      <a:pathLst>
                        <a:path w="85345" h="80391">
                          <a:moveTo>
                            <a:pt x="41148" y="0"/>
                          </a:moveTo>
                          <a:lnTo>
                            <a:pt x="29465" y="32892"/>
                          </a:lnTo>
                          <a:lnTo>
                            <a:pt x="0" y="32892"/>
                          </a:lnTo>
                          <a:lnTo>
                            <a:pt x="24639" y="50800"/>
                          </a:lnTo>
                          <a:lnTo>
                            <a:pt x="14859" y="80391"/>
                          </a:lnTo>
                          <a:lnTo>
                            <a:pt x="41148" y="64007"/>
                          </a:lnTo>
                          <a:lnTo>
                            <a:pt x="65786" y="80391"/>
                          </a:lnTo>
                          <a:lnTo>
                            <a:pt x="57532" y="49276"/>
                          </a:lnTo>
                          <a:lnTo>
                            <a:pt x="85345" y="32892"/>
                          </a:lnTo>
                          <a:lnTo>
                            <a:pt x="52324" y="3289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3" w:space="0" w:equalWidth="0">
            <w:col w:w="2578" w:space="-20"/>
            <w:col w:w="2612" w:space="276"/>
            <w:col w:w="382" w:space="0"/>
          </w:cols>
          <w:docGrid w:linePitch="360"/>
        </w:sectPr>
        <w:spacing w:before="0" w:after="0" w:line="235" w:lineRule="exact"/>
        <w:ind w:left="0" w:right="0" w:firstLine="0"/>
      </w:pPr>
      <w:r>
        <w:drawing>
          <wp:anchor simplePos="0" relativeHeight="25165998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-67222</wp:posOffset>
            </wp:positionV>
            <wp:extent cx="85345" cy="80265"/>
            <wp:effectExtent l="0" t="0" r="0" b="0"/>
            <wp:wrapNone/>
            <wp:docPr id="589" name="Freeform 5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5"/>
                    </a:xfrm>
                    <a:custGeom>
                      <a:rect l="l" t="t" r="r" b="b"/>
                      <a:pathLst>
                        <a:path w="85345" h="80265">
                          <a:moveTo>
                            <a:pt x="41148" y="0"/>
                          </a:moveTo>
                          <a:lnTo>
                            <a:pt x="29464" y="32640"/>
                          </a:lnTo>
                          <a:lnTo>
                            <a:pt x="0" y="32640"/>
                          </a:lnTo>
                          <a:lnTo>
                            <a:pt x="24638" y="50674"/>
                          </a:lnTo>
                          <a:lnTo>
                            <a:pt x="14859" y="80265"/>
                          </a:lnTo>
                          <a:lnTo>
                            <a:pt x="41148" y="63754"/>
                          </a:lnTo>
                          <a:lnTo>
                            <a:pt x="65786" y="80265"/>
                          </a:lnTo>
                          <a:lnTo>
                            <a:pt x="57532" y="49150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3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45047</wp:posOffset>
            </wp:positionV>
            <wp:extent cx="85345" cy="80390"/>
            <wp:effectExtent l="0" t="0" r="0" b="0"/>
            <wp:wrapNone/>
            <wp:docPr id="590" name="Freeform 5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390"/>
                    </a:xfrm>
                    <a:custGeom>
                      <a:rect l="l" t="t" r="r" b="b"/>
                      <a:pathLst>
                        <a:path w="85345" h="80390">
                          <a:moveTo>
                            <a:pt x="41148" y="0"/>
                          </a:moveTo>
                          <a:lnTo>
                            <a:pt x="29465" y="32893"/>
                          </a:lnTo>
                          <a:lnTo>
                            <a:pt x="0" y="32893"/>
                          </a:lnTo>
                          <a:lnTo>
                            <a:pt x="24639" y="50800"/>
                          </a:lnTo>
                          <a:lnTo>
                            <a:pt x="14859" y="80390"/>
                          </a:lnTo>
                          <a:lnTo>
                            <a:pt x="41148" y="64007"/>
                          </a:lnTo>
                          <a:lnTo>
                            <a:pt x="65786" y="80390"/>
                          </a:lnTo>
                          <a:lnTo>
                            <a:pt x="57532" y="49275"/>
                          </a:lnTo>
                          <a:lnTo>
                            <a:pt x="85345" y="32893"/>
                          </a:lnTo>
                          <a:lnTo>
                            <a:pt x="52324" y="32893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2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54699</wp:posOffset>
            </wp:positionV>
            <wp:extent cx="85345" cy="80263"/>
            <wp:effectExtent l="0" t="0" r="0" b="0"/>
            <wp:wrapNone/>
            <wp:docPr id="591" name="Freeform 5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3"/>
                    </a:xfrm>
                    <a:custGeom>
                      <a:rect l="l" t="t" r="r" b="b"/>
                      <a:pathLst>
                        <a:path w="85345" h="80263">
                          <a:moveTo>
                            <a:pt x="41148" y="0"/>
                          </a:moveTo>
                          <a:lnTo>
                            <a:pt x="29464" y="32638"/>
                          </a:lnTo>
                          <a:lnTo>
                            <a:pt x="0" y="32638"/>
                          </a:lnTo>
                          <a:lnTo>
                            <a:pt x="24638" y="50673"/>
                          </a:lnTo>
                          <a:lnTo>
                            <a:pt x="14859" y="80263"/>
                          </a:lnTo>
                          <a:lnTo>
                            <a:pt x="41148" y="63754"/>
                          </a:lnTo>
                          <a:lnTo>
                            <a:pt x="65786" y="80263"/>
                          </a:lnTo>
                          <a:lnTo>
                            <a:pt x="57532" y="49403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-2" dirty="0">
          <w:jc w:val="left"/>
          <w:rFonts w:ascii="Arial" w:hAnsi="Arial" w:cs="Arial"/>
          <w:color w:val="632423"/>
          <w:spacing w:val="-16"/>
          <w:position w:val="-2"/>
          <w:sz w:val="28"/>
          <w:szCs w:val="28"/>
        </w:rPr>
        <w:t>।</w:t>
      </w:r>
      <w:r>
        <w:rPr lang="ru-RU" sz="28" baseline="1" dirty="0">
          <w:jc w:val="left"/>
          <w:rFonts w:ascii="Arial" w:hAnsi="Arial" w:cs="Arial"/>
          <w:color w:val="632423"/>
          <w:position w:val="1"/>
          <w:sz w:val="28"/>
          <w:szCs w:val="28"/>
        </w:rPr>
        <w:t>्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37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37847</wp:posOffset>
            </wp:positionV>
            <wp:extent cx="85370" cy="80136"/>
            <wp:effectExtent l="0" t="0" r="0" b="0"/>
            <wp:wrapNone/>
            <wp:docPr id="592" name="Freeform 5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6"/>
                    </a:xfrm>
                    <a:custGeom>
                      <a:rect l="l" t="t" r="r" b="b"/>
                      <a:pathLst>
                        <a:path w="85370" h="80136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545"/>
                          </a:lnTo>
                          <a:lnTo>
                            <a:pt x="14631" y="80136"/>
                          </a:lnTo>
                          <a:lnTo>
                            <a:pt x="40843" y="63754"/>
                          </a:lnTo>
                          <a:lnTo>
                            <a:pt x="65532" y="80136"/>
                          </a:lnTo>
                          <a:lnTo>
                            <a:pt x="57303" y="49022"/>
                          </a:lnTo>
                          <a:lnTo>
                            <a:pt x="85370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36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47245</wp:posOffset>
            </wp:positionV>
            <wp:extent cx="85369" cy="80263"/>
            <wp:effectExtent l="0" t="0" r="0" b="0"/>
            <wp:wrapNone/>
            <wp:docPr id="593" name="Freeform 5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263"/>
                    </a:xfrm>
                    <a:custGeom>
                      <a:rect l="l" t="t" r="r" b="b"/>
                      <a:pathLst>
                        <a:path w="85369" h="80263">
                          <a:moveTo>
                            <a:pt x="40843" y="0"/>
                          </a:moveTo>
                          <a:lnTo>
                            <a:pt x="29261" y="33019"/>
                          </a:lnTo>
                          <a:lnTo>
                            <a:pt x="0" y="33019"/>
                          </a:lnTo>
                          <a:lnTo>
                            <a:pt x="24384" y="50927"/>
                          </a:lnTo>
                          <a:lnTo>
                            <a:pt x="14630" y="80263"/>
                          </a:lnTo>
                          <a:lnTo>
                            <a:pt x="40843" y="63753"/>
                          </a:lnTo>
                          <a:lnTo>
                            <a:pt x="65532" y="80263"/>
                          </a:lnTo>
                          <a:lnTo>
                            <a:pt x="57302" y="49403"/>
                          </a:lnTo>
                          <a:lnTo>
                            <a:pt x="85369" y="33019"/>
                          </a:lnTo>
                          <a:lnTo>
                            <a:pt x="52426" y="3301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29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57024</wp:posOffset>
            </wp:positionV>
            <wp:extent cx="3047" cy="350520"/>
            <wp:effectExtent l="0" t="0" r="0" b="0"/>
            <wp:wrapNone/>
            <wp:docPr id="594" name="Freeform 5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50520"/>
                    </a:xfrm>
                    <a:custGeom>
                      <a:rect l="l" t="t" r="r" b="b"/>
                      <a:pathLst>
                        <a:path w="3047" h="350520">
                          <a:moveTo>
                            <a:pt x="0" y="350520"/>
                          </a:moveTo>
                          <a:lnTo>
                            <a:pt x="3047" y="350520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50520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73" behindDoc="1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57024</wp:posOffset>
            </wp:positionV>
            <wp:extent cx="5509896" cy="350520"/>
            <wp:effectExtent l="0" t="0" r="0" b="0"/>
            <wp:wrapNone/>
            <wp:docPr id="595" name="Freeform 5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50520"/>
                    </a:xfrm>
                    <a:custGeom>
                      <a:rect l="l" t="t" r="r" b="b"/>
                      <a:pathLst>
                        <a:path w="5509896" h="350520">
                          <a:moveTo>
                            <a:pt x="0" y="350520"/>
                          </a:moveTo>
                          <a:lnTo>
                            <a:pt x="5509896" y="350520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50520"/>
                          </a:lnTo>
                          <a:close/>
                        </a:path>
                      </a:pathLst>
                    </a:custGeom>
                    <a:solidFill>
                      <a:srgbClr val="EEECE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39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159766</wp:posOffset>
            </wp:positionV>
            <wp:extent cx="85370" cy="80138"/>
            <wp:effectExtent l="0" t="0" r="0" b="0"/>
            <wp:wrapNone/>
            <wp:docPr id="596" name="Freeform 5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8"/>
                    </a:xfrm>
                    <a:custGeom>
                      <a:rect l="l" t="t" r="r" b="b"/>
                      <a:pathLst>
                        <a:path w="85370" h="80138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547"/>
                          </a:lnTo>
                          <a:lnTo>
                            <a:pt x="14631" y="80138"/>
                          </a:lnTo>
                          <a:lnTo>
                            <a:pt x="40843" y="63754"/>
                          </a:lnTo>
                          <a:lnTo>
                            <a:pt x="65532" y="80138"/>
                          </a:lnTo>
                          <a:lnTo>
                            <a:pt x="57303" y="49022"/>
                          </a:lnTo>
                          <a:lnTo>
                            <a:pt x="85370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02" w:lineRule="exact"/>
        <w:ind w:left="1578" w:right="0" w:firstLine="0"/>
      </w:pPr>
      <w:r>
        <w:drawing>
          <wp:anchor simplePos="0" relativeHeight="251660138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-94527</wp:posOffset>
            </wp:positionV>
            <wp:extent cx="85369" cy="80518"/>
            <wp:effectExtent l="0" t="0" r="0" b="0"/>
            <wp:wrapNone/>
            <wp:docPr id="597" name="Freeform 5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518"/>
                    </a:xfrm>
                    <a:custGeom>
                      <a:rect l="l" t="t" r="r" b="b"/>
                      <a:pathLst>
                        <a:path w="85369" h="80518">
                          <a:moveTo>
                            <a:pt x="40843" y="0"/>
                          </a:moveTo>
                          <a:lnTo>
                            <a:pt x="29261" y="33021"/>
                          </a:lnTo>
                          <a:lnTo>
                            <a:pt x="0" y="33021"/>
                          </a:lnTo>
                          <a:lnTo>
                            <a:pt x="24384" y="50927"/>
                          </a:lnTo>
                          <a:lnTo>
                            <a:pt x="14630" y="80518"/>
                          </a:lnTo>
                          <a:lnTo>
                            <a:pt x="40843" y="64009"/>
                          </a:lnTo>
                          <a:lnTo>
                            <a:pt x="65532" y="80518"/>
                          </a:lnTo>
                          <a:lnTo>
                            <a:pt x="57302" y="49403"/>
                          </a:lnTo>
                          <a:lnTo>
                            <a:pt x="85369" y="33021"/>
                          </a:lnTo>
                          <a:lnTo>
                            <a:pt x="52426" y="33021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1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17995</wp:posOffset>
            </wp:positionV>
            <wp:extent cx="85370" cy="80137"/>
            <wp:effectExtent l="0" t="0" r="0" b="0"/>
            <wp:wrapNone/>
            <wp:docPr id="598" name="Freeform 5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546"/>
                          </a:lnTo>
                          <a:lnTo>
                            <a:pt x="14631" y="80137"/>
                          </a:lnTo>
                          <a:lnTo>
                            <a:pt x="40843" y="63755"/>
                          </a:lnTo>
                          <a:lnTo>
                            <a:pt x="65532" y="80137"/>
                          </a:lnTo>
                          <a:lnTo>
                            <a:pt x="57303" y="49022"/>
                          </a:lnTo>
                          <a:lnTo>
                            <a:pt x="85370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0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27394</wp:posOffset>
            </wp:positionV>
            <wp:extent cx="85369" cy="80518"/>
            <wp:effectExtent l="0" t="0" r="0" b="0"/>
            <wp:wrapNone/>
            <wp:docPr id="599" name="Freeform 5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518"/>
                    </a:xfrm>
                    <a:custGeom>
                      <a:rect l="l" t="t" r="r" b="b"/>
                      <a:pathLst>
                        <a:path w="85369" h="80518">
                          <a:moveTo>
                            <a:pt x="40843" y="0"/>
                          </a:moveTo>
                          <a:lnTo>
                            <a:pt x="29261" y="33019"/>
                          </a:lnTo>
                          <a:lnTo>
                            <a:pt x="0" y="33019"/>
                          </a:lnTo>
                          <a:lnTo>
                            <a:pt x="24384" y="50926"/>
                          </a:lnTo>
                          <a:lnTo>
                            <a:pt x="14630" y="80518"/>
                          </a:lnTo>
                          <a:lnTo>
                            <a:pt x="40843" y="64007"/>
                          </a:lnTo>
                          <a:lnTo>
                            <a:pt x="65532" y="80518"/>
                          </a:lnTo>
                          <a:lnTo>
                            <a:pt x="57302" y="49403"/>
                          </a:lnTo>
                          <a:lnTo>
                            <a:pt x="85369" y="33019"/>
                          </a:lnTo>
                          <a:lnTo>
                            <a:pt x="52426" y="3301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pacing w:val="-10"/>
          <w:sz w:val="28"/>
          <w:szCs w:val="28"/>
        </w:rPr>
        <w:t>प्रव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0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2265552</wp:posOffset>
            </wp:positionH>
            <wp:positionV relativeFrom="line">
              <wp:posOffset>-36322</wp:posOffset>
            </wp:positionV>
            <wp:extent cx="527109" cy="242658"/>
            <wp:effectExtent l="0" t="0" r="0" b="0"/>
            <wp:wrapNone/>
            <wp:docPr id="600" name="Freeform 6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265552" y="-36322"/>
                      <a:ext cx="412809" cy="1283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02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z w:val="28"/>
                            <w:szCs w:val="28"/>
                          </w:rPr>
                          <w:t>यस्मार्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त्तय</w:t>
      </w:r>
      <w:r>
        <w:rPr lang="ru-RU" sz="28" baseline="0" dirty="0">
          <w:jc w:val="left"/>
          <w:rFonts w:ascii="Arial" w:hAnsi="Arial" w:cs="Arial"/>
          <w:color w:val="632423"/>
          <w:spacing w:val="-54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33"/>
          <w:sz w:val="28"/>
          <w:szCs w:val="28"/>
        </w:rPr>
        <w:t>ेप्रक</w:t>
      </w:r>
      <w:r>
        <w:rPr lang="ru-RU" sz="28" baseline="0" dirty="0">
          <w:jc w:val="left"/>
          <w:rFonts w:ascii="Arial" w:hAnsi="Arial" w:cs="Arial"/>
          <w:color w:val="632423"/>
          <w:spacing w:val="-92"/>
          <w:sz w:val="28"/>
          <w:szCs w:val="28"/>
        </w:rPr>
        <w:t>ृ</w:t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नर्ग</w:t>
      </w:r>
      <w:r>
        <w:rPr lang="ru-RU" sz="28" baseline="0" dirty="0">
          <w:jc w:val="left"/>
          <w:rFonts w:ascii="Arial" w:hAnsi="Arial" w:cs="Arial"/>
          <w:color w:val="632423"/>
          <w:spacing w:val="-69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42"/>
          <w:sz w:val="28"/>
          <w:szCs w:val="28"/>
        </w:rPr>
        <w:t>ां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3" w:space="0" w:equalWidth="0">
            <w:col w:w="1901" w:space="-20"/>
            <w:col w:w="1441" w:space="465"/>
            <w:col w:w="1504" w:space="0"/>
          </w:cols>
          <w:docGrid w:linePitch="360"/>
        </w:sectPr>
        <w:spacing w:before="272" w:after="0" w:line="278" w:lineRule="exact"/>
        <w:ind w:left="0" w:right="0" w:firstLine="0"/>
      </w:pPr>
      <w:r>
        <w:drawing>
          <wp:anchor simplePos="0" relativeHeight="251659985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16472</wp:posOffset>
            </wp:positionV>
            <wp:extent cx="85345" cy="80136"/>
            <wp:effectExtent l="0" t="0" r="0" b="0"/>
            <wp:wrapNone/>
            <wp:docPr id="601" name="Freeform 6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6"/>
                    </a:xfrm>
                    <a:custGeom>
                      <a:rect l="l" t="t" r="r" b="b"/>
                      <a:pathLst>
                        <a:path w="85345" h="80136">
                          <a:moveTo>
                            <a:pt x="41148" y="0"/>
                          </a:moveTo>
                          <a:lnTo>
                            <a:pt x="29465" y="32638"/>
                          </a:lnTo>
                          <a:lnTo>
                            <a:pt x="0" y="32638"/>
                          </a:lnTo>
                          <a:lnTo>
                            <a:pt x="24639" y="50545"/>
                          </a:lnTo>
                          <a:lnTo>
                            <a:pt x="14859" y="80136"/>
                          </a:lnTo>
                          <a:lnTo>
                            <a:pt x="41148" y="63754"/>
                          </a:lnTo>
                          <a:lnTo>
                            <a:pt x="65786" y="80136"/>
                          </a:lnTo>
                          <a:lnTo>
                            <a:pt x="57532" y="49022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4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25870</wp:posOffset>
            </wp:positionV>
            <wp:extent cx="85345" cy="80263"/>
            <wp:effectExtent l="0" t="0" r="0" b="0"/>
            <wp:wrapNone/>
            <wp:docPr id="602" name="Freeform 6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263"/>
                    </a:xfrm>
                    <a:custGeom>
                      <a:rect l="l" t="t" r="r" b="b"/>
                      <a:pathLst>
                        <a:path w="85345" h="80263">
                          <a:moveTo>
                            <a:pt x="41148" y="0"/>
                          </a:moveTo>
                          <a:lnTo>
                            <a:pt x="29464" y="33019"/>
                          </a:lnTo>
                          <a:lnTo>
                            <a:pt x="0" y="33019"/>
                          </a:lnTo>
                          <a:lnTo>
                            <a:pt x="24638" y="50927"/>
                          </a:lnTo>
                          <a:lnTo>
                            <a:pt x="14859" y="80263"/>
                          </a:lnTo>
                          <a:lnTo>
                            <a:pt x="41148" y="63753"/>
                          </a:lnTo>
                          <a:lnTo>
                            <a:pt x="65786" y="80263"/>
                          </a:lnTo>
                          <a:lnTo>
                            <a:pt x="57532" y="49403"/>
                          </a:lnTo>
                          <a:lnTo>
                            <a:pt x="85345" y="33019"/>
                          </a:lnTo>
                          <a:lnTo>
                            <a:pt x="52324" y="3301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30" behindDoc="0" locked="0" layoutInCell="1" allowOverlap="1">
            <wp:simplePos x="0" y="0"/>
            <wp:positionH relativeFrom="page">
              <wp:posOffset>6824218</wp:posOffset>
            </wp:positionH>
            <wp:positionV relativeFrom="line">
              <wp:posOffset>35649</wp:posOffset>
            </wp:positionV>
            <wp:extent cx="3048" cy="350520"/>
            <wp:effectExtent l="0" t="0" r="0" b="0"/>
            <wp:wrapNone/>
            <wp:docPr id="603" name="Freeform 6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50520"/>
                    </a:xfrm>
                    <a:custGeom>
                      <a:rect l="l" t="t" r="r" b="b"/>
                      <a:pathLst>
                        <a:path w="3048" h="350520">
                          <a:moveTo>
                            <a:pt x="0" y="350520"/>
                          </a:moveTo>
                          <a:lnTo>
                            <a:pt x="3048" y="350520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50520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7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138391</wp:posOffset>
            </wp:positionV>
            <wp:extent cx="85345" cy="80138"/>
            <wp:effectExtent l="0" t="0" r="0" b="0"/>
            <wp:wrapNone/>
            <wp:docPr id="604" name="Freeform 6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5" y="32639"/>
                          </a:lnTo>
                          <a:lnTo>
                            <a:pt x="0" y="32639"/>
                          </a:lnTo>
                          <a:lnTo>
                            <a:pt x="24639" y="50547"/>
                          </a:lnTo>
                          <a:lnTo>
                            <a:pt x="14859" y="80138"/>
                          </a:lnTo>
                          <a:lnTo>
                            <a:pt x="41148" y="63754"/>
                          </a:lnTo>
                          <a:lnTo>
                            <a:pt x="65786" y="80138"/>
                          </a:lnTo>
                          <a:lnTo>
                            <a:pt x="57532" y="49022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6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147789</wp:posOffset>
            </wp:positionV>
            <wp:extent cx="85345" cy="80518"/>
            <wp:effectExtent l="0" t="0" r="0" b="0"/>
            <wp:wrapNone/>
            <wp:docPr id="605" name="Freeform 6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518"/>
                    </a:xfrm>
                    <a:custGeom>
                      <a:rect l="l" t="t" r="r" b="b"/>
                      <a:pathLst>
                        <a:path w="85345" h="80518">
                          <a:moveTo>
                            <a:pt x="41148" y="0"/>
                          </a:moveTo>
                          <a:lnTo>
                            <a:pt x="29464" y="33021"/>
                          </a:lnTo>
                          <a:lnTo>
                            <a:pt x="0" y="33021"/>
                          </a:lnTo>
                          <a:lnTo>
                            <a:pt x="24638" y="50927"/>
                          </a:lnTo>
                          <a:lnTo>
                            <a:pt x="14859" y="80518"/>
                          </a:lnTo>
                          <a:lnTo>
                            <a:pt x="41148" y="64009"/>
                          </a:lnTo>
                          <a:lnTo>
                            <a:pt x="65786" y="80518"/>
                          </a:lnTo>
                          <a:lnTo>
                            <a:pt x="57532" y="49403"/>
                          </a:lnTo>
                          <a:lnTo>
                            <a:pt x="85345" y="33021"/>
                          </a:lnTo>
                          <a:lnTo>
                            <a:pt x="52324" y="33021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9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260311</wp:posOffset>
            </wp:positionV>
            <wp:extent cx="85345" cy="80137"/>
            <wp:effectExtent l="0" t="0" r="0" b="0"/>
            <wp:wrapNone/>
            <wp:docPr id="606" name="Freeform 6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640"/>
                          </a:lnTo>
                          <a:lnTo>
                            <a:pt x="0" y="32640"/>
                          </a:lnTo>
                          <a:lnTo>
                            <a:pt x="24639" y="50546"/>
                          </a:lnTo>
                          <a:lnTo>
                            <a:pt x="14859" y="80137"/>
                          </a:lnTo>
                          <a:lnTo>
                            <a:pt x="41148" y="63755"/>
                          </a:lnTo>
                          <a:lnTo>
                            <a:pt x="65786" y="80137"/>
                          </a:lnTo>
                          <a:lnTo>
                            <a:pt x="57532" y="49022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88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269710</wp:posOffset>
            </wp:positionV>
            <wp:extent cx="85345" cy="80518"/>
            <wp:effectExtent l="0" t="0" r="0" b="0"/>
            <wp:wrapNone/>
            <wp:docPr id="607" name="Freeform 6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518"/>
                    </a:xfrm>
                    <a:custGeom>
                      <a:rect l="l" t="t" r="r" b="b"/>
                      <a:pathLst>
                        <a:path w="85345" h="80518">
                          <a:moveTo>
                            <a:pt x="41148" y="0"/>
                          </a:moveTo>
                          <a:lnTo>
                            <a:pt x="29464" y="33019"/>
                          </a:lnTo>
                          <a:lnTo>
                            <a:pt x="0" y="33019"/>
                          </a:lnTo>
                          <a:lnTo>
                            <a:pt x="24638" y="50926"/>
                          </a:lnTo>
                          <a:lnTo>
                            <a:pt x="14859" y="80518"/>
                          </a:lnTo>
                          <a:lnTo>
                            <a:pt x="41148" y="64007"/>
                          </a:lnTo>
                          <a:lnTo>
                            <a:pt x="65786" y="80518"/>
                          </a:lnTo>
                          <a:lnTo>
                            <a:pt x="57532" y="49403"/>
                          </a:lnTo>
                          <a:lnTo>
                            <a:pt x="85345" y="33019"/>
                          </a:lnTo>
                          <a:lnTo>
                            <a:pt x="52324" y="3301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pacing w:val="-156"/>
          <w:sz w:val="28"/>
          <w:szCs w:val="28"/>
        </w:rPr>
        <w:t>स</w:t>
      </w:r>
      <w:r>
        <w:rPr lang="ru-RU" sz="28" baseline="3" dirty="0">
          <w:jc w:val="left"/>
          <w:rFonts w:ascii="Arial" w:hAnsi="Arial" w:cs="Arial"/>
          <w:color w:val="632423"/>
          <w:position w:val="3"/>
          <w:sz w:val="28"/>
          <w:szCs w:val="28"/>
        </w:rPr>
        <w:t>्</w:t>
      </w:r>
      <w:r>
        <w:rPr lang="ru-RU" sz="28" baseline="0" dirty="0">
          <w:jc w:val="left"/>
          <w:rFonts w:ascii="Arial" w:hAnsi="Arial" w:cs="Arial"/>
          <w:color w:val="632423"/>
          <w:spacing w:val="-18"/>
          <w:sz w:val="28"/>
          <w:szCs w:val="28"/>
        </w:rPr>
        <w:t>प्रक</w:t>
      </w:r>
      <w:r>
        <w:rPr lang="ru-RU" sz="28" baseline="0" dirty="0">
          <w:jc w:val="left"/>
          <w:rFonts w:ascii="Arial" w:hAnsi="Arial" w:cs="Arial"/>
          <w:color w:val="632423"/>
          <w:spacing w:val="-92"/>
          <w:sz w:val="28"/>
          <w:szCs w:val="28"/>
        </w:rPr>
        <w:t>ृ</w:t>
      </w:r>
      <w:r>
        <w:rPr lang="ru-RU" sz="28" baseline="0" dirty="0">
          <w:jc w:val="left"/>
          <w:rFonts w:ascii="Arial" w:hAnsi="Arial" w:cs="Arial"/>
          <w:color w:val="632423"/>
          <w:spacing w:val="-2"/>
          <w:sz w:val="28"/>
          <w:szCs w:val="28"/>
        </w:rPr>
        <w:t>र्ीश्वरः।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43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53722</wp:posOffset>
            </wp:positionV>
            <wp:extent cx="85370" cy="80137"/>
            <wp:effectExtent l="0" t="0" r="0" b="0"/>
            <wp:wrapNone/>
            <wp:docPr id="608" name="Freeform 6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638"/>
                          </a:lnTo>
                          <a:lnTo>
                            <a:pt x="0" y="32638"/>
                          </a:lnTo>
                          <a:lnTo>
                            <a:pt x="24384" y="50546"/>
                          </a:lnTo>
                          <a:lnTo>
                            <a:pt x="14631" y="80137"/>
                          </a:lnTo>
                          <a:lnTo>
                            <a:pt x="40843" y="63753"/>
                          </a:lnTo>
                          <a:lnTo>
                            <a:pt x="65532" y="80137"/>
                          </a:lnTo>
                          <a:lnTo>
                            <a:pt x="57303" y="49022"/>
                          </a:lnTo>
                          <a:lnTo>
                            <a:pt x="85370" y="32638"/>
                          </a:lnTo>
                          <a:lnTo>
                            <a:pt x="52426" y="3263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2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63500</wp:posOffset>
            </wp:positionV>
            <wp:extent cx="85369" cy="80138"/>
            <wp:effectExtent l="0" t="0" r="0" b="0"/>
            <wp:wrapNone/>
            <wp:docPr id="609" name="Freeform 6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8"/>
                    </a:xfrm>
                    <a:custGeom>
                      <a:rect l="l" t="t" r="r" b="b"/>
                      <a:pathLst>
                        <a:path w="85369" h="80138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547"/>
                          </a:lnTo>
                          <a:lnTo>
                            <a:pt x="14630" y="80138"/>
                          </a:lnTo>
                          <a:lnTo>
                            <a:pt x="40843" y="63628"/>
                          </a:lnTo>
                          <a:lnTo>
                            <a:pt x="65532" y="80138"/>
                          </a:lnTo>
                          <a:lnTo>
                            <a:pt x="57302" y="49022"/>
                          </a:lnTo>
                          <a:lnTo>
                            <a:pt x="85369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81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57658</wp:posOffset>
            </wp:positionV>
            <wp:extent cx="3047" cy="353568"/>
            <wp:effectExtent l="0" t="0" r="0" b="0"/>
            <wp:wrapNone/>
            <wp:docPr id="610" name="Freeform 6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53568"/>
                    </a:xfrm>
                    <a:custGeom>
                      <a:rect l="l" t="t" r="r" b="b"/>
                      <a:pathLst>
                        <a:path w="3047" h="353568">
                          <a:moveTo>
                            <a:pt x="0" y="353568"/>
                          </a:moveTo>
                          <a:lnTo>
                            <a:pt x="3047" y="35356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5356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33" behindDoc="1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57658</wp:posOffset>
            </wp:positionV>
            <wp:extent cx="5509896" cy="353568"/>
            <wp:effectExtent l="0" t="0" r="0" b="0"/>
            <wp:wrapNone/>
            <wp:docPr id="611" name="Freeform 6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53568"/>
                    </a:xfrm>
                    <a:custGeom>
                      <a:rect l="l" t="t" r="r" b="b"/>
                      <a:pathLst>
                        <a:path w="5509896" h="353568">
                          <a:moveTo>
                            <a:pt x="0" y="353568"/>
                          </a:moveTo>
                          <a:lnTo>
                            <a:pt x="5509896" y="353568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53568"/>
                          </a:lnTo>
                          <a:close/>
                        </a:path>
                      </a:pathLst>
                    </a:custGeom>
                    <a:solidFill>
                      <a:srgbClr val="EEECE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02" w:lineRule="exact"/>
        <w:ind w:left="1578" w:right="0" w:firstLine="0"/>
      </w:pPr>
      <w:r>
        <w:drawing>
          <wp:anchor simplePos="0" relativeHeight="251660145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-88685</wp:posOffset>
            </wp:positionV>
            <wp:extent cx="85370" cy="80137"/>
            <wp:effectExtent l="0" t="0" r="0" b="0"/>
            <wp:wrapNone/>
            <wp:docPr id="612" name="Freeform 6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7"/>
                    </a:xfrm>
                    <a:custGeom>
                      <a:rect l="l" t="t" r="r" b="b"/>
                      <a:pathLst>
                        <a:path w="85370" h="80137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547"/>
                          </a:lnTo>
                          <a:lnTo>
                            <a:pt x="14631" y="80137"/>
                          </a:lnTo>
                          <a:lnTo>
                            <a:pt x="40843" y="63754"/>
                          </a:lnTo>
                          <a:lnTo>
                            <a:pt x="65532" y="80137"/>
                          </a:lnTo>
                          <a:lnTo>
                            <a:pt x="57303" y="49403"/>
                          </a:lnTo>
                          <a:lnTo>
                            <a:pt x="85370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4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-78906</wp:posOffset>
            </wp:positionV>
            <wp:extent cx="85369" cy="80137"/>
            <wp:effectExtent l="0" t="0" r="0" b="0"/>
            <wp:wrapNone/>
            <wp:docPr id="613" name="Freeform 6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40"/>
                          </a:lnTo>
                          <a:lnTo>
                            <a:pt x="0" y="32640"/>
                          </a:lnTo>
                          <a:lnTo>
                            <a:pt x="24384" y="50546"/>
                          </a:lnTo>
                          <a:lnTo>
                            <a:pt x="14630" y="80137"/>
                          </a:lnTo>
                          <a:lnTo>
                            <a:pt x="40843" y="63627"/>
                          </a:lnTo>
                          <a:lnTo>
                            <a:pt x="65532" y="80137"/>
                          </a:lnTo>
                          <a:lnTo>
                            <a:pt x="57302" y="49023"/>
                          </a:lnTo>
                          <a:lnTo>
                            <a:pt x="85369" y="32640"/>
                          </a:lnTo>
                          <a:lnTo>
                            <a:pt x="52426" y="32640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7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33236</wp:posOffset>
            </wp:positionV>
            <wp:extent cx="85370" cy="80136"/>
            <wp:effectExtent l="0" t="0" r="0" b="0"/>
            <wp:wrapNone/>
            <wp:docPr id="614" name="Freeform 6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6"/>
                    </a:xfrm>
                    <a:custGeom>
                      <a:rect l="l" t="t" r="r" b="b"/>
                      <a:pathLst>
                        <a:path w="85370" h="80136">
                          <a:moveTo>
                            <a:pt x="40843" y="0"/>
                          </a:moveTo>
                          <a:lnTo>
                            <a:pt x="29261" y="32892"/>
                          </a:lnTo>
                          <a:lnTo>
                            <a:pt x="0" y="32892"/>
                          </a:lnTo>
                          <a:lnTo>
                            <a:pt x="24384" y="50926"/>
                          </a:lnTo>
                          <a:lnTo>
                            <a:pt x="14631" y="80136"/>
                          </a:lnTo>
                          <a:lnTo>
                            <a:pt x="40843" y="63753"/>
                          </a:lnTo>
                          <a:lnTo>
                            <a:pt x="65532" y="80136"/>
                          </a:lnTo>
                          <a:lnTo>
                            <a:pt x="57303" y="49403"/>
                          </a:lnTo>
                          <a:lnTo>
                            <a:pt x="85370" y="32892"/>
                          </a:lnTo>
                          <a:lnTo>
                            <a:pt x="52426" y="3289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6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43014</wp:posOffset>
            </wp:positionV>
            <wp:extent cx="85369" cy="80138"/>
            <wp:effectExtent l="0" t="0" r="0" b="0"/>
            <wp:wrapNone/>
            <wp:docPr id="615" name="Freeform 6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8"/>
                    </a:xfrm>
                    <a:custGeom>
                      <a:rect l="l" t="t" r="r" b="b"/>
                      <a:pathLst>
                        <a:path w="85369" h="80138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547"/>
                          </a:lnTo>
                          <a:lnTo>
                            <a:pt x="14630" y="80138"/>
                          </a:lnTo>
                          <a:lnTo>
                            <a:pt x="40843" y="63628"/>
                          </a:lnTo>
                          <a:lnTo>
                            <a:pt x="65532" y="80138"/>
                          </a:lnTo>
                          <a:lnTo>
                            <a:pt x="57302" y="49022"/>
                          </a:lnTo>
                          <a:lnTo>
                            <a:pt x="85369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pacing w:val="-10"/>
          <w:sz w:val="28"/>
          <w:szCs w:val="28"/>
        </w:rPr>
        <w:t>र्िधीिप्रव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0" w:right="0" w:firstLine="0"/>
      </w:pPr>
      <w:r/>
      <w:r>
        <w:rPr lang="ru-RU" sz="28" baseline="0" dirty="0">
          <w:jc w:val="left"/>
          <w:rFonts w:ascii="Arial" w:hAnsi="Arial" w:cs="Arial"/>
          <w:color w:val="632423"/>
          <w:spacing w:val="-78"/>
          <w:sz w:val="28"/>
          <w:szCs w:val="28"/>
        </w:rPr>
        <w:t>ृ</w:t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त्तत्वार्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2372232</wp:posOffset>
            </wp:positionH>
            <wp:positionV relativeFrom="line">
              <wp:posOffset>-63881</wp:posOffset>
            </wp:positionV>
            <wp:extent cx="345694" cy="291357"/>
            <wp:effectExtent l="0" t="0" r="0" b="0"/>
            <wp:wrapNone/>
            <wp:docPr id="616" name="Freeform 6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372232" y="-63881"/>
                      <a:ext cx="231394" cy="1770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78" w:lineRule="exact"/>
                          <w:ind w:left="0" w:right="0" w:firstLine="0"/>
                        </w:pPr>
                        <w:r>
                          <w:rPr lang="ru-RU" sz="28" baseline="-2" dirty="0">
                            <w:jc w:val="left"/>
                            <w:rFonts w:ascii="Arial" w:hAnsi="Arial" w:cs="Arial"/>
                            <w:color w:val="632423"/>
                            <w:position w:val="-2"/>
                            <w:sz w:val="28"/>
                            <w:szCs w:val="28"/>
                          </w:rPr>
                          <w:t> </w:t>
                        </w:r>
                        <w:r>
                          <w:rPr lang="ru-RU" sz="28" baseline="1" dirty="0">
                            <w:jc w:val="left"/>
                            <w:rFonts w:ascii="Arial" w:hAnsi="Arial" w:cs="Arial"/>
                            <w:color w:val="632423"/>
                            <w:position w:val="1"/>
                            <w:sz w:val="28"/>
                            <w:szCs w:val="28"/>
                          </w:rPr>
                          <w:t>्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2787142</wp:posOffset>
            </wp:positionH>
            <wp:positionV relativeFrom="line">
              <wp:posOffset>-42545</wp:posOffset>
            </wp:positionV>
            <wp:extent cx="314187" cy="242658"/>
            <wp:effectExtent l="0" t="0" r="0" b="0"/>
            <wp:wrapNone/>
            <wp:docPr id="617" name="Freeform 6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787142" y="-42545"/>
                      <a:ext cx="199887" cy="1283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02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pacing w:val="-7"/>
                            <w:sz w:val="28"/>
                            <w:szCs w:val="28"/>
                          </w:rPr>
                          <w:t>सव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pacing w:val="-31"/>
          <w:sz w:val="28"/>
          <w:szCs w:val="28"/>
        </w:rPr>
        <w:t>र्िीय</w:t>
      </w:r>
      <w:r>
        <w:rPr lang="ru-RU" sz="28" baseline="0" dirty="0">
          <w:jc w:val="left"/>
          <w:rFonts w:ascii="Arial" w:hAnsi="Arial" w:cs="Arial"/>
          <w:color w:val="632423"/>
          <w:spacing w:val="-70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42"/>
          <w:sz w:val="28"/>
          <w:szCs w:val="28"/>
        </w:rPr>
        <w:t>ां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0" w:right="0" w:firstLine="0"/>
      </w:pPr>
      <w:r/>
      <w:r>
        <w:rPr lang="ru-RU" sz="28" baseline="0" dirty="0">
          <w:jc w:val="left"/>
          <w:rFonts w:ascii="Arial" w:hAnsi="Arial" w:cs="Arial"/>
          <w:color w:val="632423"/>
          <w:spacing w:val="-135"/>
          <w:sz w:val="28"/>
          <w:szCs w:val="28"/>
        </w:rPr>
        <w:t>म</w:t>
      </w:r>
      <w:r>
        <w:rPr lang="ru-RU" sz="28" baseline="0" dirty="0">
          <w:jc w:val="left"/>
          <w:rFonts w:ascii="Arial" w:hAnsi="Arial" w:cs="Arial"/>
          <w:color w:val="632423"/>
          <w:spacing w:val="-5"/>
          <w:sz w:val="28"/>
          <w:szCs w:val="28"/>
        </w:rPr>
        <w:t>त</w:t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वेयर्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5" w:space="0" w:equalWidth="0">
            <w:col w:w="2568" w:space="-20"/>
            <w:col w:w="728" w:space="30"/>
            <w:col w:w="835" w:space="62"/>
            <w:col w:w="723" w:space="-20"/>
            <w:col w:w="2041" w:space="0"/>
          </w:cols>
          <w:docGrid w:linePitch="360"/>
        </w:sectPr>
        <w:spacing w:before="273" w:after="0" w:line="235" w:lineRule="exact"/>
        <w:ind w:left="0" w:right="0" w:firstLine="0"/>
      </w:pPr>
      <w:r>
        <w:drawing>
          <wp:anchor simplePos="0" relativeHeight="251659582" behindDoc="0" locked="0" layoutInCell="1" allowOverlap="1">
            <wp:simplePos x="0" y="0"/>
            <wp:positionH relativeFrom="page">
              <wp:posOffset>6824218</wp:posOffset>
            </wp:positionH>
            <wp:positionV relativeFrom="line">
              <wp:posOffset>8978</wp:posOffset>
            </wp:positionV>
            <wp:extent cx="3048" cy="353568"/>
            <wp:effectExtent l="0" t="0" r="0" b="0"/>
            <wp:wrapNone/>
            <wp:docPr id="618" name="Freeform 6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53568"/>
                    </a:xfrm>
                    <a:custGeom>
                      <a:rect l="l" t="t" r="r" b="b"/>
                      <a:pathLst>
                        <a:path w="3048" h="353568">
                          <a:moveTo>
                            <a:pt x="0" y="353568"/>
                          </a:moveTo>
                          <a:lnTo>
                            <a:pt x="3048" y="35356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5356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1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5042</wp:posOffset>
            </wp:positionV>
            <wp:extent cx="85345" cy="80137"/>
            <wp:effectExtent l="0" t="0" r="0" b="0"/>
            <wp:wrapNone/>
            <wp:docPr id="619" name="Freeform 6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638"/>
                          </a:lnTo>
                          <a:lnTo>
                            <a:pt x="0" y="32638"/>
                          </a:lnTo>
                          <a:lnTo>
                            <a:pt x="24639" y="50546"/>
                          </a:lnTo>
                          <a:lnTo>
                            <a:pt x="14859" y="80137"/>
                          </a:lnTo>
                          <a:lnTo>
                            <a:pt x="41148" y="63753"/>
                          </a:lnTo>
                          <a:lnTo>
                            <a:pt x="65786" y="80137"/>
                          </a:lnTo>
                          <a:lnTo>
                            <a:pt x="57532" y="49022"/>
                          </a:lnTo>
                          <a:lnTo>
                            <a:pt x="85345" y="32638"/>
                          </a:lnTo>
                          <a:lnTo>
                            <a:pt x="52324" y="3263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14820</wp:posOffset>
            </wp:positionV>
            <wp:extent cx="85345" cy="80138"/>
            <wp:effectExtent l="0" t="0" r="0" b="0"/>
            <wp:wrapNone/>
            <wp:docPr id="620" name="Freeform 6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4" y="32640"/>
                          </a:lnTo>
                          <a:lnTo>
                            <a:pt x="0" y="32640"/>
                          </a:lnTo>
                          <a:lnTo>
                            <a:pt x="24638" y="50547"/>
                          </a:lnTo>
                          <a:lnTo>
                            <a:pt x="14859" y="80138"/>
                          </a:lnTo>
                          <a:lnTo>
                            <a:pt x="41148" y="63628"/>
                          </a:lnTo>
                          <a:lnTo>
                            <a:pt x="65786" y="80138"/>
                          </a:lnTo>
                          <a:lnTo>
                            <a:pt x="57532" y="49022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3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126961</wp:posOffset>
            </wp:positionV>
            <wp:extent cx="85345" cy="80137"/>
            <wp:effectExtent l="0" t="0" r="0" b="0"/>
            <wp:wrapNone/>
            <wp:docPr id="621" name="Freeform 6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5" y="32640"/>
                          </a:lnTo>
                          <a:lnTo>
                            <a:pt x="0" y="32640"/>
                          </a:lnTo>
                          <a:lnTo>
                            <a:pt x="24639" y="50547"/>
                          </a:lnTo>
                          <a:lnTo>
                            <a:pt x="14859" y="80137"/>
                          </a:lnTo>
                          <a:lnTo>
                            <a:pt x="41148" y="63754"/>
                          </a:lnTo>
                          <a:lnTo>
                            <a:pt x="65786" y="80137"/>
                          </a:lnTo>
                          <a:lnTo>
                            <a:pt x="57532" y="49403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2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136740</wp:posOffset>
            </wp:positionV>
            <wp:extent cx="85345" cy="80137"/>
            <wp:effectExtent l="0" t="0" r="0" b="0"/>
            <wp:wrapNone/>
            <wp:docPr id="622" name="Freeform 6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40"/>
                          </a:lnTo>
                          <a:lnTo>
                            <a:pt x="0" y="32640"/>
                          </a:lnTo>
                          <a:lnTo>
                            <a:pt x="24638" y="50546"/>
                          </a:lnTo>
                          <a:lnTo>
                            <a:pt x="14859" y="80137"/>
                          </a:lnTo>
                          <a:lnTo>
                            <a:pt x="41148" y="63627"/>
                          </a:lnTo>
                          <a:lnTo>
                            <a:pt x="65786" y="80137"/>
                          </a:lnTo>
                          <a:lnTo>
                            <a:pt x="57532" y="49023"/>
                          </a:lnTo>
                          <a:lnTo>
                            <a:pt x="85345" y="32640"/>
                          </a:lnTo>
                          <a:lnTo>
                            <a:pt x="52324" y="32640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5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248882</wp:posOffset>
            </wp:positionV>
            <wp:extent cx="85345" cy="80136"/>
            <wp:effectExtent l="0" t="0" r="0" b="0"/>
            <wp:wrapNone/>
            <wp:docPr id="623" name="Freeform 6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6"/>
                    </a:xfrm>
                    <a:custGeom>
                      <a:rect l="l" t="t" r="r" b="b"/>
                      <a:pathLst>
                        <a:path w="85345" h="80136">
                          <a:moveTo>
                            <a:pt x="41148" y="0"/>
                          </a:moveTo>
                          <a:lnTo>
                            <a:pt x="29465" y="32892"/>
                          </a:lnTo>
                          <a:lnTo>
                            <a:pt x="0" y="32892"/>
                          </a:lnTo>
                          <a:lnTo>
                            <a:pt x="24639" y="50926"/>
                          </a:lnTo>
                          <a:lnTo>
                            <a:pt x="14859" y="80136"/>
                          </a:lnTo>
                          <a:lnTo>
                            <a:pt x="41148" y="63753"/>
                          </a:lnTo>
                          <a:lnTo>
                            <a:pt x="65786" y="80136"/>
                          </a:lnTo>
                          <a:lnTo>
                            <a:pt x="57532" y="49403"/>
                          </a:lnTo>
                          <a:lnTo>
                            <a:pt x="85345" y="32892"/>
                          </a:lnTo>
                          <a:lnTo>
                            <a:pt x="52324" y="3289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4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258660</wp:posOffset>
            </wp:positionV>
            <wp:extent cx="85345" cy="80138"/>
            <wp:effectExtent l="0" t="0" r="0" b="0"/>
            <wp:wrapNone/>
            <wp:docPr id="624" name="Freeform 6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4" y="32639"/>
                          </a:lnTo>
                          <a:lnTo>
                            <a:pt x="0" y="32639"/>
                          </a:lnTo>
                          <a:lnTo>
                            <a:pt x="24638" y="50547"/>
                          </a:lnTo>
                          <a:lnTo>
                            <a:pt x="14859" y="80138"/>
                          </a:lnTo>
                          <a:lnTo>
                            <a:pt x="41148" y="63628"/>
                          </a:lnTo>
                          <a:lnTo>
                            <a:pt x="65786" y="80138"/>
                          </a:lnTo>
                          <a:lnTo>
                            <a:pt x="57532" y="49022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-2" dirty="0">
          <w:jc w:val="left"/>
          <w:rFonts w:ascii="Arial" w:hAnsi="Arial" w:cs="Arial"/>
          <w:color w:val="632423"/>
          <w:spacing w:val="-16"/>
          <w:position w:val="-2"/>
          <w:sz w:val="28"/>
          <w:szCs w:val="28"/>
        </w:rPr>
        <w:t>।</w:t>
      </w:r>
      <w:r>
        <w:rPr lang="ru-RU" sz="28" baseline="1" dirty="0">
          <w:jc w:val="left"/>
          <w:rFonts w:ascii="Arial" w:hAnsi="Arial" w:cs="Arial"/>
          <w:color w:val="632423"/>
          <w:position w:val="1"/>
          <w:sz w:val="28"/>
          <w:szCs w:val="28"/>
        </w:rPr>
        <w:t>्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660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60732</wp:posOffset>
            </wp:positionV>
            <wp:extent cx="3047" cy="350520"/>
            <wp:effectExtent l="0" t="0" r="0" b="0"/>
            <wp:wrapNone/>
            <wp:docPr id="625" name="Freeform 6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50520"/>
                    </a:xfrm>
                    <a:custGeom>
                      <a:rect l="l" t="t" r="r" b="b"/>
                      <a:pathLst>
                        <a:path w="3047" h="350520">
                          <a:moveTo>
                            <a:pt x="0" y="350520"/>
                          </a:moveTo>
                          <a:lnTo>
                            <a:pt x="3047" y="350520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50520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85" behindDoc="1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60732</wp:posOffset>
            </wp:positionV>
            <wp:extent cx="5509896" cy="350520"/>
            <wp:effectExtent l="0" t="0" r="0" b="0"/>
            <wp:wrapNone/>
            <wp:docPr id="626" name="Freeform 6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50520"/>
                    </a:xfrm>
                    <a:custGeom>
                      <a:rect l="l" t="t" r="r" b="b"/>
                      <a:pathLst>
                        <a:path w="5509896" h="350520">
                          <a:moveTo>
                            <a:pt x="0" y="350520"/>
                          </a:moveTo>
                          <a:lnTo>
                            <a:pt x="5509896" y="350520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50520"/>
                          </a:lnTo>
                          <a:close/>
                        </a:path>
                      </a:pathLst>
                    </a:custGeom>
                    <a:solidFill>
                      <a:srgbClr val="EEECE1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9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68962</wp:posOffset>
            </wp:positionV>
            <wp:extent cx="85370" cy="80136"/>
            <wp:effectExtent l="0" t="0" r="0" b="0"/>
            <wp:wrapNone/>
            <wp:docPr id="627" name="Freeform 6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36"/>
                    </a:xfrm>
                    <a:custGeom>
                      <a:rect l="l" t="t" r="r" b="b"/>
                      <a:pathLst>
                        <a:path w="85370" h="80136">
                          <a:moveTo>
                            <a:pt x="40843" y="0"/>
                          </a:moveTo>
                          <a:lnTo>
                            <a:pt x="29261" y="32892"/>
                          </a:lnTo>
                          <a:lnTo>
                            <a:pt x="0" y="32892"/>
                          </a:lnTo>
                          <a:lnTo>
                            <a:pt x="24384" y="50927"/>
                          </a:lnTo>
                          <a:lnTo>
                            <a:pt x="14631" y="80136"/>
                          </a:lnTo>
                          <a:lnTo>
                            <a:pt x="40843" y="63753"/>
                          </a:lnTo>
                          <a:lnTo>
                            <a:pt x="65532" y="80136"/>
                          </a:lnTo>
                          <a:lnTo>
                            <a:pt x="57303" y="49402"/>
                          </a:lnTo>
                          <a:lnTo>
                            <a:pt x="85370" y="32892"/>
                          </a:lnTo>
                          <a:lnTo>
                            <a:pt x="52426" y="32892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8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78740</wp:posOffset>
            </wp:positionV>
            <wp:extent cx="85369" cy="80138"/>
            <wp:effectExtent l="0" t="0" r="0" b="0"/>
            <wp:wrapNone/>
            <wp:docPr id="628" name="Freeform 6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8"/>
                    </a:xfrm>
                    <a:custGeom>
                      <a:rect l="l" t="t" r="r" b="b"/>
                      <a:pathLst>
                        <a:path w="85369" h="80138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547"/>
                          </a:lnTo>
                          <a:lnTo>
                            <a:pt x="14630" y="80138"/>
                          </a:lnTo>
                          <a:lnTo>
                            <a:pt x="40843" y="63627"/>
                          </a:lnTo>
                          <a:lnTo>
                            <a:pt x="65532" y="80138"/>
                          </a:lnTo>
                          <a:lnTo>
                            <a:pt x="57302" y="49022"/>
                          </a:lnTo>
                          <a:lnTo>
                            <a:pt x="85369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02" w:lineRule="exact"/>
        <w:ind w:left="1578" w:right="0" w:firstLine="0"/>
      </w:pPr>
      <w:r>
        <w:drawing>
          <wp:anchor simplePos="0" relativeHeight="251660151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-76519</wp:posOffset>
            </wp:positionV>
            <wp:extent cx="85370" cy="80468"/>
            <wp:effectExtent l="0" t="0" r="0" b="0"/>
            <wp:wrapNone/>
            <wp:docPr id="629" name="Freeform 6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468"/>
                    </a:xfrm>
                    <a:custGeom>
                      <a:rect l="l" t="t" r="r" b="b"/>
                      <a:pathLst>
                        <a:path w="85370" h="80468">
                          <a:moveTo>
                            <a:pt x="40843" y="0"/>
                          </a:moveTo>
                          <a:lnTo>
                            <a:pt x="29261" y="32894"/>
                          </a:lnTo>
                          <a:lnTo>
                            <a:pt x="0" y="32894"/>
                          </a:lnTo>
                          <a:lnTo>
                            <a:pt x="24384" y="50928"/>
                          </a:lnTo>
                          <a:lnTo>
                            <a:pt x="14631" y="80468"/>
                          </a:lnTo>
                          <a:lnTo>
                            <a:pt x="40843" y="64008"/>
                          </a:lnTo>
                          <a:lnTo>
                            <a:pt x="65532" y="80468"/>
                          </a:lnTo>
                          <a:lnTo>
                            <a:pt x="57303" y="49403"/>
                          </a:lnTo>
                          <a:lnTo>
                            <a:pt x="85370" y="32894"/>
                          </a:lnTo>
                          <a:lnTo>
                            <a:pt x="52426" y="3289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0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-66739</wp:posOffset>
            </wp:positionV>
            <wp:extent cx="85369" cy="80137"/>
            <wp:effectExtent l="0" t="0" r="0" b="0"/>
            <wp:wrapNone/>
            <wp:docPr id="630" name="Freeform 6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37"/>
                    </a:xfrm>
                    <a:custGeom>
                      <a:rect l="l" t="t" r="r" b="b"/>
                      <a:pathLst>
                        <a:path w="85369" h="80137">
                          <a:moveTo>
                            <a:pt x="40843" y="0"/>
                          </a:moveTo>
                          <a:lnTo>
                            <a:pt x="29261" y="32639"/>
                          </a:lnTo>
                          <a:lnTo>
                            <a:pt x="0" y="32639"/>
                          </a:lnTo>
                          <a:lnTo>
                            <a:pt x="24384" y="50545"/>
                          </a:lnTo>
                          <a:lnTo>
                            <a:pt x="14630" y="80137"/>
                          </a:lnTo>
                          <a:lnTo>
                            <a:pt x="40843" y="63677"/>
                          </a:lnTo>
                          <a:lnTo>
                            <a:pt x="65532" y="80137"/>
                          </a:lnTo>
                          <a:lnTo>
                            <a:pt x="57302" y="49022"/>
                          </a:lnTo>
                          <a:lnTo>
                            <a:pt x="85369" y="32639"/>
                          </a:lnTo>
                          <a:lnTo>
                            <a:pt x="52426" y="3263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र्द्दत्तिेवैभ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1972691</wp:posOffset>
            </wp:positionH>
            <wp:positionV relativeFrom="line">
              <wp:posOffset>-51689</wp:posOffset>
            </wp:positionV>
            <wp:extent cx="291084" cy="242658"/>
            <wp:effectExtent l="0" t="0" r="0" b="0"/>
            <wp:wrapNone/>
            <wp:docPr id="631" name="Freeform 6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972691" y="-51689"/>
                      <a:ext cx="176784" cy="1283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02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z w:val="28"/>
                            <w:szCs w:val="28"/>
                          </w:rPr>
                          <w:t>ु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2957829</wp:posOffset>
            </wp:positionH>
            <wp:positionV relativeFrom="line">
              <wp:posOffset>-42545</wp:posOffset>
            </wp:positionV>
            <wp:extent cx="748283" cy="242658"/>
            <wp:effectExtent l="0" t="0" r="0" b="0"/>
            <wp:wrapNone/>
            <wp:docPr id="632" name="Freeform 6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957829" y="-42545"/>
                      <a:ext cx="633983" cy="1283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02" w:lineRule="exact"/>
                          <w:ind w:left="0" w:right="0" w:firstLine="0"/>
                        </w:pP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z w:val="28"/>
                            <w:szCs w:val="28"/>
                          </w:rPr>
                          <w:t>प्रयाच</w:t>
                        </w: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z w:val="28"/>
                            <w:szCs w:val="28"/>
                          </w:rPr>
                          <w:t>य</w:t>
                        </w:r>
                        <w:r>
                          <w:rPr lang="ru-RU" sz="28" baseline="0" dirty="0">
                            <w:jc w:val="left"/>
                            <w:rFonts w:ascii="Arial" w:hAnsi="Arial" w:cs="Arial"/>
                            <w:color w:val="632423"/>
                            <w:sz w:val="28"/>
                            <w:szCs w:val="28"/>
                          </w:rPr>
                          <w:t>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60153" behindDoc="0" locked="0" layoutInCell="1" allowOverlap="1">
            <wp:simplePos x="0" y="0"/>
            <wp:positionH relativeFrom="page">
              <wp:posOffset>1187805</wp:posOffset>
            </wp:positionH>
            <wp:positionV relativeFrom="line">
              <wp:posOffset>72706</wp:posOffset>
            </wp:positionV>
            <wp:extent cx="85370" cy="80468"/>
            <wp:effectExtent l="0" t="0" r="0" b="0"/>
            <wp:wrapNone/>
            <wp:docPr id="633" name="Freeform 6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468"/>
                    </a:xfrm>
                    <a:custGeom>
                      <a:rect l="l" t="t" r="r" b="b"/>
                      <a:pathLst>
                        <a:path w="85370" h="80468">
                          <a:moveTo>
                            <a:pt x="40843" y="0"/>
                          </a:moveTo>
                          <a:lnTo>
                            <a:pt x="29261" y="32919"/>
                          </a:lnTo>
                          <a:lnTo>
                            <a:pt x="0" y="32919"/>
                          </a:lnTo>
                          <a:lnTo>
                            <a:pt x="24384" y="50902"/>
                          </a:lnTo>
                          <a:lnTo>
                            <a:pt x="14631" y="80468"/>
                          </a:lnTo>
                          <a:lnTo>
                            <a:pt x="40843" y="64008"/>
                          </a:lnTo>
                          <a:lnTo>
                            <a:pt x="65532" y="80468"/>
                          </a:lnTo>
                          <a:lnTo>
                            <a:pt x="57303" y="49378"/>
                          </a:lnTo>
                          <a:lnTo>
                            <a:pt x="85370" y="32919"/>
                          </a:lnTo>
                          <a:lnTo>
                            <a:pt x="52426" y="3291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2" behindDoc="0" locked="0" layoutInCell="1" allowOverlap="1">
            <wp:simplePos x="0" y="0"/>
            <wp:positionH relativeFrom="page">
              <wp:posOffset>1190853</wp:posOffset>
            </wp:positionH>
            <wp:positionV relativeFrom="line">
              <wp:posOffset>82460</wp:posOffset>
            </wp:positionV>
            <wp:extent cx="85369" cy="80162"/>
            <wp:effectExtent l="0" t="0" r="0" b="0"/>
            <wp:wrapNone/>
            <wp:docPr id="634" name="Freeform 6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62"/>
                    </a:xfrm>
                    <a:custGeom>
                      <a:rect l="l" t="t" r="r" b="b"/>
                      <a:pathLst>
                        <a:path w="85369" h="80162">
                          <a:moveTo>
                            <a:pt x="40843" y="0"/>
                          </a:moveTo>
                          <a:lnTo>
                            <a:pt x="29261" y="32614"/>
                          </a:lnTo>
                          <a:lnTo>
                            <a:pt x="0" y="32614"/>
                          </a:lnTo>
                          <a:lnTo>
                            <a:pt x="24384" y="50597"/>
                          </a:lnTo>
                          <a:lnTo>
                            <a:pt x="14630" y="80162"/>
                          </a:lnTo>
                          <a:lnTo>
                            <a:pt x="40843" y="63703"/>
                          </a:lnTo>
                          <a:lnTo>
                            <a:pt x="65532" y="80162"/>
                          </a:lnTo>
                          <a:lnTo>
                            <a:pt x="57302" y="49378"/>
                          </a:lnTo>
                          <a:lnTo>
                            <a:pt x="85369" y="32614"/>
                          </a:lnTo>
                          <a:lnTo>
                            <a:pt x="52426" y="3261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ञ्जीथा</w:t>
      </w:r>
      <w:r>
        <w:rPr lang="ru-RU" sz="28" baseline="0" dirty="0">
          <w:jc w:val="left"/>
          <w:rFonts w:ascii="Arial" w:hAnsi="Arial" w:cs="Arial"/>
          <w:color w:val="632423"/>
          <w:spacing w:val="-6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22"/>
          <w:sz w:val="28"/>
          <w:szCs w:val="28"/>
        </w:rPr>
        <w:t>अर्ो</w:t>
      </w:r>
      <w:r>
        <w:rPr lang="ru-RU" sz="28" baseline="0" dirty="0">
          <w:jc w:val="left"/>
          <w:rFonts w:ascii="Arial" w:hAnsi="Arial" w:cs="Arial"/>
          <w:color w:val="632423"/>
          <w:spacing w:val="-11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29"/>
          <w:sz w:val="28"/>
          <w:szCs w:val="28"/>
        </w:rPr>
        <w:t>िान्य</w:t>
      </w:r>
      <w:r>
        <w:rPr lang="ru-RU" sz="28" baseline="0" dirty="0">
          <w:jc w:val="left"/>
          <w:rFonts w:ascii="Arial" w:hAnsi="Arial" w:cs="Arial"/>
          <w:color w:val="632423"/>
          <w:spacing w:val="-65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42"/>
          <w:sz w:val="28"/>
          <w:szCs w:val="28"/>
        </w:rPr>
        <w:t>ां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2" w:lineRule="exact"/>
        <w:ind w:left="0" w:right="0" w:firstLine="0"/>
      </w:pPr>
      <w:r/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र्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661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60732</wp:posOffset>
            </wp:positionV>
            <wp:extent cx="3048" cy="350520"/>
            <wp:effectExtent l="0" t="0" r="0" b="0"/>
            <wp:wrapNone/>
            <wp:docPr id="635" name="Freeform 6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50520"/>
                    </a:xfrm>
                    <a:custGeom>
                      <a:rect l="l" t="t" r="r" b="b"/>
                      <a:pathLst>
                        <a:path w="3048" h="350520">
                          <a:moveTo>
                            <a:pt x="0" y="350520"/>
                          </a:moveTo>
                          <a:lnTo>
                            <a:pt x="3048" y="350520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50520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7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68962</wp:posOffset>
            </wp:positionV>
            <wp:extent cx="85345" cy="80136"/>
            <wp:effectExtent l="0" t="0" r="0" b="0"/>
            <wp:wrapNone/>
            <wp:docPr id="636" name="Freeform 6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6"/>
                    </a:xfrm>
                    <a:custGeom>
                      <a:rect l="l" t="t" r="r" b="b"/>
                      <a:pathLst>
                        <a:path w="85345" h="80136">
                          <a:moveTo>
                            <a:pt x="41148" y="0"/>
                          </a:moveTo>
                          <a:lnTo>
                            <a:pt x="29465" y="32892"/>
                          </a:lnTo>
                          <a:lnTo>
                            <a:pt x="0" y="32892"/>
                          </a:lnTo>
                          <a:lnTo>
                            <a:pt x="24639" y="50927"/>
                          </a:lnTo>
                          <a:lnTo>
                            <a:pt x="14859" y="80136"/>
                          </a:lnTo>
                          <a:lnTo>
                            <a:pt x="41148" y="63753"/>
                          </a:lnTo>
                          <a:lnTo>
                            <a:pt x="65786" y="80136"/>
                          </a:lnTo>
                          <a:lnTo>
                            <a:pt x="57532" y="49402"/>
                          </a:lnTo>
                          <a:lnTo>
                            <a:pt x="85345" y="32892"/>
                          </a:lnTo>
                          <a:lnTo>
                            <a:pt x="52324" y="32892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6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78740</wp:posOffset>
            </wp:positionV>
            <wp:extent cx="85345" cy="80138"/>
            <wp:effectExtent l="0" t="0" r="0" b="0"/>
            <wp:wrapNone/>
            <wp:docPr id="637" name="Freeform 6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8"/>
                    </a:xfrm>
                    <a:custGeom>
                      <a:rect l="l" t="t" r="r" b="b"/>
                      <a:pathLst>
                        <a:path w="85345" h="80138">
                          <a:moveTo>
                            <a:pt x="41148" y="0"/>
                          </a:moveTo>
                          <a:lnTo>
                            <a:pt x="29464" y="32639"/>
                          </a:lnTo>
                          <a:lnTo>
                            <a:pt x="0" y="32639"/>
                          </a:lnTo>
                          <a:lnTo>
                            <a:pt x="24638" y="50547"/>
                          </a:lnTo>
                          <a:lnTo>
                            <a:pt x="14859" y="80138"/>
                          </a:lnTo>
                          <a:lnTo>
                            <a:pt x="41148" y="63627"/>
                          </a:lnTo>
                          <a:lnTo>
                            <a:pt x="65786" y="80138"/>
                          </a:lnTo>
                          <a:lnTo>
                            <a:pt x="57532" y="49022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4" w:space="0" w:equalWidth="0">
            <w:col w:w="2597" w:space="-20"/>
            <w:col w:w="1844" w:space="436"/>
            <w:col w:w="190" w:space="-20"/>
            <w:col w:w="1921" w:space="0"/>
          </w:cols>
          <w:docGrid w:linePitch="360"/>
        </w:sectPr>
        <w:spacing w:before="0" w:after="0" w:line="278" w:lineRule="exact"/>
        <w:ind w:left="0" w:right="0" w:firstLine="0"/>
      </w:pPr>
      <w:r>
        <w:drawing>
          <wp:anchor simplePos="0" relativeHeight="251659999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-6923</wp:posOffset>
            </wp:positionV>
            <wp:extent cx="85345" cy="80468"/>
            <wp:effectExtent l="0" t="0" r="0" b="0"/>
            <wp:wrapNone/>
            <wp:docPr id="638" name="Freeform 6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468"/>
                    </a:xfrm>
                    <a:custGeom>
                      <a:rect l="l" t="t" r="r" b="b"/>
                      <a:pathLst>
                        <a:path w="85345" h="80468">
                          <a:moveTo>
                            <a:pt x="41148" y="0"/>
                          </a:moveTo>
                          <a:lnTo>
                            <a:pt x="29465" y="32894"/>
                          </a:lnTo>
                          <a:lnTo>
                            <a:pt x="0" y="32894"/>
                          </a:lnTo>
                          <a:lnTo>
                            <a:pt x="24639" y="50928"/>
                          </a:lnTo>
                          <a:lnTo>
                            <a:pt x="14859" y="80468"/>
                          </a:lnTo>
                          <a:lnTo>
                            <a:pt x="41148" y="64008"/>
                          </a:lnTo>
                          <a:lnTo>
                            <a:pt x="65786" y="80468"/>
                          </a:lnTo>
                          <a:lnTo>
                            <a:pt x="57532" y="49403"/>
                          </a:lnTo>
                          <a:lnTo>
                            <a:pt x="85345" y="32894"/>
                          </a:lnTo>
                          <a:lnTo>
                            <a:pt x="52324" y="3289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98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2857</wp:posOffset>
            </wp:positionV>
            <wp:extent cx="85345" cy="80137"/>
            <wp:effectExtent l="0" t="0" r="0" b="0"/>
            <wp:wrapNone/>
            <wp:docPr id="639" name="Freeform 6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37"/>
                    </a:xfrm>
                    <a:custGeom>
                      <a:rect l="l" t="t" r="r" b="b"/>
                      <a:pathLst>
                        <a:path w="85345" h="80137">
                          <a:moveTo>
                            <a:pt x="41148" y="0"/>
                          </a:moveTo>
                          <a:lnTo>
                            <a:pt x="29464" y="32639"/>
                          </a:lnTo>
                          <a:lnTo>
                            <a:pt x="0" y="32639"/>
                          </a:lnTo>
                          <a:lnTo>
                            <a:pt x="24638" y="50545"/>
                          </a:lnTo>
                          <a:lnTo>
                            <a:pt x="14859" y="80137"/>
                          </a:lnTo>
                          <a:lnTo>
                            <a:pt x="41148" y="63677"/>
                          </a:lnTo>
                          <a:lnTo>
                            <a:pt x="65786" y="80137"/>
                          </a:lnTo>
                          <a:lnTo>
                            <a:pt x="57532" y="49022"/>
                          </a:lnTo>
                          <a:lnTo>
                            <a:pt x="85345" y="32639"/>
                          </a:lnTo>
                          <a:lnTo>
                            <a:pt x="52324" y="3263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1" behindDoc="0" locked="0" layoutInCell="1" allowOverlap="1">
            <wp:simplePos x="0" y="0"/>
            <wp:positionH relativeFrom="page">
              <wp:posOffset>6871461</wp:posOffset>
            </wp:positionH>
            <wp:positionV relativeFrom="line">
              <wp:posOffset>114997</wp:posOffset>
            </wp:positionV>
            <wp:extent cx="85345" cy="80468"/>
            <wp:effectExtent l="0" t="0" r="0" b="0"/>
            <wp:wrapNone/>
            <wp:docPr id="640" name="Freeform 6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468"/>
                    </a:xfrm>
                    <a:custGeom>
                      <a:rect l="l" t="t" r="r" b="b"/>
                      <a:pathLst>
                        <a:path w="85345" h="80468">
                          <a:moveTo>
                            <a:pt x="41148" y="0"/>
                          </a:moveTo>
                          <a:lnTo>
                            <a:pt x="29465" y="32919"/>
                          </a:lnTo>
                          <a:lnTo>
                            <a:pt x="0" y="32919"/>
                          </a:lnTo>
                          <a:lnTo>
                            <a:pt x="24639" y="50902"/>
                          </a:lnTo>
                          <a:lnTo>
                            <a:pt x="14859" y="80468"/>
                          </a:lnTo>
                          <a:lnTo>
                            <a:pt x="41148" y="64008"/>
                          </a:lnTo>
                          <a:lnTo>
                            <a:pt x="65786" y="80468"/>
                          </a:lnTo>
                          <a:lnTo>
                            <a:pt x="57532" y="49378"/>
                          </a:lnTo>
                          <a:lnTo>
                            <a:pt x="85345" y="32919"/>
                          </a:lnTo>
                          <a:lnTo>
                            <a:pt x="52324" y="3291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0" behindDoc="0" locked="0" layoutInCell="1" allowOverlap="1">
            <wp:simplePos x="0" y="0"/>
            <wp:positionH relativeFrom="page">
              <wp:posOffset>6874509</wp:posOffset>
            </wp:positionH>
            <wp:positionV relativeFrom="line">
              <wp:posOffset>124751</wp:posOffset>
            </wp:positionV>
            <wp:extent cx="85345" cy="80162"/>
            <wp:effectExtent l="0" t="0" r="0" b="0"/>
            <wp:wrapNone/>
            <wp:docPr id="641" name="Freeform 6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62"/>
                    </a:xfrm>
                    <a:custGeom>
                      <a:rect l="l" t="t" r="r" b="b"/>
                      <a:pathLst>
                        <a:path w="85345" h="80162">
                          <a:moveTo>
                            <a:pt x="41148" y="0"/>
                          </a:moveTo>
                          <a:lnTo>
                            <a:pt x="29464" y="32614"/>
                          </a:lnTo>
                          <a:lnTo>
                            <a:pt x="0" y="32614"/>
                          </a:lnTo>
                          <a:lnTo>
                            <a:pt x="24638" y="50597"/>
                          </a:lnTo>
                          <a:lnTo>
                            <a:pt x="14859" y="80162"/>
                          </a:lnTo>
                          <a:lnTo>
                            <a:pt x="41148" y="63703"/>
                          </a:lnTo>
                          <a:lnTo>
                            <a:pt x="65786" y="80162"/>
                          </a:lnTo>
                          <a:lnTo>
                            <a:pt x="57532" y="49378"/>
                          </a:lnTo>
                          <a:lnTo>
                            <a:pt x="85345" y="32614"/>
                          </a:lnTo>
                          <a:lnTo>
                            <a:pt x="52324" y="3261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8" baseline="0" dirty="0">
          <w:jc w:val="left"/>
          <w:rFonts w:ascii="Arial" w:hAnsi="Arial" w:cs="Arial"/>
          <w:color w:val="632423"/>
          <w:spacing w:val="-16"/>
          <w:sz w:val="28"/>
          <w:szCs w:val="28"/>
        </w:rPr>
        <w:t>।</w:t>
      </w:r>
      <w:r>
        <w:rPr lang="ru-RU" sz="28" baseline="3" dirty="0">
          <w:jc w:val="left"/>
          <w:rFonts w:ascii="Arial" w:hAnsi="Arial" w:cs="Arial"/>
          <w:color w:val="632423"/>
          <w:spacing w:val="-96"/>
          <w:position w:val="3"/>
          <w:sz w:val="28"/>
          <w:szCs w:val="28"/>
        </w:rPr>
        <w:t>्</w:t>
      </w:r>
      <w:r>
        <w:rPr lang="ru-RU" sz="28" baseline="0" dirty="0">
          <w:jc w:val="left"/>
          <w:rFonts w:ascii="Arial" w:hAnsi="Arial" w:cs="Arial"/>
          <w:color w:val="632423"/>
          <w:spacing w:val="-2"/>
          <w:sz w:val="28"/>
          <w:szCs w:val="28"/>
        </w:rPr>
        <w:t>" </w:t>
      </w:r>
      <w:r>
        <w:rPr lang="ru-RU" sz="28" baseline="0" dirty="0">
          <w:jc w:val="left"/>
          <w:rFonts w:ascii="Arial" w:hAnsi="Arial" w:cs="Arial"/>
          <w:color w:val="632423"/>
          <w:spacing w:val="-14"/>
          <w:sz w:val="28"/>
          <w:szCs w:val="28"/>
        </w:rPr>
        <w:t>इनर्</w:t>
      </w:r>
      <w:r>
        <w:rPr lang="ru-RU" sz="28" baseline="0" dirty="0">
          <w:jc w:val="left"/>
          <w:rFonts w:ascii="Arial" w:hAnsi="Arial" w:cs="Arial"/>
          <w:color w:val="632423"/>
          <w:spacing w:val="-6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ब्राह्म</w:t>
      </w:r>
      <w:r>
        <w:rPr lang="ru-RU" sz="28" baseline="0" dirty="0">
          <w:jc w:val="left"/>
          <w:rFonts w:ascii="Arial" w:hAnsi="Arial" w:cs="Arial"/>
          <w:color w:val="632423"/>
          <w:spacing w:val="-60"/>
          <w:sz w:val="28"/>
          <w:szCs w:val="28"/>
        </w:rPr>
        <w:t> </w:t>
      </w:r>
      <w:r>
        <w:rPr lang="ru-RU" sz="28" baseline="0" dirty="0">
          <w:jc w:val="left"/>
          <w:rFonts w:ascii="Arial" w:hAnsi="Arial" w:cs="Arial"/>
          <w:color w:val="632423"/>
          <w:spacing w:val="-15"/>
          <w:sz w:val="28"/>
          <w:szCs w:val="28"/>
        </w:rPr>
        <w:t>े॥</w:t>
      </w:r>
      <w:r>
        <w:rPr lang="ru-RU" sz="28" baseline="0" dirty="0">
          <w:jc w:val="left"/>
          <w:rFonts w:ascii="Arial" w:hAnsi="Arial" w:cs="Arial"/>
          <w:color w:val="632423"/>
          <w:spacing w:val="-17"/>
          <w:sz w:val="28"/>
          <w:szCs w:val="28"/>
        </w:rPr>
        <w:t>01</w:t>
      </w:r>
      <w:r>
        <w:rPr lang="ru-RU" sz="28" baseline="0" dirty="0">
          <w:jc w:val="left"/>
          <w:rFonts w:ascii="Arial" w:hAnsi="Arial" w:cs="Arial"/>
          <w:color w:val="632423"/>
          <w:sz w:val="28"/>
          <w:szCs w:val="28"/>
        </w:rPr>
        <w:t>॥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656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57557</wp:posOffset>
            </wp:positionV>
            <wp:extent cx="3047" cy="3048"/>
            <wp:effectExtent l="0" t="0" r="0" b="0"/>
            <wp:wrapNone/>
            <wp:docPr id="642" name="Freeform 6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8"/>
                    </a:xfrm>
                    <a:custGeom>
                      <a:rect l="l" t="t" r="r" b="b"/>
                      <a:pathLst>
                        <a:path w="3047" h="3048">
                          <a:moveTo>
                            <a:pt x="0" y="3048"/>
                          </a:moveTo>
                          <a:lnTo>
                            <a:pt x="3047" y="304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57" behindDoc="0" locked="0" layoutInCell="1" allowOverlap="1">
            <wp:simplePos x="0" y="0"/>
            <wp:positionH relativeFrom="page">
              <wp:posOffset>1314322</wp:posOffset>
            </wp:positionH>
            <wp:positionV relativeFrom="paragraph">
              <wp:posOffset>57557</wp:posOffset>
            </wp:positionV>
            <wp:extent cx="5509896" cy="3048"/>
            <wp:effectExtent l="0" t="0" r="0" b="0"/>
            <wp:wrapNone/>
            <wp:docPr id="643" name="Freeform 6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09896" cy="3048"/>
                    </a:xfrm>
                    <a:custGeom>
                      <a:rect l="l" t="t" r="r" b="b"/>
                      <a:pathLst>
                        <a:path w="5509896" h="3048">
                          <a:moveTo>
                            <a:pt x="0" y="3048"/>
                          </a:moveTo>
                          <a:lnTo>
                            <a:pt x="5509896" y="3048"/>
                          </a:lnTo>
                          <a:lnTo>
                            <a:pt x="5509896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55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57557</wp:posOffset>
            </wp:positionV>
            <wp:extent cx="3047" cy="3048"/>
            <wp:effectExtent l="0" t="0" r="0" b="0"/>
            <wp:wrapNone/>
            <wp:docPr id="644" name="Freeform 6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7" cy="3048"/>
                    </a:xfrm>
                    <a:custGeom>
                      <a:rect l="l" t="t" r="r" b="b"/>
                      <a:pathLst>
                        <a:path w="3047" h="3048">
                          <a:moveTo>
                            <a:pt x="0" y="3048"/>
                          </a:moveTo>
                          <a:lnTo>
                            <a:pt x="3047" y="3048"/>
                          </a:lnTo>
                          <a:lnTo>
                            <a:pt x="3047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5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81331</wp:posOffset>
            </wp:positionV>
            <wp:extent cx="85370" cy="80163"/>
            <wp:effectExtent l="0" t="0" r="0" b="0"/>
            <wp:wrapNone/>
            <wp:docPr id="645" name="Freeform 6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63"/>
                    </a:xfrm>
                    <a:custGeom>
                      <a:rect l="l" t="t" r="r" b="b"/>
                      <a:pathLst>
                        <a:path w="85370" h="80163">
                          <a:moveTo>
                            <a:pt x="40843" y="0"/>
                          </a:moveTo>
                          <a:lnTo>
                            <a:pt x="29261" y="32614"/>
                          </a:lnTo>
                          <a:lnTo>
                            <a:pt x="0" y="32614"/>
                          </a:lnTo>
                          <a:lnTo>
                            <a:pt x="24384" y="50597"/>
                          </a:lnTo>
                          <a:lnTo>
                            <a:pt x="14631" y="80163"/>
                          </a:lnTo>
                          <a:lnTo>
                            <a:pt x="40843" y="63703"/>
                          </a:lnTo>
                          <a:lnTo>
                            <a:pt x="65532" y="80163"/>
                          </a:lnTo>
                          <a:lnTo>
                            <a:pt x="57303" y="49073"/>
                          </a:lnTo>
                          <a:lnTo>
                            <a:pt x="85370" y="32614"/>
                          </a:lnTo>
                          <a:lnTo>
                            <a:pt x="52426" y="3261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4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90780</wp:posOffset>
            </wp:positionV>
            <wp:extent cx="85369" cy="80162"/>
            <wp:effectExtent l="0" t="0" r="0" b="0"/>
            <wp:wrapNone/>
            <wp:docPr id="646" name="Freeform 6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62"/>
                    </a:xfrm>
                    <a:custGeom>
                      <a:rect l="l" t="t" r="r" b="b"/>
                      <a:pathLst>
                        <a:path w="85369" h="80162">
                          <a:moveTo>
                            <a:pt x="40843" y="0"/>
                          </a:moveTo>
                          <a:lnTo>
                            <a:pt x="29261" y="32918"/>
                          </a:lnTo>
                          <a:lnTo>
                            <a:pt x="0" y="32918"/>
                          </a:lnTo>
                          <a:lnTo>
                            <a:pt x="24384" y="50902"/>
                          </a:lnTo>
                          <a:lnTo>
                            <a:pt x="14630" y="80162"/>
                          </a:lnTo>
                          <a:lnTo>
                            <a:pt x="40843" y="63703"/>
                          </a:lnTo>
                          <a:lnTo>
                            <a:pt x="65532" y="80162"/>
                          </a:lnTo>
                          <a:lnTo>
                            <a:pt x="57302" y="49378"/>
                          </a:lnTo>
                          <a:lnTo>
                            <a:pt x="85369" y="32918"/>
                          </a:lnTo>
                          <a:lnTo>
                            <a:pt x="52426" y="32918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157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27991</wp:posOffset>
            </wp:positionV>
            <wp:extent cx="85370" cy="80163"/>
            <wp:effectExtent l="0" t="0" r="0" b="0"/>
            <wp:wrapNone/>
            <wp:docPr id="647" name="Freeform 6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80163"/>
                    </a:xfrm>
                    <a:custGeom>
                      <a:rect l="l" t="t" r="r" b="b"/>
                      <a:pathLst>
                        <a:path w="85370" h="80163">
                          <a:moveTo>
                            <a:pt x="40843" y="0"/>
                          </a:moveTo>
                          <a:lnTo>
                            <a:pt x="29261" y="32614"/>
                          </a:lnTo>
                          <a:lnTo>
                            <a:pt x="0" y="32614"/>
                          </a:lnTo>
                          <a:lnTo>
                            <a:pt x="24384" y="50597"/>
                          </a:lnTo>
                          <a:lnTo>
                            <a:pt x="14631" y="80163"/>
                          </a:lnTo>
                          <a:lnTo>
                            <a:pt x="40843" y="63704"/>
                          </a:lnTo>
                          <a:lnTo>
                            <a:pt x="65532" y="80163"/>
                          </a:lnTo>
                          <a:lnTo>
                            <a:pt x="57303" y="49073"/>
                          </a:lnTo>
                          <a:lnTo>
                            <a:pt x="85370" y="32614"/>
                          </a:lnTo>
                          <a:lnTo>
                            <a:pt x="52426" y="32614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6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37440</wp:posOffset>
            </wp:positionV>
            <wp:extent cx="85369" cy="80163"/>
            <wp:effectExtent l="0" t="0" r="0" b="0"/>
            <wp:wrapNone/>
            <wp:docPr id="648" name="Freeform 6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80163"/>
                    </a:xfrm>
                    <a:custGeom>
                      <a:rect l="l" t="t" r="r" b="b"/>
                      <a:pathLst>
                        <a:path w="85369" h="80163">
                          <a:moveTo>
                            <a:pt x="40843" y="0"/>
                          </a:moveTo>
                          <a:lnTo>
                            <a:pt x="29261" y="32919"/>
                          </a:lnTo>
                          <a:lnTo>
                            <a:pt x="0" y="32919"/>
                          </a:lnTo>
                          <a:lnTo>
                            <a:pt x="24384" y="50902"/>
                          </a:lnTo>
                          <a:lnTo>
                            <a:pt x="14630" y="80163"/>
                          </a:lnTo>
                          <a:lnTo>
                            <a:pt x="40843" y="63703"/>
                          </a:lnTo>
                          <a:lnTo>
                            <a:pt x="65532" y="80163"/>
                          </a:lnTo>
                          <a:lnTo>
                            <a:pt x="57302" y="49378"/>
                          </a:lnTo>
                          <a:lnTo>
                            <a:pt x="85369" y="32919"/>
                          </a:lnTo>
                          <a:lnTo>
                            <a:pt x="52426" y="3291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3" behindDoc="0" locked="0" layoutInCell="1" allowOverlap="1">
            <wp:simplePos x="0" y="0"/>
            <wp:positionH relativeFrom="page">
              <wp:posOffset>1187805</wp:posOffset>
            </wp:positionH>
            <wp:positionV relativeFrom="paragraph">
              <wp:posOffset>149302</wp:posOffset>
            </wp:positionV>
            <wp:extent cx="85370" cy="76200"/>
            <wp:effectExtent l="0" t="0" r="0" b="0"/>
            <wp:wrapNone/>
            <wp:docPr id="649" name="Freeform 6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70" cy="76200"/>
                    </a:xfrm>
                    <a:custGeom>
                      <a:rect l="l" t="t" r="r" b="b"/>
                      <a:pathLst>
                        <a:path w="85370" h="76200">
                          <a:moveTo>
                            <a:pt x="40843" y="0"/>
                          </a:moveTo>
                          <a:lnTo>
                            <a:pt x="29261" y="31089"/>
                          </a:lnTo>
                          <a:lnTo>
                            <a:pt x="0" y="31089"/>
                          </a:lnTo>
                          <a:lnTo>
                            <a:pt x="24384" y="48158"/>
                          </a:lnTo>
                          <a:lnTo>
                            <a:pt x="14631" y="76200"/>
                          </a:lnTo>
                          <a:lnTo>
                            <a:pt x="40843" y="60350"/>
                          </a:lnTo>
                          <a:lnTo>
                            <a:pt x="65532" y="76200"/>
                          </a:lnTo>
                          <a:lnTo>
                            <a:pt x="57303" y="46634"/>
                          </a:lnTo>
                          <a:lnTo>
                            <a:pt x="85370" y="31089"/>
                          </a:lnTo>
                          <a:lnTo>
                            <a:pt x="52426" y="3108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7" behindDoc="0" locked="0" layoutInCell="1" allowOverlap="1">
            <wp:simplePos x="0" y="0"/>
            <wp:positionH relativeFrom="page">
              <wp:posOffset>1303908</wp:posOffset>
            </wp:positionH>
            <wp:positionV relativeFrom="paragraph">
              <wp:posOffset>149302</wp:posOffset>
            </wp:positionV>
            <wp:extent cx="87758" cy="76200"/>
            <wp:effectExtent l="0" t="0" r="0" b="0"/>
            <wp:wrapNone/>
            <wp:docPr id="650" name="Freeform 6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8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1" y="76200"/>
                          </a:lnTo>
                          <a:lnTo>
                            <a:pt x="42038" y="60350"/>
                          </a:lnTo>
                          <a:lnTo>
                            <a:pt x="67438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9" behindDoc="0" locked="0" layoutInCell="1" allowOverlap="1">
            <wp:simplePos x="0" y="0"/>
            <wp:positionH relativeFrom="page">
              <wp:posOffset>1422780</wp:posOffset>
            </wp:positionH>
            <wp:positionV relativeFrom="paragraph">
              <wp:posOffset>149302</wp:posOffset>
            </wp:positionV>
            <wp:extent cx="87758" cy="76200"/>
            <wp:effectExtent l="0" t="0" r="0" b="0"/>
            <wp:wrapNone/>
            <wp:docPr id="651" name="Freeform 6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7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41" y="76200"/>
                          </a:lnTo>
                          <a:lnTo>
                            <a:pt x="42037" y="60350"/>
                          </a:lnTo>
                          <a:lnTo>
                            <a:pt x="67437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1" behindDoc="0" locked="0" layoutInCell="1" allowOverlap="1">
            <wp:simplePos x="0" y="0"/>
            <wp:positionH relativeFrom="page">
              <wp:posOffset>1541652</wp:posOffset>
            </wp:positionH>
            <wp:positionV relativeFrom="paragraph">
              <wp:posOffset>149302</wp:posOffset>
            </wp:positionV>
            <wp:extent cx="87758" cy="76200"/>
            <wp:effectExtent l="0" t="0" r="0" b="0"/>
            <wp:wrapNone/>
            <wp:docPr id="652" name="Freeform 6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419" y="0"/>
                          </a:moveTo>
                          <a:lnTo>
                            <a:pt x="30481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40" y="76200"/>
                          </a:lnTo>
                          <a:lnTo>
                            <a:pt x="42419" y="60350"/>
                          </a:lnTo>
                          <a:lnTo>
                            <a:pt x="67437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419" y="0"/>
                          </a:lnTo>
                          <a:close/>
                          <a:moveTo>
                            <a:pt x="42419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3" behindDoc="0" locked="0" layoutInCell="1" allowOverlap="1">
            <wp:simplePos x="0" y="0"/>
            <wp:positionH relativeFrom="page">
              <wp:posOffset>1660905</wp:posOffset>
            </wp:positionH>
            <wp:positionV relativeFrom="paragraph">
              <wp:posOffset>149302</wp:posOffset>
            </wp:positionV>
            <wp:extent cx="87377" cy="76200"/>
            <wp:effectExtent l="0" t="0" r="0" b="0"/>
            <wp:wrapNone/>
            <wp:docPr id="653" name="Freeform 6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7" cy="76200"/>
                    </a:xfrm>
                    <a:custGeom>
                      <a:rect l="l" t="t" r="r" b="b"/>
                      <a:pathLst>
                        <a:path w="87377" h="76200">
                          <a:moveTo>
                            <a:pt x="42037" y="0"/>
                          </a:moveTo>
                          <a:lnTo>
                            <a:pt x="30099" y="31089"/>
                          </a:lnTo>
                          <a:lnTo>
                            <a:pt x="0" y="31089"/>
                          </a:lnTo>
                          <a:lnTo>
                            <a:pt x="24893" y="48158"/>
                          </a:lnTo>
                          <a:lnTo>
                            <a:pt x="14859" y="76200"/>
                          </a:lnTo>
                          <a:lnTo>
                            <a:pt x="42037" y="60350"/>
                          </a:lnTo>
                          <a:lnTo>
                            <a:pt x="67311" y="76200"/>
                          </a:lnTo>
                          <a:lnTo>
                            <a:pt x="58802" y="46634"/>
                          </a:lnTo>
                          <a:lnTo>
                            <a:pt x="87377" y="31089"/>
                          </a:lnTo>
                          <a:lnTo>
                            <a:pt x="53595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5" behindDoc="0" locked="0" layoutInCell="1" allowOverlap="1">
            <wp:simplePos x="0" y="0"/>
            <wp:positionH relativeFrom="page">
              <wp:posOffset>1779777</wp:posOffset>
            </wp:positionH>
            <wp:positionV relativeFrom="paragraph">
              <wp:posOffset>149302</wp:posOffset>
            </wp:positionV>
            <wp:extent cx="87377" cy="76200"/>
            <wp:effectExtent l="0" t="0" r="0" b="0"/>
            <wp:wrapNone/>
            <wp:docPr id="654" name="Freeform 6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7" cy="76200"/>
                    </a:xfrm>
                    <a:custGeom>
                      <a:rect l="l" t="t" r="r" b="b"/>
                      <a:pathLst>
                        <a:path w="87377" h="76200">
                          <a:moveTo>
                            <a:pt x="42037" y="0"/>
                          </a:moveTo>
                          <a:lnTo>
                            <a:pt x="30099" y="31089"/>
                          </a:lnTo>
                          <a:lnTo>
                            <a:pt x="0" y="31089"/>
                          </a:lnTo>
                          <a:lnTo>
                            <a:pt x="24893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1" y="76200"/>
                          </a:lnTo>
                          <a:lnTo>
                            <a:pt x="58802" y="46634"/>
                          </a:lnTo>
                          <a:lnTo>
                            <a:pt x="87377" y="31089"/>
                          </a:lnTo>
                          <a:lnTo>
                            <a:pt x="53595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7" behindDoc="0" locked="0" layoutInCell="1" allowOverlap="1">
            <wp:simplePos x="0" y="0"/>
            <wp:positionH relativeFrom="page">
              <wp:posOffset>1898650</wp:posOffset>
            </wp:positionH>
            <wp:positionV relativeFrom="paragraph">
              <wp:posOffset>149302</wp:posOffset>
            </wp:positionV>
            <wp:extent cx="87376" cy="76200"/>
            <wp:effectExtent l="0" t="0" r="0" b="0"/>
            <wp:wrapNone/>
            <wp:docPr id="655" name="Freeform 6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6" cy="76200"/>
                    </a:xfrm>
                    <a:custGeom>
                      <a:rect l="l" t="t" r="r" b="b"/>
                      <a:pathLst>
                        <a:path w="87376" h="76200">
                          <a:moveTo>
                            <a:pt x="42036" y="0"/>
                          </a:moveTo>
                          <a:lnTo>
                            <a:pt x="30098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39" y="76200"/>
                          </a:lnTo>
                          <a:lnTo>
                            <a:pt x="42036" y="60350"/>
                          </a:lnTo>
                          <a:lnTo>
                            <a:pt x="67310" y="76200"/>
                          </a:lnTo>
                          <a:lnTo>
                            <a:pt x="59054" y="46634"/>
                          </a:lnTo>
                          <a:lnTo>
                            <a:pt x="87376" y="31089"/>
                          </a:lnTo>
                          <a:lnTo>
                            <a:pt x="53594" y="31089"/>
                          </a:lnTo>
                          <a:lnTo>
                            <a:pt x="42036" y="0"/>
                          </a:lnTo>
                          <a:close/>
                          <a:moveTo>
                            <a:pt x="4203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9" behindDoc="0" locked="0" layoutInCell="1" allowOverlap="1">
            <wp:simplePos x="0" y="0"/>
            <wp:positionH relativeFrom="page">
              <wp:posOffset>2017522</wp:posOffset>
            </wp:positionH>
            <wp:positionV relativeFrom="paragraph">
              <wp:posOffset>149302</wp:posOffset>
            </wp:positionV>
            <wp:extent cx="87376" cy="76200"/>
            <wp:effectExtent l="0" t="0" r="0" b="0"/>
            <wp:wrapNone/>
            <wp:docPr id="656" name="Freeform 6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6" cy="76200"/>
                    </a:xfrm>
                    <a:custGeom>
                      <a:rect l="l" t="t" r="r" b="b"/>
                      <a:pathLst>
                        <a:path w="87376" h="76200">
                          <a:moveTo>
                            <a:pt x="42036" y="0"/>
                          </a:moveTo>
                          <a:lnTo>
                            <a:pt x="30098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39" y="76200"/>
                          </a:lnTo>
                          <a:lnTo>
                            <a:pt x="42036" y="60350"/>
                          </a:lnTo>
                          <a:lnTo>
                            <a:pt x="67310" y="76200"/>
                          </a:lnTo>
                          <a:lnTo>
                            <a:pt x="59054" y="46634"/>
                          </a:lnTo>
                          <a:lnTo>
                            <a:pt x="87376" y="31089"/>
                          </a:lnTo>
                          <a:lnTo>
                            <a:pt x="53848" y="31089"/>
                          </a:lnTo>
                          <a:lnTo>
                            <a:pt x="42036" y="0"/>
                          </a:lnTo>
                          <a:close/>
                          <a:moveTo>
                            <a:pt x="4203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1" behindDoc="0" locked="0" layoutInCell="1" allowOverlap="1">
            <wp:simplePos x="0" y="0"/>
            <wp:positionH relativeFrom="page">
              <wp:posOffset>2136394</wp:posOffset>
            </wp:positionH>
            <wp:positionV relativeFrom="paragraph">
              <wp:posOffset>149302</wp:posOffset>
            </wp:positionV>
            <wp:extent cx="87757" cy="76200"/>
            <wp:effectExtent l="0" t="0" r="0" b="0"/>
            <wp:wrapNone/>
            <wp:docPr id="657" name="Freeform 6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036" y="0"/>
                          </a:moveTo>
                          <a:lnTo>
                            <a:pt x="30098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39" y="76200"/>
                          </a:lnTo>
                          <a:lnTo>
                            <a:pt x="42036" y="60350"/>
                          </a:lnTo>
                          <a:lnTo>
                            <a:pt x="67310" y="76200"/>
                          </a:lnTo>
                          <a:lnTo>
                            <a:pt x="59054" y="46634"/>
                          </a:lnTo>
                          <a:lnTo>
                            <a:pt x="87757" y="31089"/>
                          </a:lnTo>
                          <a:lnTo>
                            <a:pt x="53848" y="31089"/>
                          </a:lnTo>
                          <a:lnTo>
                            <a:pt x="42036" y="0"/>
                          </a:lnTo>
                          <a:close/>
                          <a:moveTo>
                            <a:pt x="4203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3" behindDoc="0" locked="0" layoutInCell="1" allowOverlap="1">
            <wp:simplePos x="0" y="0"/>
            <wp:positionH relativeFrom="page">
              <wp:posOffset>2255266</wp:posOffset>
            </wp:positionH>
            <wp:positionV relativeFrom="paragraph">
              <wp:posOffset>149302</wp:posOffset>
            </wp:positionV>
            <wp:extent cx="87757" cy="76200"/>
            <wp:effectExtent l="0" t="0" r="0" b="0"/>
            <wp:wrapNone/>
            <wp:docPr id="658" name="Freeform 6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291" y="0"/>
                          </a:moveTo>
                          <a:lnTo>
                            <a:pt x="30479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39" y="76200"/>
                          </a:lnTo>
                          <a:lnTo>
                            <a:pt x="42291" y="60350"/>
                          </a:lnTo>
                          <a:lnTo>
                            <a:pt x="67310" y="76200"/>
                          </a:lnTo>
                          <a:lnTo>
                            <a:pt x="59054" y="46634"/>
                          </a:lnTo>
                          <a:lnTo>
                            <a:pt x="87757" y="31089"/>
                          </a:lnTo>
                          <a:lnTo>
                            <a:pt x="53848" y="31089"/>
                          </a:lnTo>
                          <a:lnTo>
                            <a:pt x="42291" y="0"/>
                          </a:lnTo>
                          <a:close/>
                          <a:moveTo>
                            <a:pt x="42291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5" behindDoc="0" locked="0" layoutInCell="1" allowOverlap="1">
            <wp:simplePos x="0" y="0"/>
            <wp:positionH relativeFrom="page">
              <wp:posOffset>2374138</wp:posOffset>
            </wp:positionH>
            <wp:positionV relativeFrom="paragraph">
              <wp:posOffset>149302</wp:posOffset>
            </wp:positionV>
            <wp:extent cx="87757" cy="76200"/>
            <wp:effectExtent l="0" t="0" r="0" b="0"/>
            <wp:wrapNone/>
            <wp:docPr id="659" name="Freeform 6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291" y="0"/>
                          </a:moveTo>
                          <a:lnTo>
                            <a:pt x="30479" y="31089"/>
                          </a:lnTo>
                          <a:lnTo>
                            <a:pt x="0" y="31089"/>
                          </a:lnTo>
                          <a:lnTo>
                            <a:pt x="25272" y="48158"/>
                          </a:lnTo>
                          <a:lnTo>
                            <a:pt x="15239" y="76200"/>
                          </a:lnTo>
                          <a:lnTo>
                            <a:pt x="42291" y="60350"/>
                          </a:lnTo>
                          <a:lnTo>
                            <a:pt x="67563" y="76200"/>
                          </a:lnTo>
                          <a:lnTo>
                            <a:pt x="59054" y="46634"/>
                          </a:lnTo>
                          <a:lnTo>
                            <a:pt x="87757" y="31089"/>
                          </a:lnTo>
                          <a:lnTo>
                            <a:pt x="53847" y="31089"/>
                          </a:lnTo>
                          <a:lnTo>
                            <a:pt x="42291" y="0"/>
                          </a:lnTo>
                          <a:close/>
                          <a:moveTo>
                            <a:pt x="42291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7" behindDoc="0" locked="0" layoutInCell="1" allowOverlap="1">
            <wp:simplePos x="0" y="0"/>
            <wp:positionH relativeFrom="page">
              <wp:posOffset>2493264</wp:posOffset>
            </wp:positionH>
            <wp:positionV relativeFrom="paragraph">
              <wp:posOffset>149302</wp:posOffset>
            </wp:positionV>
            <wp:extent cx="87503" cy="76200"/>
            <wp:effectExtent l="0" t="0" r="0" b="0"/>
            <wp:wrapNone/>
            <wp:docPr id="660" name="Freeform 6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5" y="31089"/>
                          </a:lnTo>
                          <a:lnTo>
                            <a:pt x="0" y="31089"/>
                          </a:lnTo>
                          <a:lnTo>
                            <a:pt x="25018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09" y="76200"/>
                          </a:lnTo>
                          <a:lnTo>
                            <a:pt x="58800" y="46634"/>
                          </a:lnTo>
                          <a:lnTo>
                            <a:pt x="87503" y="31089"/>
                          </a:lnTo>
                          <a:lnTo>
                            <a:pt x="53593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9" behindDoc="0" locked="0" layoutInCell="1" allowOverlap="1">
            <wp:simplePos x="0" y="0"/>
            <wp:positionH relativeFrom="page">
              <wp:posOffset>2612135</wp:posOffset>
            </wp:positionH>
            <wp:positionV relativeFrom="paragraph">
              <wp:posOffset>149302</wp:posOffset>
            </wp:positionV>
            <wp:extent cx="87504" cy="76200"/>
            <wp:effectExtent l="0" t="0" r="0" b="0"/>
            <wp:wrapNone/>
            <wp:docPr id="661" name="Freeform 6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4" cy="76200"/>
                    </a:xfrm>
                    <a:custGeom>
                      <a:rect l="l" t="t" r="r" b="b"/>
                      <a:pathLst>
                        <a:path w="87504" h="76200">
                          <a:moveTo>
                            <a:pt x="42038" y="0"/>
                          </a:moveTo>
                          <a:lnTo>
                            <a:pt x="30226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41" y="76200"/>
                          </a:lnTo>
                          <a:lnTo>
                            <a:pt x="42038" y="60350"/>
                          </a:lnTo>
                          <a:lnTo>
                            <a:pt x="67310" y="76200"/>
                          </a:lnTo>
                          <a:lnTo>
                            <a:pt x="58801" y="46634"/>
                          </a:lnTo>
                          <a:lnTo>
                            <a:pt x="87504" y="31089"/>
                          </a:lnTo>
                          <a:lnTo>
                            <a:pt x="53594" y="31089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1" behindDoc="0" locked="0" layoutInCell="1" allowOverlap="1">
            <wp:simplePos x="0" y="0"/>
            <wp:positionH relativeFrom="page">
              <wp:posOffset>2731007</wp:posOffset>
            </wp:positionH>
            <wp:positionV relativeFrom="paragraph">
              <wp:posOffset>149302</wp:posOffset>
            </wp:positionV>
            <wp:extent cx="87503" cy="76200"/>
            <wp:effectExtent l="0" t="0" r="0" b="0"/>
            <wp:wrapNone/>
            <wp:docPr id="662" name="Freeform 6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8" y="0"/>
                          </a:moveTo>
                          <a:lnTo>
                            <a:pt x="30226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41" y="76200"/>
                          </a:lnTo>
                          <a:lnTo>
                            <a:pt x="42038" y="60350"/>
                          </a:lnTo>
                          <a:lnTo>
                            <a:pt x="67310" y="76200"/>
                          </a:lnTo>
                          <a:lnTo>
                            <a:pt x="59182" y="46634"/>
                          </a:lnTo>
                          <a:lnTo>
                            <a:pt x="87503" y="31089"/>
                          </a:lnTo>
                          <a:lnTo>
                            <a:pt x="53594" y="31089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3" behindDoc="0" locked="0" layoutInCell="1" allowOverlap="1">
            <wp:simplePos x="0" y="0"/>
            <wp:positionH relativeFrom="page">
              <wp:posOffset>2849879</wp:posOffset>
            </wp:positionH>
            <wp:positionV relativeFrom="paragraph">
              <wp:posOffset>149302</wp:posOffset>
            </wp:positionV>
            <wp:extent cx="87757" cy="76200"/>
            <wp:effectExtent l="0" t="0" r="0" b="0"/>
            <wp:wrapNone/>
            <wp:docPr id="663" name="Freeform 6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7" cy="76200"/>
                    </a:xfrm>
                    <a:custGeom>
                      <a:rect l="l" t="t" r="r" b="b"/>
                      <a:pathLst>
                        <a:path w="87757" h="76200">
                          <a:moveTo>
                            <a:pt x="42038" y="0"/>
                          </a:moveTo>
                          <a:lnTo>
                            <a:pt x="30226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41" y="76200"/>
                          </a:lnTo>
                          <a:lnTo>
                            <a:pt x="42038" y="60350"/>
                          </a:lnTo>
                          <a:lnTo>
                            <a:pt x="67310" y="76200"/>
                          </a:lnTo>
                          <a:lnTo>
                            <a:pt x="59182" y="46634"/>
                          </a:lnTo>
                          <a:lnTo>
                            <a:pt x="87757" y="31089"/>
                          </a:lnTo>
                          <a:lnTo>
                            <a:pt x="53975" y="31089"/>
                          </a:lnTo>
                          <a:lnTo>
                            <a:pt x="42038" y="0"/>
                          </a:lnTo>
                          <a:close/>
                          <a:moveTo>
                            <a:pt x="4203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5" behindDoc="0" locked="0" layoutInCell="1" allowOverlap="1">
            <wp:simplePos x="0" y="0"/>
            <wp:positionH relativeFrom="page">
              <wp:posOffset>2969386</wp:posOffset>
            </wp:positionH>
            <wp:positionV relativeFrom="paragraph">
              <wp:posOffset>149302</wp:posOffset>
            </wp:positionV>
            <wp:extent cx="89536" cy="76200"/>
            <wp:effectExtent l="0" t="0" r="0" b="0"/>
            <wp:wrapNone/>
            <wp:docPr id="664" name="Freeform 6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6" cy="76200"/>
                    </a:xfrm>
                    <a:custGeom>
                      <a:rect l="l" t="t" r="r" b="b"/>
                      <a:pathLst>
                        <a:path w="89536" h="76200">
                          <a:moveTo>
                            <a:pt x="42927" y="0"/>
                          </a:moveTo>
                          <a:lnTo>
                            <a:pt x="30734" y="31089"/>
                          </a:lnTo>
                          <a:lnTo>
                            <a:pt x="0" y="31089"/>
                          </a:lnTo>
                          <a:lnTo>
                            <a:pt x="25528" y="48158"/>
                          </a:lnTo>
                          <a:lnTo>
                            <a:pt x="15494" y="76200"/>
                          </a:lnTo>
                          <a:lnTo>
                            <a:pt x="42927" y="60350"/>
                          </a:lnTo>
                          <a:lnTo>
                            <a:pt x="68834" y="76200"/>
                          </a:lnTo>
                          <a:lnTo>
                            <a:pt x="60325" y="46634"/>
                          </a:lnTo>
                          <a:lnTo>
                            <a:pt x="89536" y="31089"/>
                          </a:lnTo>
                          <a:lnTo>
                            <a:pt x="55118" y="31089"/>
                          </a:lnTo>
                          <a:lnTo>
                            <a:pt x="42927" y="0"/>
                          </a:lnTo>
                          <a:close/>
                          <a:moveTo>
                            <a:pt x="4292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7" behindDoc="0" locked="0" layoutInCell="1" allowOverlap="1">
            <wp:simplePos x="0" y="0"/>
            <wp:positionH relativeFrom="page">
              <wp:posOffset>3091307</wp:posOffset>
            </wp:positionH>
            <wp:positionV relativeFrom="paragraph">
              <wp:posOffset>149302</wp:posOffset>
            </wp:positionV>
            <wp:extent cx="89916" cy="76200"/>
            <wp:effectExtent l="0" t="0" r="0" b="0"/>
            <wp:wrapNone/>
            <wp:docPr id="665" name="Freeform 6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8834" y="76200"/>
                          </a:lnTo>
                          <a:lnTo>
                            <a:pt x="60325" y="46634"/>
                          </a:lnTo>
                          <a:lnTo>
                            <a:pt x="89916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9" behindDoc="0" locked="0" layoutInCell="1" allowOverlap="1">
            <wp:simplePos x="0" y="0"/>
            <wp:positionH relativeFrom="page">
              <wp:posOffset>3213226</wp:posOffset>
            </wp:positionH>
            <wp:positionV relativeFrom="paragraph">
              <wp:posOffset>149302</wp:posOffset>
            </wp:positionV>
            <wp:extent cx="89916" cy="76200"/>
            <wp:effectExtent l="0" t="0" r="0" b="0"/>
            <wp:wrapNone/>
            <wp:docPr id="666" name="Freeform 6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4" y="76200"/>
                          </a:lnTo>
                          <a:lnTo>
                            <a:pt x="43308" y="60350"/>
                          </a:lnTo>
                          <a:lnTo>
                            <a:pt x="69215" y="76200"/>
                          </a:lnTo>
                          <a:lnTo>
                            <a:pt x="60579" y="46634"/>
                          </a:lnTo>
                          <a:lnTo>
                            <a:pt x="89916" y="31089"/>
                          </a:lnTo>
                          <a:lnTo>
                            <a:pt x="55119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1" behindDoc="0" locked="0" layoutInCell="1" allowOverlap="1">
            <wp:simplePos x="0" y="0"/>
            <wp:positionH relativeFrom="page">
              <wp:posOffset>3335146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67" name="Freeform 6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9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3" behindDoc="0" locked="0" layoutInCell="1" allowOverlap="1">
            <wp:simplePos x="0" y="0"/>
            <wp:positionH relativeFrom="page">
              <wp:posOffset>3457066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68" name="Freeform 6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5" behindDoc="0" locked="0" layoutInCell="1" allowOverlap="1">
            <wp:simplePos x="0" y="0"/>
            <wp:positionH relativeFrom="page">
              <wp:posOffset>3578986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69" name="Freeform 6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8" y="60350"/>
                          </a:lnTo>
                          <a:lnTo>
                            <a:pt x="69216" y="76200"/>
                          </a:lnTo>
                          <a:lnTo>
                            <a:pt x="60579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7" behindDoc="0" locked="0" layoutInCell="1" allowOverlap="1">
            <wp:simplePos x="0" y="0"/>
            <wp:positionH relativeFrom="page">
              <wp:posOffset>3701160</wp:posOffset>
            </wp:positionH>
            <wp:positionV relativeFrom="paragraph">
              <wp:posOffset>149302</wp:posOffset>
            </wp:positionV>
            <wp:extent cx="89662" cy="76200"/>
            <wp:effectExtent l="0" t="0" r="0" b="0"/>
            <wp:wrapNone/>
            <wp:docPr id="670" name="Freeform 6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089"/>
                          </a:lnTo>
                          <a:lnTo>
                            <a:pt x="0" y="31089"/>
                          </a:lnTo>
                          <a:lnTo>
                            <a:pt x="25655" y="48158"/>
                          </a:lnTo>
                          <a:lnTo>
                            <a:pt x="15622" y="76200"/>
                          </a:lnTo>
                          <a:lnTo>
                            <a:pt x="43054" y="60350"/>
                          </a:lnTo>
                          <a:lnTo>
                            <a:pt x="68961" y="76200"/>
                          </a:lnTo>
                          <a:lnTo>
                            <a:pt x="60325" y="46634"/>
                          </a:lnTo>
                          <a:lnTo>
                            <a:pt x="89662" y="31089"/>
                          </a:lnTo>
                          <a:lnTo>
                            <a:pt x="55245" y="31089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9" behindDoc="0" locked="0" layoutInCell="1" allowOverlap="1">
            <wp:simplePos x="0" y="0"/>
            <wp:positionH relativeFrom="page">
              <wp:posOffset>3823080</wp:posOffset>
            </wp:positionH>
            <wp:positionV relativeFrom="paragraph">
              <wp:posOffset>149302</wp:posOffset>
            </wp:positionV>
            <wp:extent cx="89916" cy="76200"/>
            <wp:effectExtent l="0" t="0" r="0" b="0"/>
            <wp:wrapNone/>
            <wp:docPr id="671" name="Freeform 6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622" y="76200"/>
                          </a:lnTo>
                          <a:lnTo>
                            <a:pt x="43308" y="60350"/>
                          </a:lnTo>
                          <a:lnTo>
                            <a:pt x="68961" y="76200"/>
                          </a:lnTo>
                          <a:lnTo>
                            <a:pt x="60325" y="46634"/>
                          </a:lnTo>
                          <a:lnTo>
                            <a:pt x="89916" y="31089"/>
                          </a:lnTo>
                          <a:lnTo>
                            <a:pt x="55246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1" behindDoc="0" locked="0" layoutInCell="1" allowOverlap="1">
            <wp:simplePos x="0" y="0"/>
            <wp:positionH relativeFrom="page">
              <wp:posOffset>3945001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72" name="Freeform 6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0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3" behindDoc="0" locked="0" layoutInCell="1" allowOverlap="1">
            <wp:simplePos x="0" y="0"/>
            <wp:positionH relativeFrom="page">
              <wp:posOffset>4066921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620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244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5" behindDoc="0" locked="0" layoutInCell="1" allowOverlap="1">
            <wp:simplePos x="0" y="0"/>
            <wp:positionH relativeFrom="page">
              <wp:posOffset>4188840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1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7" behindDoc="0" locked="0" layoutInCell="1" allowOverlap="1">
            <wp:simplePos x="0" y="0"/>
            <wp:positionH relativeFrom="page">
              <wp:posOffset>4310760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75" name="Freeform 6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9" behindDoc="0" locked="0" layoutInCell="1" allowOverlap="1">
            <wp:simplePos x="0" y="0"/>
            <wp:positionH relativeFrom="page">
              <wp:posOffset>4432680</wp:posOffset>
            </wp:positionH>
            <wp:positionV relativeFrom="paragraph">
              <wp:posOffset>149302</wp:posOffset>
            </wp:positionV>
            <wp:extent cx="89916" cy="76200"/>
            <wp:effectExtent l="0" t="0" r="0" b="0"/>
            <wp:wrapNone/>
            <wp:docPr id="676" name="Freeform 6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8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6" y="31089"/>
                          </a:lnTo>
                          <a:lnTo>
                            <a:pt x="55499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1" behindDoc="0" locked="0" layoutInCell="1" allowOverlap="1">
            <wp:simplePos x="0" y="0"/>
            <wp:positionH relativeFrom="page">
              <wp:posOffset>4554982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77" name="Freeform 6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2926" y="0"/>
                          </a:moveTo>
                          <a:lnTo>
                            <a:pt x="30733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2926" y="60350"/>
                          </a:lnTo>
                          <a:lnTo>
                            <a:pt x="68833" y="76200"/>
                          </a:lnTo>
                          <a:lnTo>
                            <a:pt x="60325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3" behindDoc="0" locked="0" layoutInCell="1" allowOverlap="1">
            <wp:simplePos x="0" y="0"/>
            <wp:positionH relativeFrom="page">
              <wp:posOffset>4676902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78" name="Freeform 6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80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180" y="60350"/>
                          </a:lnTo>
                          <a:lnTo>
                            <a:pt x="69088" y="76200"/>
                          </a:lnTo>
                          <a:lnTo>
                            <a:pt x="60578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5" behindDoc="0" locked="0" layoutInCell="1" allowOverlap="1">
            <wp:simplePos x="0" y="0"/>
            <wp:positionH relativeFrom="page">
              <wp:posOffset>4798821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79" name="Freeform 6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1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3181" y="60350"/>
                          </a:lnTo>
                          <a:lnTo>
                            <a:pt x="69088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9" y="31089"/>
                          </a:lnTo>
                          <a:lnTo>
                            <a:pt x="43181" y="0"/>
                          </a:lnTo>
                          <a:close/>
                          <a:moveTo>
                            <a:pt x="43181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7" behindDoc="0" locked="0" layoutInCell="1" allowOverlap="1">
            <wp:simplePos x="0" y="0"/>
            <wp:positionH relativeFrom="page">
              <wp:posOffset>4920741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80" name="Freeform 6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0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4" y="76200"/>
                          </a:lnTo>
                          <a:lnTo>
                            <a:pt x="43180" y="60350"/>
                          </a:lnTo>
                          <a:lnTo>
                            <a:pt x="69088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9" behindDoc="0" locked="0" layoutInCell="1" allowOverlap="1">
            <wp:simplePos x="0" y="0"/>
            <wp:positionH relativeFrom="page">
              <wp:posOffset>5042661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81" name="Freeform 6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0" y="0"/>
                          </a:moveTo>
                          <a:lnTo>
                            <a:pt x="30989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748" y="76200"/>
                          </a:lnTo>
                          <a:lnTo>
                            <a:pt x="43180" y="60350"/>
                          </a:lnTo>
                          <a:lnTo>
                            <a:pt x="69089" y="76200"/>
                          </a:lnTo>
                          <a:lnTo>
                            <a:pt x="60579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1" behindDoc="0" locked="0" layoutInCell="1" allowOverlap="1">
            <wp:simplePos x="0" y="0"/>
            <wp:positionH relativeFrom="page">
              <wp:posOffset>5164582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82" name="Freeform 6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79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747" y="76200"/>
                          </a:lnTo>
                          <a:lnTo>
                            <a:pt x="43179" y="60350"/>
                          </a:lnTo>
                          <a:lnTo>
                            <a:pt x="69088" y="76200"/>
                          </a:lnTo>
                          <a:lnTo>
                            <a:pt x="60578" y="46634"/>
                          </a:lnTo>
                          <a:lnTo>
                            <a:pt x="89915" y="31089"/>
                          </a:lnTo>
                          <a:lnTo>
                            <a:pt x="55371" y="31089"/>
                          </a:lnTo>
                          <a:lnTo>
                            <a:pt x="43179" y="0"/>
                          </a:lnTo>
                          <a:close/>
                          <a:moveTo>
                            <a:pt x="43179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3" behindDoc="0" locked="0" layoutInCell="1" allowOverlap="1">
            <wp:simplePos x="0" y="0"/>
            <wp:positionH relativeFrom="page">
              <wp:posOffset>5286755</wp:posOffset>
            </wp:positionH>
            <wp:positionV relativeFrom="paragraph">
              <wp:posOffset>149302</wp:posOffset>
            </wp:positionV>
            <wp:extent cx="89662" cy="76200"/>
            <wp:effectExtent l="0" t="0" r="0" b="0"/>
            <wp:wrapNone/>
            <wp:docPr id="683" name="Freeform 6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2927" y="0"/>
                          </a:moveTo>
                          <a:lnTo>
                            <a:pt x="30735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5" y="76200"/>
                          </a:lnTo>
                          <a:lnTo>
                            <a:pt x="42927" y="60350"/>
                          </a:lnTo>
                          <a:lnTo>
                            <a:pt x="68835" y="76200"/>
                          </a:lnTo>
                          <a:lnTo>
                            <a:pt x="60325" y="46634"/>
                          </a:lnTo>
                          <a:lnTo>
                            <a:pt x="89662" y="31089"/>
                          </a:lnTo>
                          <a:lnTo>
                            <a:pt x="55118" y="31089"/>
                          </a:lnTo>
                          <a:lnTo>
                            <a:pt x="42927" y="0"/>
                          </a:lnTo>
                          <a:close/>
                          <a:moveTo>
                            <a:pt x="4292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5" behindDoc="0" locked="0" layoutInCell="1" allowOverlap="1">
            <wp:simplePos x="0" y="0"/>
            <wp:positionH relativeFrom="page">
              <wp:posOffset>5408676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84" name="Freeform 6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325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7" behindDoc="0" locked="0" layoutInCell="1" allowOverlap="1">
            <wp:simplePos x="0" y="0"/>
            <wp:positionH relativeFrom="page">
              <wp:posOffset>5530596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85" name="Freeform 6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9" behindDoc="0" locked="0" layoutInCell="1" allowOverlap="1">
            <wp:simplePos x="0" y="0"/>
            <wp:positionH relativeFrom="page">
              <wp:posOffset>5652515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86" name="Freeform 6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119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1" behindDoc="0" locked="0" layoutInCell="1" allowOverlap="1">
            <wp:simplePos x="0" y="0"/>
            <wp:positionH relativeFrom="page">
              <wp:posOffset>5774435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687" name="Freeform 6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3" behindDoc="0" locked="0" layoutInCell="1" allowOverlap="1">
            <wp:simplePos x="0" y="0"/>
            <wp:positionH relativeFrom="page">
              <wp:posOffset>5896355</wp:posOffset>
            </wp:positionH>
            <wp:positionV relativeFrom="paragraph">
              <wp:posOffset>149302</wp:posOffset>
            </wp:positionV>
            <wp:extent cx="89916" cy="76200"/>
            <wp:effectExtent l="0" t="0" r="0" b="0"/>
            <wp:wrapNone/>
            <wp:docPr id="688" name="Freeform 6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8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6" y="31089"/>
                          </a:lnTo>
                          <a:lnTo>
                            <a:pt x="55499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5" behindDoc="0" locked="0" layoutInCell="1" allowOverlap="1">
            <wp:simplePos x="0" y="0"/>
            <wp:positionH relativeFrom="page">
              <wp:posOffset>6018529</wp:posOffset>
            </wp:positionH>
            <wp:positionV relativeFrom="paragraph">
              <wp:posOffset>149302</wp:posOffset>
            </wp:positionV>
            <wp:extent cx="89662" cy="76200"/>
            <wp:effectExtent l="0" t="0" r="0" b="0"/>
            <wp:wrapNone/>
            <wp:docPr id="689" name="Freeform 6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622" y="76200"/>
                          </a:lnTo>
                          <a:lnTo>
                            <a:pt x="43054" y="60350"/>
                          </a:lnTo>
                          <a:lnTo>
                            <a:pt x="68961" y="76200"/>
                          </a:lnTo>
                          <a:lnTo>
                            <a:pt x="60453" y="46634"/>
                          </a:lnTo>
                          <a:lnTo>
                            <a:pt x="89662" y="31089"/>
                          </a:lnTo>
                          <a:lnTo>
                            <a:pt x="55246" y="31089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7" behindDoc="0" locked="0" layoutInCell="1" allowOverlap="1">
            <wp:simplePos x="0" y="0"/>
            <wp:positionH relativeFrom="page">
              <wp:posOffset>6140450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90" name="Freeform 6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1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452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9" behindDoc="0" locked="0" layoutInCell="1" allowOverlap="1">
            <wp:simplePos x="0" y="0"/>
            <wp:positionH relativeFrom="page">
              <wp:posOffset>6262370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691" name="Freeform 6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0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2" behindDoc="0" locked="0" layoutInCell="1" allowOverlap="1">
            <wp:simplePos x="0" y="0"/>
            <wp:positionH relativeFrom="page">
              <wp:posOffset>1190853</wp:posOffset>
            </wp:positionH>
            <wp:positionV relativeFrom="paragraph">
              <wp:posOffset>158446</wp:posOffset>
            </wp:positionV>
            <wp:extent cx="85369" cy="76200"/>
            <wp:effectExtent l="0" t="0" r="0" b="0"/>
            <wp:wrapNone/>
            <wp:docPr id="692" name="Freeform 6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69" cy="76200"/>
                    </a:xfrm>
                    <a:custGeom>
                      <a:rect l="l" t="t" r="r" b="b"/>
                      <a:pathLst>
                        <a:path w="85369" h="76200">
                          <a:moveTo>
                            <a:pt x="40843" y="0"/>
                          </a:moveTo>
                          <a:lnTo>
                            <a:pt x="29261" y="31089"/>
                          </a:lnTo>
                          <a:lnTo>
                            <a:pt x="0" y="31089"/>
                          </a:lnTo>
                          <a:lnTo>
                            <a:pt x="24384" y="48158"/>
                          </a:lnTo>
                          <a:lnTo>
                            <a:pt x="14630" y="76200"/>
                          </a:lnTo>
                          <a:lnTo>
                            <a:pt x="40843" y="60350"/>
                          </a:lnTo>
                          <a:lnTo>
                            <a:pt x="65532" y="76200"/>
                          </a:lnTo>
                          <a:lnTo>
                            <a:pt x="57302" y="46634"/>
                          </a:lnTo>
                          <a:lnTo>
                            <a:pt x="85369" y="31089"/>
                          </a:lnTo>
                          <a:lnTo>
                            <a:pt x="52426" y="31089"/>
                          </a:lnTo>
                          <a:lnTo>
                            <a:pt x="40843" y="0"/>
                          </a:lnTo>
                          <a:close/>
                          <a:moveTo>
                            <a:pt x="40843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6" behindDoc="0" locked="0" layoutInCell="1" allowOverlap="1">
            <wp:simplePos x="0" y="0"/>
            <wp:positionH relativeFrom="page">
              <wp:posOffset>1306957</wp:posOffset>
            </wp:positionH>
            <wp:positionV relativeFrom="paragraph">
              <wp:posOffset>158446</wp:posOffset>
            </wp:positionV>
            <wp:extent cx="87756" cy="76200"/>
            <wp:effectExtent l="0" t="0" r="0" b="0"/>
            <wp:wrapNone/>
            <wp:docPr id="693" name="Freeform 6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418" y="0"/>
                          </a:moveTo>
                          <a:lnTo>
                            <a:pt x="30479" y="31089"/>
                          </a:lnTo>
                          <a:lnTo>
                            <a:pt x="0" y="31089"/>
                          </a:lnTo>
                          <a:lnTo>
                            <a:pt x="25273" y="48158"/>
                          </a:lnTo>
                          <a:lnTo>
                            <a:pt x="15240" y="76200"/>
                          </a:lnTo>
                          <a:lnTo>
                            <a:pt x="42418" y="60350"/>
                          </a:lnTo>
                          <a:lnTo>
                            <a:pt x="67437" y="76200"/>
                          </a:lnTo>
                          <a:lnTo>
                            <a:pt x="59181" y="46634"/>
                          </a:lnTo>
                          <a:lnTo>
                            <a:pt x="87756" y="31089"/>
                          </a:lnTo>
                          <a:lnTo>
                            <a:pt x="53975" y="31089"/>
                          </a:lnTo>
                          <a:lnTo>
                            <a:pt x="42418" y="0"/>
                          </a:lnTo>
                          <a:close/>
                          <a:moveTo>
                            <a:pt x="4241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68" behindDoc="0" locked="0" layoutInCell="1" allowOverlap="1">
            <wp:simplePos x="0" y="0"/>
            <wp:positionH relativeFrom="page">
              <wp:posOffset>1425828</wp:posOffset>
            </wp:positionH>
            <wp:positionV relativeFrom="paragraph">
              <wp:posOffset>158446</wp:posOffset>
            </wp:positionV>
            <wp:extent cx="87758" cy="76200"/>
            <wp:effectExtent l="0" t="0" r="0" b="0"/>
            <wp:wrapNone/>
            <wp:docPr id="694" name="Freeform 6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419" y="0"/>
                          </a:moveTo>
                          <a:lnTo>
                            <a:pt x="30480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1" y="76200"/>
                          </a:lnTo>
                          <a:lnTo>
                            <a:pt x="42419" y="60350"/>
                          </a:lnTo>
                          <a:lnTo>
                            <a:pt x="67691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419" y="0"/>
                          </a:lnTo>
                          <a:close/>
                          <a:moveTo>
                            <a:pt x="42419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0" behindDoc="0" locked="0" layoutInCell="1" allowOverlap="1">
            <wp:simplePos x="0" y="0"/>
            <wp:positionH relativeFrom="page">
              <wp:posOffset>1545082</wp:posOffset>
            </wp:positionH>
            <wp:positionV relativeFrom="paragraph">
              <wp:posOffset>158446</wp:posOffset>
            </wp:positionV>
            <wp:extent cx="87375" cy="76200"/>
            <wp:effectExtent l="0" t="0" r="0" b="0"/>
            <wp:wrapNone/>
            <wp:docPr id="695" name="Freeform 6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5" cy="76200"/>
                    </a:xfrm>
                    <a:custGeom>
                      <a:rect l="l" t="t" r="r" b="b"/>
                      <a:pathLst>
                        <a:path w="87375" h="76200">
                          <a:moveTo>
                            <a:pt x="42037" y="0"/>
                          </a:moveTo>
                          <a:lnTo>
                            <a:pt x="30098" y="31089"/>
                          </a:lnTo>
                          <a:lnTo>
                            <a:pt x="0" y="31089"/>
                          </a:lnTo>
                          <a:lnTo>
                            <a:pt x="24892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09" y="76200"/>
                          </a:lnTo>
                          <a:lnTo>
                            <a:pt x="58801" y="46634"/>
                          </a:lnTo>
                          <a:lnTo>
                            <a:pt x="87375" y="31089"/>
                          </a:lnTo>
                          <a:lnTo>
                            <a:pt x="53593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2" behindDoc="0" locked="0" layoutInCell="1" allowOverlap="1">
            <wp:simplePos x="0" y="0"/>
            <wp:positionH relativeFrom="page">
              <wp:posOffset>1663954</wp:posOffset>
            </wp:positionH>
            <wp:positionV relativeFrom="paragraph">
              <wp:posOffset>158446</wp:posOffset>
            </wp:positionV>
            <wp:extent cx="87375" cy="76200"/>
            <wp:effectExtent l="0" t="0" r="0" b="0"/>
            <wp:wrapNone/>
            <wp:docPr id="696" name="Freeform 6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5" cy="76200"/>
                    </a:xfrm>
                    <a:custGeom>
                      <a:rect l="l" t="t" r="r" b="b"/>
                      <a:pathLst>
                        <a:path w="87375" h="76200">
                          <a:moveTo>
                            <a:pt x="42037" y="0"/>
                          </a:moveTo>
                          <a:lnTo>
                            <a:pt x="30098" y="31089"/>
                          </a:lnTo>
                          <a:lnTo>
                            <a:pt x="0" y="31089"/>
                          </a:lnTo>
                          <a:lnTo>
                            <a:pt x="25272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0" y="76200"/>
                          </a:lnTo>
                          <a:lnTo>
                            <a:pt x="59054" y="46634"/>
                          </a:lnTo>
                          <a:lnTo>
                            <a:pt x="87375" y="31089"/>
                          </a:lnTo>
                          <a:lnTo>
                            <a:pt x="53594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4" behindDoc="0" locked="0" layoutInCell="1" allowOverlap="1">
            <wp:simplePos x="0" y="0"/>
            <wp:positionH relativeFrom="page">
              <wp:posOffset>1782826</wp:posOffset>
            </wp:positionH>
            <wp:positionV relativeFrom="paragraph">
              <wp:posOffset>158446</wp:posOffset>
            </wp:positionV>
            <wp:extent cx="87375" cy="76200"/>
            <wp:effectExtent l="0" t="0" r="0" b="0"/>
            <wp:wrapNone/>
            <wp:docPr id="697" name="Freeform 6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375" cy="76200"/>
                    </a:xfrm>
                    <a:custGeom>
                      <a:rect l="l" t="t" r="r" b="b"/>
                      <a:pathLst>
                        <a:path w="87375" h="76200">
                          <a:moveTo>
                            <a:pt x="42037" y="0"/>
                          </a:moveTo>
                          <a:lnTo>
                            <a:pt x="30099" y="31089"/>
                          </a:lnTo>
                          <a:lnTo>
                            <a:pt x="0" y="31089"/>
                          </a:lnTo>
                          <a:lnTo>
                            <a:pt x="25272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09" y="76200"/>
                          </a:lnTo>
                          <a:lnTo>
                            <a:pt x="59054" y="46634"/>
                          </a:lnTo>
                          <a:lnTo>
                            <a:pt x="87375" y="31089"/>
                          </a:lnTo>
                          <a:lnTo>
                            <a:pt x="53847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6" behindDoc="0" locked="0" layoutInCell="1" allowOverlap="1">
            <wp:simplePos x="0" y="0"/>
            <wp:positionH relativeFrom="page">
              <wp:posOffset>1901698</wp:posOffset>
            </wp:positionH>
            <wp:positionV relativeFrom="paragraph">
              <wp:posOffset>158446</wp:posOffset>
            </wp:positionV>
            <wp:extent cx="87756" cy="76200"/>
            <wp:effectExtent l="0" t="0" r="0" b="0"/>
            <wp:wrapNone/>
            <wp:docPr id="698" name="Freeform 6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037" y="0"/>
                          </a:moveTo>
                          <a:lnTo>
                            <a:pt x="30099" y="31089"/>
                          </a:lnTo>
                          <a:lnTo>
                            <a:pt x="0" y="31089"/>
                          </a:lnTo>
                          <a:lnTo>
                            <a:pt x="25272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09" y="76200"/>
                          </a:lnTo>
                          <a:lnTo>
                            <a:pt x="59054" y="46634"/>
                          </a:lnTo>
                          <a:lnTo>
                            <a:pt x="87756" y="31089"/>
                          </a:lnTo>
                          <a:lnTo>
                            <a:pt x="53847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78" behindDoc="0" locked="0" layoutInCell="1" allowOverlap="1">
            <wp:simplePos x="0" y="0"/>
            <wp:positionH relativeFrom="page">
              <wp:posOffset>2020570</wp:posOffset>
            </wp:positionH>
            <wp:positionV relativeFrom="paragraph">
              <wp:posOffset>158446</wp:posOffset>
            </wp:positionV>
            <wp:extent cx="87756" cy="76200"/>
            <wp:effectExtent l="0" t="0" r="0" b="0"/>
            <wp:wrapNone/>
            <wp:docPr id="699" name="Freeform 6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037" y="0"/>
                          </a:moveTo>
                          <a:lnTo>
                            <a:pt x="30099" y="31089"/>
                          </a:lnTo>
                          <a:lnTo>
                            <a:pt x="0" y="31089"/>
                          </a:lnTo>
                          <a:lnTo>
                            <a:pt x="25272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09" y="76200"/>
                          </a:lnTo>
                          <a:lnTo>
                            <a:pt x="59055" y="46634"/>
                          </a:lnTo>
                          <a:lnTo>
                            <a:pt x="87756" y="31089"/>
                          </a:lnTo>
                          <a:lnTo>
                            <a:pt x="53847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0" behindDoc="0" locked="0" layoutInCell="1" allowOverlap="1">
            <wp:simplePos x="0" y="0"/>
            <wp:positionH relativeFrom="page">
              <wp:posOffset>2139442</wp:posOffset>
            </wp:positionH>
            <wp:positionV relativeFrom="paragraph">
              <wp:posOffset>158446</wp:posOffset>
            </wp:positionV>
            <wp:extent cx="87756" cy="76200"/>
            <wp:effectExtent l="0" t="0" r="0" b="0"/>
            <wp:wrapNone/>
            <wp:docPr id="700" name="Freeform 7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6" cy="76200"/>
                    </a:xfrm>
                    <a:custGeom>
                      <a:rect l="l" t="t" r="r" b="b"/>
                      <a:pathLst>
                        <a:path w="87756" h="76200">
                          <a:moveTo>
                            <a:pt x="42290" y="0"/>
                          </a:moveTo>
                          <a:lnTo>
                            <a:pt x="30480" y="31089"/>
                          </a:lnTo>
                          <a:lnTo>
                            <a:pt x="0" y="31089"/>
                          </a:lnTo>
                          <a:lnTo>
                            <a:pt x="25272" y="48158"/>
                          </a:lnTo>
                          <a:lnTo>
                            <a:pt x="15240" y="76200"/>
                          </a:lnTo>
                          <a:lnTo>
                            <a:pt x="42290" y="60350"/>
                          </a:lnTo>
                          <a:lnTo>
                            <a:pt x="67563" y="76200"/>
                          </a:lnTo>
                          <a:lnTo>
                            <a:pt x="59055" y="46634"/>
                          </a:lnTo>
                          <a:lnTo>
                            <a:pt x="87756" y="31089"/>
                          </a:lnTo>
                          <a:lnTo>
                            <a:pt x="53847" y="31089"/>
                          </a:lnTo>
                          <a:lnTo>
                            <a:pt x="42290" y="0"/>
                          </a:lnTo>
                          <a:close/>
                          <a:moveTo>
                            <a:pt x="4229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2" behindDoc="0" locked="0" layoutInCell="1" allowOverlap="1">
            <wp:simplePos x="0" y="0"/>
            <wp:positionH relativeFrom="page">
              <wp:posOffset>2258567</wp:posOffset>
            </wp:positionH>
            <wp:positionV relativeFrom="paragraph">
              <wp:posOffset>158446</wp:posOffset>
            </wp:positionV>
            <wp:extent cx="87503" cy="76200"/>
            <wp:effectExtent l="0" t="0" r="0" b="0"/>
            <wp:wrapNone/>
            <wp:docPr id="701" name="Freeform 7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019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0" y="76200"/>
                          </a:lnTo>
                          <a:lnTo>
                            <a:pt x="58802" y="46634"/>
                          </a:lnTo>
                          <a:lnTo>
                            <a:pt x="87503" y="31089"/>
                          </a:lnTo>
                          <a:lnTo>
                            <a:pt x="53594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4" behindDoc="0" locked="0" layoutInCell="1" allowOverlap="1">
            <wp:simplePos x="0" y="0"/>
            <wp:positionH relativeFrom="page">
              <wp:posOffset>2377439</wp:posOffset>
            </wp:positionH>
            <wp:positionV relativeFrom="paragraph">
              <wp:posOffset>158446</wp:posOffset>
            </wp:positionV>
            <wp:extent cx="87503" cy="76200"/>
            <wp:effectExtent l="0" t="0" r="0" b="0"/>
            <wp:wrapNone/>
            <wp:docPr id="702" name="Freeform 7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1" y="76200"/>
                          </a:lnTo>
                          <a:lnTo>
                            <a:pt x="58802" y="46634"/>
                          </a:lnTo>
                          <a:lnTo>
                            <a:pt x="87503" y="31089"/>
                          </a:lnTo>
                          <a:lnTo>
                            <a:pt x="53594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6" behindDoc="0" locked="0" layoutInCell="1" allowOverlap="1">
            <wp:simplePos x="0" y="0"/>
            <wp:positionH relativeFrom="page">
              <wp:posOffset>2496311</wp:posOffset>
            </wp:positionH>
            <wp:positionV relativeFrom="paragraph">
              <wp:posOffset>158446</wp:posOffset>
            </wp:positionV>
            <wp:extent cx="87503" cy="76200"/>
            <wp:effectExtent l="0" t="0" r="0" b="0"/>
            <wp:wrapNone/>
            <wp:docPr id="703" name="Freeform 7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503" cy="76200"/>
                    </a:xfrm>
                    <a:custGeom>
                      <a:rect l="l" t="t" r="r" b="b"/>
                      <a:pathLst>
                        <a:path w="87503" h="76200">
                          <a:moveTo>
                            <a:pt x="42037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1" y="76200"/>
                          </a:lnTo>
                          <a:lnTo>
                            <a:pt x="59183" y="46634"/>
                          </a:lnTo>
                          <a:lnTo>
                            <a:pt x="87503" y="31089"/>
                          </a:lnTo>
                          <a:lnTo>
                            <a:pt x="53594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88" behindDoc="0" locked="0" layoutInCell="1" allowOverlap="1">
            <wp:simplePos x="0" y="0"/>
            <wp:positionH relativeFrom="page">
              <wp:posOffset>2615183</wp:posOffset>
            </wp:positionH>
            <wp:positionV relativeFrom="paragraph">
              <wp:posOffset>158446</wp:posOffset>
            </wp:positionV>
            <wp:extent cx="87758" cy="76200"/>
            <wp:effectExtent l="0" t="0" r="0" b="0"/>
            <wp:wrapNone/>
            <wp:docPr id="704" name="Freeform 7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7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1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0" behindDoc="0" locked="0" layoutInCell="1" allowOverlap="1">
            <wp:simplePos x="0" y="0"/>
            <wp:positionH relativeFrom="page">
              <wp:posOffset>2734055</wp:posOffset>
            </wp:positionH>
            <wp:positionV relativeFrom="paragraph">
              <wp:posOffset>158446</wp:posOffset>
            </wp:positionV>
            <wp:extent cx="87758" cy="76200"/>
            <wp:effectExtent l="0" t="0" r="0" b="0"/>
            <wp:wrapNone/>
            <wp:docPr id="705" name="Freeform 7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037" y="0"/>
                          </a:moveTo>
                          <a:lnTo>
                            <a:pt x="30227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0" y="76200"/>
                          </a:lnTo>
                          <a:lnTo>
                            <a:pt x="42037" y="60350"/>
                          </a:lnTo>
                          <a:lnTo>
                            <a:pt x="67311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037" y="0"/>
                          </a:lnTo>
                          <a:close/>
                          <a:moveTo>
                            <a:pt x="4203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2" behindDoc="0" locked="0" layoutInCell="1" allowOverlap="1">
            <wp:simplePos x="0" y="0"/>
            <wp:positionH relativeFrom="page">
              <wp:posOffset>2852927</wp:posOffset>
            </wp:positionH>
            <wp:positionV relativeFrom="paragraph">
              <wp:posOffset>158446</wp:posOffset>
            </wp:positionV>
            <wp:extent cx="87758" cy="76200"/>
            <wp:effectExtent l="0" t="0" r="0" b="0"/>
            <wp:wrapNone/>
            <wp:docPr id="706" name="Freeform 7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7758" cy="76200"/>
                    </a:xfrm>
                    <a:custGeom>
                      <a:rect l="l" t="t" r="r" b="b"/>
                      <a:pathLst>
                        <a:path w="87758" h="76200">
                          <a:moveTo>
                            <a:pt x="42418" y="0"/>
                          </a:moveTo>
                          <a:lnTo>
                            <a:pt x="30480" y="31089"/>
                          </a:lnTo>
                          <a:lnTo>
                            <a:pt x="0" y="31089"/>
                          </a:lnTo>
                          <a:lnTo>
                            <a:pt x="25274" y="48158"/>
                          </a:lnTo>
                          <a:lnTo>
                            <a:pt x="15240" y="76200"/>
                          </a:lnTo>
                          <a:lnTo>
                            <a:pt x="42418" y="60350"/>
                          </a:lnTo>
                          <a:lnTo>
                            <a:pt x="67311" y="76200"/>
                          </a:lnTo>
                          <a:lnTo>
                            <a:pt x="59183" y="46634"/>
                          </a:lnTo>
                          <a:lnTo>
                            <a:pt x="87758" y="31089"/>
                          </a:lnTo>
                          <a:lnTo>
                            <a:pt x="53975" y="31089"/>
                          </a:lnTo>
                          <a:lnTo>
                            <a:pt x="42418" y="0"/>
                          </a:lnTo>
                          <a:close/>
                          <a:moveTo>
                            <a:pt x="4241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4" behindDoc="0" locked="0" layoutInCell="1" allowOverlap="1">
            <wp:simplePos x="0" y="0"/>
            <wp:positionH relativeFrom="page">
              <wp:posOffset>2972435</wp:posOffset>
            </wp:positionH>
            <wp:positionV relativeFrom="paragraph">
              <wp:posOffset>158446</wp:posOffset>
            </wp:positionV>
            <wp:extent cx="89916" cy="76200"/>
            <wp:effectExtent l="0" t="0" r="0" b="0"/>
            <wp:wrapNone/>
            <wp:docPr id="707" name="Freeform 7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579" y="46634"/>
                          </a:lnTo>
                          <a:lnTo>
                            <a:pt x="89916" y="31089"/>
                          </a:lnTo>
                          <a:lnTo>
                            <a:pt x="55117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6" behindDoc="0" locked="0" layoutInCell="1" allowOverlap="1">
            <wp:simplePos x="0" y="0"/>
            <wp:positionH relativeFrom="page">
              <wp:posOffset>3094354</wp:posOffset>
            </wp:positionH>
            <wp:positionV relativeFrom="paragraph">
              <wp:posOffset>158446</wp:posOffset>
            </wp:positionV>
            <wp:extent cx="89916" cy="76200"/>
            <wp:effectExtent l="0" t="0" r="0" b="0"/>
            <wp:wrapNone/>
            <wp:docPr id="708" name="Freeform 7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579" y="46634"/>
                          </a:lnTo>
                          <a:lnTo>
                            <a:pt x="89916" y="31089"/>
                          </a:lnTo>
                          <a:lnTo>
                            <a:pt x="55119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98" behindDoc="0" locked="0" layoutInCell="1" allowOverlap="1">
            <wp:simplePos x="0" y="0"/>
            <wp:positionH relativeFrom="page">
              <wp:posOffset>3216275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09" name="Freeform 7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578" y="46634"/>
                          </a:lnTo>
                          <a:lnTo>
                            <a:pt x="89915" y="31089"/>
                          </a:lnTo>
                          <a:lnTo>
                            <a:pt x="5549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0" behindDoc="0" locked="0" layoutInCell="1" allowOverlap="1">
            <wp:simplePos x="0" y="0"/>
            <wp:positionH relativeFrom="page">
              <wp:posOffset>3338448</wp:posOffset>
            </wp:positionH>
            <wp:positionV relativeFrom="paragraph">
              <wp:posOffset>158446</wp:posOffset>
            </wp:positionV>
            <wp:extent cx="89662" cy="76200"/>
            <wp:effectExtent l="0" t="0" r="0" b="0"/>
            <wp:wrapNone/>
            <wp:docPr id="710" name="Freeform 7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622" y="76200"/>
                          </a:lnTo>
                          <a:lnTo>
                            <a:pt x="43054" y="60350"/>
                          </a:lnTo>
                          <a:lnTo>
                            <a:pt x="68961" y="76200"/>
                          </a:lnTo>
                          <a:lnTo>
                            <a:pt x="60325" y="46634"/>
                          </a:lnTo>
                          <a:lnTo>
                            <a:pt x="89662" y="31089"/>
                          </a:lnTo>
                          <a:lnTo>
                            <a:pt x="55246" y="31089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2" behindDoc="0" locked="0" layoutInCell="1" allowOverlap="1">
            <wp:simplePos x="0" y="0"/>
            <wp:positionH relativeFrom="page">
              <wp:posOffset>3460369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11" name="Freeform 7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1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325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4" behindDoc="0" locked="0" layoutInCell="1" allowOverlap="1">
            <wp:simplePos x="0" y="0"/>
            <wp:positionH relativeFrom="page">
              <wp:posOffset>3582289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12" name="Freeform 7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620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6" behindDoc="0" locked="0" layoutInCell="1" allowOverlap="1">
            <wp:simplePos x="0" y="0"/>
            <wp:positionH relativeFrom="page">
              <wp:posOffset>3704209</wp:posOffset>
            </wp:positionH>
            <wp:positionV relativeFrom="paragraph">
              <wp:posOffset>158446</wp:posOffset>
            </wp:positionV>
            <wp:extent cx="89916" cy="76200"/>
            <wp:effectExtent l="0" t="0" r="0" b="0"/>
            <wp:wrapNone/>
            <wp:docPr id="713" name="Freeform 7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620" y="76200"/>
                          </a:lnTo>
                          <a:lnTo>
                            <a:pt x="43306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6" y="31089"/>
                          </a:lnTo>
                          <a:lnTo>
                            <a:pt x="55244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8" behindDoc="0" locked="0" layoutInCell="1" allowOverlap="1">
            <wp:simplePos x="0" y="0"/>
            <wp:positionH relativeFrom="page">
              <wp:posOffset>3826128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14" name="Freeform 7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2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0" behindDoc="0" locked="0" layoutInCell="1" allowOverlap="1">
            <wp:simplePos x="0" y="0"/>
            <wp:positionH relativeFrom="page">
              <wp:posOffset>3948048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15" name="Freeform 7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246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2" behindDoc="0" locked="0" layoutInCell="1" allowOverlap="1">
            <wp:simplePos x="0" y="0"/>
            <wp:positionH relativeFrom="page">
              <wp:posOffset>4070350</wp:posOffset>
            </wp:positionH>
            <wp:positionV relativeFrom="paragraph">
              <wp:posOffset>158446</wp:posOffset>
            </wp:positionV>
            <wp:extent cx="89534" cy="76200"/>
            <wp:effectExtent l="0" t="0" r="0" b="0"/>
            <wp:wrapNone/>
            <wp:docPr id="716" name="Freeform 7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4" cy="76200"/>
                    </a:xfrm>
                    <a:custGeom>
                      <a:rect l="l" t="t" r="r" b="b"/>
                      <a:pathLst>
                        <a:path w="89534" h="76200">
                          <a:moveTo>
                            <a:pt x="42926" y="0"/>
                          </a:moveTo>
                          <a:lnTo>
                            <a:pt x="3073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2926" y="60350"/>
                          </a:lnTo>
                          <a:lnTo>
                            <a:pt x="68834" y="76200"/>
                          </a:lnTo>
                          <a:lnTo>
                            <a:pt x="60325" y="46634"/>
                          </a:lnTo>
                          <a:lnTo>
                            <a:pt x="89534" y="31089"/>
                          </a:lnTo>
                          <a:lnTo>
                            <a:pt x="55117" y="31089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4" behindDoc="0" locked="0" layoutInCell="1" allowOverlap="1">
            <wp:simplePos x="0" y="0"/>
            <wp:positionH relativeFrom="page">
              <wp:posOffset>4192270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17" name="Freeform 7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2926" y="0"/>
                          </a:moveTo>
                          <a:lnTo>
                            <a:pt x="30733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2926" y="60350"/>
                          </a:lnTo>
                          <a:lnTo>
                            <a:pt x="68833" y="76200"/>
                          </a:lnTo>
                          <a:lnTo>
                            <a:pt x="60325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6" behindDoc="0" locked="0" layoutInCell="1" allowOverlap="1">
            <wp:simplePos x="0" y="0"/>
            <wp:positionH relativeFrom="page">
              <wp:posOffset>4314190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18" name="Freeform 7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80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180" y="60350"/>
                          </a:lnTo>
                          <a:lnTo>
                            <a:pt x="69088" y="76200"/>
                          </a:lnTo>
                          <a:lnTo>
                            <a:pt x="60579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18" behindDoc="0" locked="0" layoutInCell="1" allowOverlap="1">
            <wp:simplePos x="0" y="0"/>
            <wp:positionH relativeFrom="page">
              <wp:posOffset>4436109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19" name="Freeform 7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1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3181" y="60350"/>
                          </a:lnTo>
                          <a:lnTo>
                            <a:pt x="69088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9" y="31089"/>
                          </a:lnTo>
                          <a:lnTo>
                            <a:pt x="43181" y="0"/>
                          </a:lnTo>
                          <a:close/>
                          <a:moveTo>
                            <a:pt x="43181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0" behindDoc="0" locked="0" layoutInCell="1" allowOverlap="1">
            <wp:simplePos x="0" y="0"/>
            <wp:positionH relativeFrom="page">
              <wp:posOffset>4558029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20" name="Freeform 7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180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4" y="76200"/>
                          </a:lnTo>
                          <a:lnTo>
                            <a:pt x="43180" y="60350"/>
                          </a:lnTo>
                          <a:lnTo>
                            <a:pt x="69088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2" behindDoc="0" locked="0" layoutInCell="1" allowOverlap="1">
            <wp:simplePos x="0" y="0"/>
            <wp:positionH relativeFrom="page">
              <wp:posOffset>4679950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21" name="Freeform 7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79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747" y="76200"/>
                          </a:lnTo>
                          <a:lnTo>
                            <a:pt x="43179" y="60350"/>
                          </a:lnTo>
                          <a:lnTo>
                            <a:pt x="69088" y="76200"/>
                          </a:lnTo>
                          <a:lnTo>
                            <a:pt x="60578" y="46634"/>
                          </a:lnTo>
                          <a:lnTo>
                            <a:pt x="89915" y="31089"/>
                          </a:lnTo>
                          <a:lnTo>
                            <a:pt x="55117" y="31089"/>
                          </a:lnTo>
                          <a:lnTo>
                            <a:pt x="43179" y="0"/>
                          </a:lnTo>
                          <a:close/>
                          <a:moveTo>
                            <a:pt x="43179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4" behindDoc="0" locked="0" layoutInCell="1" allowOverlap="1">
            <wp:simplePos x="0" y="0"/>
            <wp:positionH relativeFrom="page">
              <wp:posOffset>4801870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22" name="Freeform 7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180" y="0"/>
                          </a:moveTo>
                          <a:lnTo>
                            <a:pt x="30988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747" y="76200"/>
                          </a:lnTo>
                          <a:lnTo>
                            <a:pt x="43180" y="60350"/>
                          </a:lnTo>
                          <a:lnTo>
                            <a:pt x="69088" y="76200"/>
                          </a:lnTo>
                          <a:lnTo>
                            <a:pt x="60578" y="46634"/>
                          </a:lnTo>
                          <a:lnTo>
                            <a:pt x="89915" y="31089"/>
                          </a:lnTo>
                          <a:lnTo>
                            <a:pt x="55371" y="31089"/>
                          </a:lnTo>
                          <a:lnTo>
                            <a:pt x="43180" y="0"/>
                          </a:lnTo>
                          <a:close/>
                          <a:moveTo>
                            <a:pt x="43180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6" behindDoc="0" locked="0" layoutInCell="1" allowOverlap="1">
            <wp:simplePos x="0" y="0"/>
            <wp:positionH relativeFrom="page">
              <wp:posOffset>4924044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23" name="Freeform 7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2926" y="0"/>
                          </a:moveTo>
                          <a:lnTo>
                            <a:pt x="3073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2926" y="60350"/>
                          </a:lnTo>
                          <a:lnTo>
                            <a:pt x="68834" y="76200"/>
                          </a:lnTo>
                          <a:lnTo>
                            <a:pt x="60325" y="46634"/>
                          </a:lnTo>
                          <a:lnTo>
                            <a:pt x="89915" y="31089"/>
                          </a:lnTo>
                          <a:lnTo>
                            <a:pt x="55117" y="31089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28" behindDoc="0" locked="0" layoutInCell="1" allowOverlap="1">
            <wp:simplePos x="0" y="0"/>
            <wp:positionH relativeFrom="page">
              <wp:posOffset>5045964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24" name="Freeform 7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325" y="46634"/>
                          </a:lnTo>
                          <a:lnTo>
                            <a:pt x="89915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0" behindDoc="0" locked="0" layoutInCell="1" allowOverlap="1">
            <wp:simplePos x="0" y="0"/>
            <wp:positionH relativeFrom="page">
              <wp:posOffset>5167884</wp:posOffset>
            </wp:positionH>
            <wp:positionV relativeFrom="paragraph">
              <wp:posOffset>158446</wp:posOffset>
            </wp:positionV>
            <wp:extent cx="89916" cy="76200"/>
            <wp:effectExtent l="0" t="0" r="0" b="0"/>
            <wp:wrapNone/>
            <wp:docPr id="725" name="Freeform 7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4" y="76200"/>
                          </a:lnTo>
                          <a:lnTo>
                            <a:pt x="43306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6" y="31089"/>
                          </a:lnTo>
                          <a:lnTo>
                            <a:pt x="55118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2" behindDoc="0" locked="0" layoutInCell="1" allowOverlap="1">
            <wp:simplePos x="0" y="0"/>
            <wp:positionH relativeFrom="page">
              <wp:posOffset>5289803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26" name="Freeform 7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4" behindDoc="0" locked="0" layoutInCell="1" allowOverlap="1">
            <wp:simplePos x="0" y="0"/>
            <wp:positionH relativeFrom="page">
              <wp:posOffset>5411723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27" name="Freeform 7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11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6" behindDoc="0" locked="0" layoutInCell="1" allowOverlap="1">
            <wp:simplePos x="0" y="0"/>
            <wp:positionH relativeFrom="page">
              <wp:posOffset>5533644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28" name="Freeform 7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498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38" behindDoc="0" locked="0" layoutInCell="1" allowOverlap="1">
            <wp:simplePos x="0" y="0"/>
            <wp:positionH relativeFrom="page">
              <wp:posOffset>5655817</wp:posOffset>
            </wp:positionH>
            <wp:positionV relativeFrom="paragraph">
              <wp:posOffset>158446</wp:posOffset>
            </wp:positionV>
            <wp:extent cx="89662" cy="76200"/>
            <wp:effectExtent l="0" t="0" r="0" b="0"/>
            <wp:wrapNone/>
            <wp:docPr id="729" name="Freeform 7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62" cy="76200"/>
                    </a:xfrm>
                    <a:custGeom>
                      <a:rect l="l" t="t" r="r" b="b"/>
                      <a:pathLst>
                        <a:path w="89662" h="76200">
                          <a:moveTo>
                            <a:pt x="43054" y="0"/>
                          </a:moveTo>
                          <a:lnTo>
                            <a:pt x="30861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622" y="76200"/>
                          </a:lnTo>
                          <a:lnTo>
                            <a:pt x="43054" y="60350"/>
                          </a:lnTo>
                          <a:lnTo>
                            <a:pt x="68961" y="76200"/>
                          </a:lnTo>
                          <a:lnTo>
                            <a:pt x="60453" y="46634"/>
                          </a:lnTo>
                          <a:lnTo>
                            <a:pt x="89662" y="31089"/>
                          </a:lnTo>
                          <a:lnTo>
                            <a:pt x="55246" y="31089"/>
                          </a:lnTo>
                          <a:lnTo>
                            <a:pt x="43054" y="0"/>
                          </a:lnTo>
                          <a:close/>
                          <a:moveTo>
                            <a:pt x="43054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0" behindDoc="0" locked="0" layoutInCell="1" allowOverlap="1">
            <wp:simplePos x="0" y="0"/>
            <wp:positionH relativeFrom="page">
              <wp:posOffset>5777738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30" name="Freeform 7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621" y="76200"/>
                          </a:lnTo>
                          <a:lnTo>
                            <a:pt x="43307" y="60350"/>
                          </a:lnTo>
                          <a:lnTo>
                            <a:pt x="69215" y="76200"/>
                          </a:lnTo>
                          <a:lnTo>
                            <a:pt x="60452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2" behindDoc="0" locked="0" layoutInCell="1" allowOverlap="1">
            <wp:simplePos x="0" y="0"/>
            <wp:positionH relativeFrom="page">
              <wp:posOffset>5899658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31" name="Freeform 7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7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620" y="76200"/>
                          </a:lnTo>
                          <a:lnTo>
                            <a:pt x="43307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4" behindDoc="0" locked="0" layoutInCell="1" allowOverlap="1">
            <wp:simplePos x="0" y="0"/>
            <wp:positionH relativeFrom="page">
              <wp:posOffset>6021578</wp:posOffset>
            </wp:positionH>
            <wp:positionV relativeFrom="paragraph">
              <wp:posOffset>158446</wp:posOffset>
            </wp:positionV>
            <wp:extent cx="89916" cy="76200"/>
            <wp:effectExtent l="0" t="0" r="0" b="0"/>
            <wp:wrapNone/>
            <wp:docPr id="732" name="Freeform 7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620" y="76200"/>
                          </a:lnTo>
                          <a:lnTo>
                            <a:pt x="43306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6" y="31089"/>
                          </a:lnTo>
                          <a:lnTo>
                            <a:pt x="55244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6" behindDoc="0" locked="0" layoutInCell="1" allowOverlap="1">
            <wp:simplePos x="0" y="0"/>
            <wp:positionH relativeFrom="page">
              <wp:posOffset>6143497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33" name="Freeform 7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7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875" y="76200"/>
                          </a:lnTo>
                          <a:lnTo>
                            <a:pt x="43307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245" y="31089"/>
                          </a:lnTo>
                          <a:lnTo>
                            <a:pt x="43307" y="0"/>
                          </a:lnTo>
                          <a:close/>
                          <a:moveTo>
                            <a:pt x="43307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48" behindDoc="0" locked="0" layoutInCell="1" allowOverlap="1">
            <wp:simplePos x="0" y="0"/>
            <wp:positionH relativeFrom="page">
              <wp:posOffset>6265417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34" name="Freeform 7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875" y="76200"/>
                          </a:lnTo>
                          <a:lnTo>
                            <a:pt x="43308" y="60350"/>
                          </a:lnTo>
                          <a:lnTo>
                            <a:pt x="69216" y="76200"/>
                          </a:lnTo>
                          <a:lnTo>
                            <a:pt x="60706" y="46634"/>
                          </a:lnTo>
                          <a:lnTo>
                            <a:pt x="89917" y="31089"/>
                          </a:lnTo>
                          <a:lnTo>
                            <a:pt x="55499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462" w:right="0" w:firstLine="0"/>
      </w:pPr>
      <w:r>
        <w:drawing>
          <wp:anchor simplePos="0" relativeHeight="251658275" behindDoc="1" locked="0" layoutInCell="1" allowOverlap="1">
            <wp:simplePos x="0" y="0"/>
            <wp:positionH relativeFrom="page">
              <wp:posOffset>723900</wp:posOffset>
            </wp:positionH>
            <wp:positionV relativeFrom="line">
              <wp:posOffset>-46152</wp:posOffset>
            </wp:positionV>
            <wp:extent cx="5766434" cy="292735"/>
            <wp:effectExtent l="0" t="0" r="0" b="0"/>
            <wp:wrapNone/>
            <wp:docPr id="735" name="Freeform 7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766434" cy="292735"/>
                    </a:xfrm>
                    <a:custGeom>
                      <a:rect l="l" t="t" r="r" b="b"/>
                      <a:pathLst>
                        <a:path w="5766434" h="292735">
                          <a:moveTo>
                            <a:pt x="0" y="292735"/>
                          </a:moveTo>
                          <a:lnTo>
                            <a:pt x="5766434" y="292735"/>
                          </a:lnTo>
                          <a:lnTo>
                            <a:pt x="5766434" y="0"/>
                          </a:lnTo>
                          <a:lnTo>
                            <a:pt x="0" y="0"/>
                          </a:lnTo>
                          <a:lnTo>
                            <a:pt x="0" y="292735"/>
                          </a:lnTo>
                          <a:close/>
                        </a:path>
                      </a:pathLst>
                    </a:custGeom>
                    <a:solidFill>
                      <a:srgbClr val="953735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920800</wp:posOffset>
            </wp:positionH>
            <wp:positionV relativeFrom="line">
              <wp:posOffset>45832</wp:posOffset>
            </wp:positionV>
            <wp:extent cx="571500" cy="239850"/>
            <wp:effectExtent l="0" t="0" r="0" b="0"/>
            <wp:wrapNone/>
            <wp:docPr id="736" name="Freeform 7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920800" y="45832"/>
                      <a:ext cx="457200" cy="1255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7" w:lineRule="exact"/>
                          <w:ind w:left="0" w:right="0" w:firstLine="0"/>
                        </w:pPr>
                        <w:r>
                          <w:rPr lang="ru-RU" sz="18" baseline="0" dirty="0">
                            <w:jc w:val="left"/>
                            <w:rFonts w:ascii="Arial" w:hAnsi="Arial" w:cs="Arial"/>
                            <w:color w:val="FFFF00"/>
                            <w:sz w:val="18"/>
                            <w:szCs w:val="18"/>
                          </w:rPr>
                          <w:t>आचाराय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ru-RU" sz="18" baseline="0" dirty="0">
          <w:jc w:val="left"/>
          <w:rFonts w:ascii="Arial" w:hAnsi="Arial" w:cs="Arial"/>
          <w:color w:val="FFFF00"/>
          <w:sz w:val="18"/>
          <w:szCs w:val="18"/>
        </w:rPr>
        <w:t>ाः श्रीमदाचाराा</w:t>
      </w:r>
      <w:r>
        <w:rPr lang="ru-RU" sz="18" baseline="0" dirty="0">
          <w:jc w:val="left"/>
          <w:rFonts w:ascii="Arial" w:hAnsi="Arial" w:cs="Arial"/>
          <w:color w:val="FFFF00"/>
          <w:spacing w:val="-28"/>
          <w:sz w:val="18"/>
          <w:szCs w:val="18"/>
        </w:rPr>
        <w:t>ः </w:t>
      </w:r>
      <w:r>
        <w:rPr lang="ru-RU" sz="18" baseline="0" dirty="0">
          <w:jc w:val="left"/>
          <w:rFonts w:ascii="Arial" w:hAnsi="Arial" w:cs="Arial"/>
          <w:color w:val="FFFF00"/>
          <w:sz w:val="18"/>
          <w:szCs w:val="18"/>
        </w:rPr>
        <w:t>सन्त </w:t>
      </w:r>
      <w:r>
        <w:rPr lang="ru-RU" sz="18" baseline="-1" dirty="0">
          <w:jc w:val="left"/>
          <w:rFonts w:ascii="Arial" w:hAnsi="Arial" w:cs="Arial"/>
          <w:color w:val="FFFF00"/>
          <w:spacing w:val="-4"/>
          <w:position w:val="-1"/>
          <w:sz w:val="18"/>
          <w:szCs w:val="18"/>
        </w:rPr>
        <w:t>ु</w:t>
      </w:r>
      <w:r>
        <w:rPr lang="ru-RU" sz="18" baseline="0" dirty="0">
          <w:jc w:val="left"/>
          <w:rFonts w:ascii="Arial" w:hAnsi="Arial" w:cs="Arial"/>
          <w:color w:val="FFFF00"/>
          <w:sz w:val="18"/>
          <w:szCs w:val="18"/>
        </w:rPr>
        <w:t>मेजन्म जन्मनि॥ग</w:t>
      </w:r>
      <w:r>
        <w:rPr lang="ru-RU" sz="18" baseline="-1" dirty="0">
          <w:jc w:val="left"/>
          <w:rFonts w:ascii="Arial" w:hAnsi="Arial" w:cs="Arial"/>
          <w:color w:val="FFFF00"/>
          <w:spacing w:val="-85"/>
          <w:position w:val="-1"/>
          <w:sz w:val="18"/>
          <w:szCs w:val="18"/>
        </w:rPr>
        <w:t>ु</w:t>
      </w:r>
      <w:r>
        <w:rPr lang="ru-RU" sz="18" baseline="0" dirty="0">
          <w:jc w:val="left"/>
          <w:rFonts w:ascii="Arial" w:hAnsi="Arial" w:cs="Arial"/>
          <w:color w:val="FFFF00"/>
          <w:sz w:val="18"/>
          <w:szCs w:val="18"/>
        </w:rPr>
        <w:t>रुभावंव्रञ्चरन्न्त भानत श्री जरतीर्वयाक्॥क</w:t>
      </w:r>
      <w:r>
        <w:rPr lang="ru-RU" sz="18" baseline="-1" dirty="0">
          <w:jc w:val="left"/>
          <w:rFonts w:ascii="Arial" w:hAnsi="Arial" w:cs="Arial"/>
          <w:color w:val="FFFF00"/>
          <w:spacing w:val="-57"/>
          <w:position w:val="-1"/>
          <w:sz w:val="18"/>
          <w:szCs w:val="18"/>
        </w:rPr>
        <w:t>ृ</w:t>
      </w:r>
      <w:r>
        <w:rPr lang="ru-RU" sz="18" baseline="0" dirty="0">
          <w:jc w:val="left"/>
          <w:rFonts w:ascii="Arial" w:hAnsi="Arial" w:cs="Arial"/>
          <w:color w:val="FFFF00"/>
          <w:sz w:val="18"/>
          <w:szCs w:val="18"/>
        </w:rPr>
        <w:t>ष्ण ंवन्देजगद्गरुम ्॥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59659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57557</wp:posOffset>
            </wp:positionV>
            <wp:extent cx="3048" cy="3048"/>
            <wp:effectExtent l="0" t="0" r="0" b="0"/>
            <wp:wrapNone/>
            <wp:docPr id="737" name="Freeform 7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658" behindDoc="0" locked="0" layoutInCell="1" allowOverlap="1">
            <wp:simplePos x="0" y="0"/>
            <wp:positionH relativeFrom="page">
              <wp:posOffset>6824218</wp:posOffset>
            </wp:positionH>
            <wp:positionV relativeFrom="paragraph">
              <wp:posOffset>57557</wp:posOffset>
            </wp:positionV>
            <wp:extent cx="3048" cy="3048"/>
            <wp:effectExtent l="0" t="0" r="0" b="0"/>
            <wp:wrapNone/>
            <wp:docPr id="738" name="Freeform 7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048" cy="3048"/>
                    </a:xfrm>
                    <a:custGeom>
                      <a:rect l="l" t="t" r="r" b="b"/>
                      <a:pathLst>
                        <a:path w="3048" h="3048">
                          <a:moveTo>
                            <a:pt x="0" y="3048"/>
                          </a:moveTo>
                          <a:lnTo>
                            <a:pt x="3048" y="3048"/>
                          </a:lnTo>
                          <a:lnTo>
                            <a:pt x="3048" y="0"/>
                          </a:lnTo>
                          <a:lnTo>
                            <a:pt x="0" y="0"/>
                          </a:lnTo>
                          <a:lnTo>
                            <a:pt x="0" y="3048"/>
                          </a:lnTo>
                          <a:close/>
                        </a:path>
                      </a:pathLst>
                    </a:custGeom>
                    <a:solidFill>
                      <a:srgbClr val="21586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3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81331</wp:posOffset>
            </wp:positionV>
            <wp:extent cx="85345" cy="80163"/>
            <wp:effectExtent l="0" t="0" r="0" b="0"/>
            <wp:wrapNone/>
            <wp:docPr id="739" name="Freeform 7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63"/>
                    </a:xfrm>
                    <a:custGeom>
                      <a:rect l="l" t="t" r="r" b="b"/>
                      <a:pathLst>
                        <a:path w="85345" h="80163">
                          <a:moveTo>
                            <a:pt x="41148" y="0"/>
                          </a:moveTo>
                          <a:lnTo>
                            <a:pt x="29465" y="32614"/>
                          </a:lnTo>
                          <a:lnTo>
                            <a:pt x="0" y="32614"/>
                          </a:lnTo>
                          <a:lnTo>
                            <a:pt x="24639" y="50597"/>
                          </a:lnTo>
                          <a:lnTo>
                            <a:pt x="14859" y="80163"/>
                          </a:lnTo>
                          <a:lnTo>
                            <a:pt x="41148" y="63703"/>
                          </a:lnTo>
                          <a:lnTo>
                            <a:pt x="65786" y="80163"/>
                          </a:lnTo>
                          <a:lnTo>
                            <a:pt x="57532" y="49073"/>
                          </a:lnTo>
                          <a:lnTo>
                            <a:pt x="85345" y="32614"/>
                          </a:lnTo>
                          <a:lnTo>
                            <a:pt x="52324" y="3261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2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90780</wp:posOffset>
            </wp:positionV>
            <wp:extent cx="85345" cy="80162"/>
            <wp:effectExtent l="0" t="0" r="0" b="0"/>
            <wp:wrapNone/>
            <wp:docPr id="740" name="Freeform 7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62"/>
                    </a:xfrm>
                    <a:custGeom>
                      <a:rect l="l" t="t" r="r" b="b"/>
                      <a:pathLst>
                        <a:path w="85345" h="80162">
                          <a:moveTo>
                            <a:pt x="41148" y="0"/>
                          </a:moveTo>
                          <a:lnTo>
                            <a:pt x="29464" y="32918"/>
                          </a:lnTo>
                          <a:lnTo>
                            <a:pt x="0" y="32918"/>
                          </a:lnTo>
                          <a:lnTo>
                            <a:pt x="24638" y="50902"/>
                          </a:lnTo>
                          <a:lnTo>
                            <a:pt x="14859" y="80162"/>
                          </a:lnTo>
                          <a:lnTo>
                            <a:pt x="41148" y="63703"/>
                          </a:lnTo>
                          <a:lnTo>
                            <a:pt x="65786" y="80162"/>
                          </a:lnTo>
                          <a:lnTo>
                            <a:pt x="57532" y="49378"/>
                          </a:lnTo>
                          <a:lnTo>
                            <a:pt x="85345" y="32918"/>
                          </a:lnTo>
                          <a:lnTo>
                            <a:pt x="52324" y="32918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drawing>
          <wp:anchor simplePos="0" relativeHeight="251660005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27991</wp:posOffset>
            </wp:positionV>
            <wp:extent cx="85345" cy="80163"/>
            <wp:effectExtent l="0" t="0" r="0" b="0"/>
            <wp:wrapNone/>
            <wp:docPr id="741" name="Freeform 7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63"/>
                    </a:xfrm>
                    <a:custGeom>
                      <a:rect l="l" t="t" r="r" b="b"/>
                      <a:pathLst>
                        <a:path w="85345" h="80163">
                          <a:moveTo>
                            <a:pt x="41148" y="0"/>
                          </a:moveTo>
                          <a:lnTo>
                            <a:pt x="29465" y="32614"/>
                          </a:lnTo>
                          <a:lnTo>
                            <a:pt x="0" y="32614"/>
                          </a:lnTo>
                          <a:lnTo>
                            <a:pt x="24639" y="50597"/>
                          </a:lnTo>
                          <a:lnTo>
                            <a:pt x="14859" y="80163"/>
                          </a:lnTo>
                          <a:lnTo>
                            <a:pt x="41148" y="63704"/>
                          </a:lnTo>
                          <a:lnTo>
                            <a:pt x="65786" y="80163"/>
                          </a:lnTo>
                          <a:lnTo>
                            <a:pt x="57532" y="49073"/>
                          </a:lnTo>
                          <a:lnTo>
                            <a:pt x="85345" y="32614"/>
                          </a:lnTo>
                          <a:lnTo>
                            <a:pt x="52324" y="32614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4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37440</wp:posOffset>
            </wp:positionV>
            <wp:extent cx="85345" cy="80163"/>
            <wp:effectExtent l="0" t="0" r="0" b="0"/>
            <wp:wrapNone/>
            <wp:docPr id="742" name="Freeform 7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80163"/>
                    </a:xfrm>
                    <a:custGeom>
                      <a:rect l="l" t="t" r="r" b="b"/>
                      <a:pathLst>
                        <a:path w="85345" h="80163">
                          <a:moveTo>
                            <a:pt x="41148" y="0"/>
                          </a:moveTo>
                          <a:lnTo>
                            <a:pt x="29464" y="32919"/>
                          </a:lnTo>
                          <a:lnTo>
                            <a:pt x="0" y="32919"/>
                          </a:lnTo>
                          <a:lnTo>
                            <a:pt x="24638" y="50902"/>
                          </a:lnTo>
                          <a:lnTo>
                            <a:pt x="14859" y="80163"/>
                          </a:lnTo>
                          <a:lnTo>
                            <a:pt x="41148" y="63703"/>
                          </a:lnTo>
                          <a:lnTo>
                            <a:pt x="65786" y="80163"/>
                          </a:lnTo>
                          <a:lnTo>
                            <a:pt x="57532" y="49378"/>
                          </a:lnTo>
                          <a:lnTo>
                            <a:pt x="85345" y="32919"/>
                          </a:lnTo>
                          <a:lnTo>
                            <a:pt x="52324" y="3291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1" behindDoc="0" locked="0" layoutInCell="1" allowOverlap="1">
            <wp:simplePos x="0" y="0"/>
            <wp:positionH relativeFrom="page">
              <wp:posOffset>6384290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743" name="Freeform 7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6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620" y="76200"/>
                          </a:lnTo>
                          <a:lnTo>
                            <a:pt x="43306" y="60350"/>
                          </a:lnTo>
                          <a:lnTo>
                            <a:pt x="69214" y="76200"/>
                          </a:lnTo>
                          <a:lnTo>
                            <a:pt x="60706" y="46634"/>
                          </a:lnTo>
                          <a:lnTo>
                            <a:pt x="89915" y="31089"/>
                          </a:lnTo>
                          <a:lnTo>
                            <a:pt x="55244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3" behindDoc="0" locked="0" layoutInCell="1" allowOverlap="1">
            <wp:simplePos x="0" y="0"/>
            <wp:positionH relativeFrom="page">
              <wp:posOffset>6506209</wp:posOffset>
            </wp:positionH>
            <wp:positionV relativeFrom="paragraph">
              <wp:posOffset>149302</wp:posOffset>
            </wp:positionV>
            <wp:extent cx="89917" cy="76200"/>
            <wp:effectExtent l="0" t="0" r="0" b="0"/>
            <wp:wrapNone/>
            <wp:docPr id="744" name="Freeform 7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6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622" y="76200"/>
                          </a:lnTo>
                          <a:lnTo>
                            <a:pt x="43308" y="60350"/>
                          </a:lnTo>
                          <a:lnTo>
                            <a:pt x="69216" y="76200"/>
                          </a:lnTo>
                          <a:lnTo>
                            <a:pt x="60707" y="46634"/>
                          </a:lnTo>
                          <a:lnTo>
                            <a:pt x="89917" y="31089"/>
                          </a:lnTo>
                          <a:lnTo>
                            <a:pt x="55246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5" behindDoc="0" locked="0" layoutInCell="1" allowOverlap="1">
            <wp:simplePos x="0" y="0"/>
            <wp:positionH relativeFrom="page">
              <wp:posOffset>6628130</wp:posOffset>
            </wp:positionH>
            <wp:positionV relativeFrom="paragraph">
              <wp:posOffset>149302</wp:posOffset>
            </wp:positionV>
            <wp:extent cx="89915" cy="76200"/>
            <wp:effectExtent l="0" t="0" r="0" b="0"/>
            <wp:wrapNone/>
            <wp:docPr id="745" name="Freeform 7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6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875" y="76200"/>
                          </a:lnTo>
                          <a:lnTo>
                            <a:pt x="43306" y="60350"/>
                          </a:lnTo>
                          <a:lnTo>
                            <a:pt x="69214" y="76200"/>
                          </a:lnTo>
                          <a:lnTo>
                            <a:pt x="60705" y="46634"/>
                          </a:lnTo>
                          <a:lnTo>
                            <a:pt x="89915" y="31089"/>
                          </a:lnTo>
                          <a:lnTo>
                            <a:pt x="55499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7" behindDoc="0" locked="0" layoutInCell="1" allowOverlap="1">
            <wp:simplePos x="0" y="0"/>
            <wp:positionH relativeFrom="page">
              <wp:posOffset>6750431</wp:posOffset>
            </wp:positionH>
            <wp:positionV relativeFrom="paragraph">
              <wp:posOffset>149302</wp:posOffset>
            </wp:positionV>
            <wp:extent cx="89535" cy="76200"/>
            <wp:effectExtent l="0" t="0" r="0" b="0"/>
            <wp:wrapNone/>
            <wp:docPr id="746" name="Freeform 7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5" cy="76200"/>
                    </a:xfrm>
                    <a:custGeom>
                      <a:rect l="l" t="t" r="r" b="b"/>
                      <a:pathLst>
                        <a:path w="89535" h="76200">
                          <a:moveTo>
                            <a:pt x="42925" y="0"/>
                          </a:moveTo>
                          <a:lnTo>
                            <a:pt x="30734" y="31089"/>
                          </a:lnTo>
                          <a:lnTo>
                            <a:pt x="0" y="31089"/>
                          </a:lnTo>
                          <a:lnTo>
                            <a:pt x="25526" y="48158"/>
                          </a:lnTo>
                          <a:lnTo>
                            <a:pt x="15494" y="76200"/>
                          </a:lnTo>
                          <a:lnTo>
                            <a:pt x="42925" y="60350"/>
                          </a:lnTo>
                          <a:lnTo>
                            <a:pt x="68834" y="76200"/>
                          </a:lnTo>
                          <a:lnTo>
                            <a:pt x="60325" y="46634"/>
                          </a:lnTo>
                          <a:lnTo>
                            <a:pt x="89535" y="31089"/>
                          </a:lnTo>
                          <a:lnTo>
                            <a:pt x="55117" y="31089"/>
                          </a:lnTo>
                          <a:lnTo>
                            <a:pt x="42925" y="0"/>
                          </a:lnTo>
                          <a:close/>
                          <a:moveTo>
                            <a:pt x="42925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1" behindDoc="0" locked="0" layoutInCell="1" allowOverlap="1">
            <wp:simplePos x="0" y="0"/>
            <wp:positionH relativeFrom="page">
              <wp:posOffset>6871461</wp:posOffset>
            </wp:positionH>
            <wp:positionV relativeFrom="paragraph">
              <wp:posOffset>149302</wp:posOffset>
            </wp:positionV>
            <wp:extent cx="85345" cy="76200"/>
            <wp:effectExtent l="0" t="0" r="0" b="0"/>
            <wp:wrapNone/>
            <wp:docPr id="747" name="Freeform 7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6200"/>
                    </a:xfrm>
                    <a:custGeom>
                      <a:rect l="l" t="t" r="r" b="b"/>
                      <a:pathLst>
                        <a:path w="85345" h="76200">
                          <a:moveTo>
                            <a:pt x="41148" y="0"/>
                          </a:moveTo>
                          <a:lnTo>
                            <a:pt x="29465" y="31089"/>
                          </a:lnTo>
                          <a:lnTo>
                            <a:pt x="0" y="31089"/>
                          </a:lnTo>
                          <a:lnTo>
                            <a:pt x="24639" y="48158"/>
                          </a:lnTo>
                          <a:lnTo>
                            <a:pt x="14859" y="76200"/>
                          </a:lnTo>
                          <a:lnTo>
                            <a:pt x="41148" y="60350"/>
                          </a:lnTo>
                          <a:lnTo>
                            <a:pt x="65786" y="76200"/>
                          </a:lnTo>
                          <a:lnTo>
                            <a:pt x="57532" y="46634"/>
                          </a:lnTo>
                          <a:lnTo>
                            <a:pt x="85345" y="31089"/>
                          </a:lnTo>
                          <a:lnTo>
                            <a:pt x="52324" y="3108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FFFF40">
                        <a:alpha val="100000"/>
                      </a:srgbClr>
                    </a:solidFill>
                    <a:ln w="1778" cap="flat" cmpd="sng">
                      <a:solidFill>
                        <a:srgbClr val="80800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0" behindDoc="0" locked="0" layoutInCell="1" allowOverlap="1">
            <wp:simplePos x="0" y="0"/>
            <wp:positionH relativeFrom="page">
              <wp:posOffset>6387719</wp:posOffset>
            </wp:positionH>
            <wp:positionV relativeFrom="paragraph">
              <wp:posOffset>158446</wp:posOffset>
            </wp:positionV>
            <wp:extent cx="89534" cy="76200"/>
            <wp:effectExtent l="0" t="0" r="0" b="0"/>
            <wp:wrapNone/>
            <wp:docPr id="748" name="Freeform 7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534" cy="76200"/>
                    </a:xfrm>
                    <a:custGeom>
                      <a:rect l="l" t="t" r="r" b="b"/>
                      <a:pathLst>
                        <a:path w="89534" h="76200">
                          <a:moveTo>
                            <a:pt x="42926" y="0"/>
                          </a:moveTo>
                          <a:lnTo>
                            <a:pt x="30734" y="31089"/>
                          </a:lnTo>
                          <a:lnTo>
                            <a:pt x="0" y="31089"/>
                          </a:lnTo>
                          <a:lnTo>
                            <a:pt x="25908" y="48158"/>
                          </a:lnTo>
                          <a:lnTo>
                            <a:pt x="15494" y="76200"/>
                          </a:lnTo>
                          <a:lnTo>
                            <a:pt x="42926" y="60350"/>
                          </a:lnTo>
                          <a:lnTo>
                            <a:pt x="68834" y="76200"/>
                          </a:lnTo>
                          <a:lnTo>
                            <a:pt x="60325" y="46634"/>
                          </a:lnTo>
                          <a:lnTo>
                            <a:pt x="89534" y="31089"/>
                          </a:lnTo>
                          <a:lnTo>
                            <a:pt x="55117" y="31089"/>
                          </a:lnTo>
                          <a:lnTo>
                            <a:pt x="42926" y="0"/>
                          </a:lnTo>
                          <a:close/>
                          <a:moveTo>
                            <a:pt x="4292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2" behindDoc="0" locked="0" layoutInCell="1" allowOverlap="1">
            <wp:simplePos x="0" y="0"/>
            <wp:positionH relativeFrom="page">
              <wp:posOffset>6509639</wp:posOffset>
            </wp:positionH>
            <wp:positionV relativeFrom="paragraph">
              <wp:posOffset>158446</wp:posOffset>
            </wp:positionV>
            <wp:extent cx="89916" cy="76200"/>
            <wp:effectExtent l="0" t="0" r="0" b="0"/>
            <wp:wrapNone/>
            <wp:docPr id="749" name="Freeform 7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6" cy="76200"/>
                    </a:xfrm>
                    <a:custGeom>
                      <a:rect l="l" t="t" r="r" b="b"/>
                      <a:pathLst>
                        <a:path w="89916" h="76200">
                          <a:moveTo>
                            <a:pt x="43306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3" y="76200"/>
                          </a:lnTo>
                          <a:lnTo>
                            <a:pt x="43306" y="60350"/>
                          </a:lnTo>
                          <a:lnTo>
                            <a:pt x="69215" y="76200"/>
                          </a:lnTo>
                          <a:lnTo>
                            <a:pt x="60325" y="46634"/>
                          </a:lnTo>
                          <a:lnTo>
                            <a:pt x="89916" y="31089"/>
                          </a:lnTo>
                          <a:lnTo>
                            <a:pt x="55117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4" behindDoc="0" locked="0" layoutInCell="1" allowOverlap="1">
            <wp:simplePos x="0" y="0"/>
            <wp:positionH relativeFrom="page">
              <wp:posOffset>6631558</wp:posOffset>
            </wp:positionH>
            <wp:positionV relativeFrom="paragraph">
              <wp:posOffset>158446</wp:posOffset>
            </wp:positionV>
            <wp:extent cx="89917" cy="76200"/>
            <wp:effectExtent l="0" t="0" r="0" b="0"/>
            <wp:wrapNone/>
            <wp:docPr id="750" name="Freeform 7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7" cy="76200"/>
                    </a:xfrm>
                    <a:custGeom>
                      <a:rect l="l" t="t" r="r" b="b"/>
                      <a:pathLst>
                        <a:path w="89917" h="76200">
                          <a:moveTo>
                            <a:pt x="43308" y="0"/>
                          </a:moveTo>
                          <a:lnTo>
                            <a:pt x="31115" y="31089"/>
                          </a:lnTo>
                          <a:lnTo>
                            <a:pt x="0" y="31089"/>
                          </a:lnTo>
                          <a:lnTo>
                            <a:pt x="25909" y="48158"/>
                          </a:lnTo>
                          <a:lnTo>
                            <a:pt x="15495" y="76200"/>
                          </a:lnTo>
                          <a:lnTo>
                            <a:pt x="43308" y="60350"/>
                          </a:lnTo>
                          <a:lnTo>
                            <a:pt x="69215" y="76200"/>
                          </a:lnTo>
                          <a:lnTo>
                            <a:pt x="60580" y="46634"/>
                          </a:lnTo>
                          <a:lnTo>
                            <a:pt x="89917" y="31089"/>
                          </a:lnTo>
                          <a:lnTo>
                            <a:pt x="55119" y="31089"/>
                          </a:lnTo>
                          <a:lnTo>
                            <a:pt x="43308" y="0"/>
                          </a:lnTo>
                          <a:close/>
                          <a:moveTo>
                            <a:pt x="4330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56" behindDoc="0" locked="0" layoutInCell="1" allowOverlap="1">
            <wp:simplePos x="0" y="0"/>
            <wp:positionH relativeFrom="page">
              <wp:posOffset>6753479</wp:posOffset>
            </wp:positionH>
            <wp:positionV relativeFrom="paragraph">
              <wp:posOffset>158446</wp:posOffset>
            </wp:positionV>
            <wp:extent cx="89915" cy="76200"/>
            <wp:effectExtent l="0" t="0" r="0" b="0"/>
            <wp:wrapNone/>
            <wp:docPr id="751" name="Freeform 7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915" cy="76200"/>
                    </a:xfrm>
                    <a:custGeom>
                      <a:rect l="l" t="t" r="r" b="b"/>
                      <a:pathLst>
                        <a:path w="89915" h="76200">
                          <a:moveTo>
                            <a:pt x="43306" y="0"/>
                          </a:moveTo>
                          <a:lnTo>
                            <a:pt x="31114" y="31089"/>
                          </a:lnTo>
                          <a:lnTo>
                            <a:pt x="0" y="31089"/>
                          </a:lnTo>
                          <a:lnTo>
                            <a:pt x="25907" y="48158"/>
                          </a:lnTo>
                          <a:lnTo>
                            <a:pt x="15493" y="76200"/>
                          </a:lnTo>
                          <a:lnTo>
                            <a:pt x="43306" y="60350"/>
                          </a:lnTo>
                          <a:lnTo>
                            <a:pt x="69214" y="76200"/>
                          </a:lnTo>
                          <a:lnTo>
                            <a:pt x="60578" y="46634"/>
                          </a:lnTo>
                          <a:lnTo>
                            <a:pt x="89915" y="31089"/>
                          </a:lnTo>
                          <a:lnTo>
                            <a:pt x="55117" y="31089"/>
                          </a:lnTo>
                          <a:lnTo>
                            <a:pt x="43306" y="0"/>
                          </a:lnTo>
                          <a:close/>
                          <a:moveTo>
                            <a:pt x="43306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50" behindDoc="0" locked="0" layoutInCell="1" allowOverlap="1">
            <wp:simplePos x="0" y="0"/>
            <wp:positionH relativeFrom="page">
              <wp:posOffset>6874509</wp:posOffset>
            </wp:positionH>
            <wp:positionV relativeFrom="paragraph">
              <wp:posOffset>158446</wp:posOffset>
            </wp:positionV>
            <wp:extent cx="85345" cy="76200"/>
            <wp:effectExtent l="0" t="0" r="0" b="0"/>
            <wp:wrapNone/>
            <wp:docPr id="752" name="Freeform 7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5345" cy="76200"/>
                    </a:xfrm>
                    <a:custGeom>
                      <a:rect l="l" t="t" r="r" b="b"/>
                      <a:pathLst>
                        <a:path w="85345" h="76200">
                          <a:moveTo>
                            <a:pt x="41148" y="0"/>
                          </a:moveTo>
                          <a:lnTo>
                            <a:pt x="29464" y="31089"/>
                          </a:lnTo>
                          <a:lnTo>
                            <a:pt x="0" y="31089"/>
                          </a:lnTo>
                          <a:lnTo>
                            <a:pt x="24638" y="48158"/>
                          </a:lnTo>
                          <a:lnTo>
                            <a:pt x="14859" y="76200"/>
                          </a:lnTo>
                          <a:lnTo>
                            <a:pt x="41148" y="60350"/>
                          </a:lnTo>
                          <a:lnTo>
                            <a:pt x="65786" y="76200"/>
                          </a:lnTo>
                          <a:lnTo>
                            <a:pt x="57532" y="46634"/>
                          </a:lnTo>
                          <a:lnTo>
                            <a:pt x="85345" y="31089"/>
                          </a:lnTo>
                          <a:lnTo>
                            <a:pt x="52324" y="31089"/>
                          </a:lnTo>
                          <a:lnTo>
                            <a:pt x="41148" y="0"/>
                          </a:lnTo>
                          <a:close/>
                          <a:moveTo>
                            <a:pt x="41148" y="0"/>
                          </a:moveTo>
                        </a:path>
                      </a:pathLst>
                    </a:custGeom>
                    <a:solidFill>
                      <a:srgbClr val="C0C0C0">
                        <a:alpha val="100000"/>
                      </a:srgbClr>
                    </a:solidFill>
                    <a:ln w="1778" cap="flat" cmpd="sng">
                      <a:solidFill>
                        <a:srgbClr val="C0C0C0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8" w:h="16848"/>
          <w:pgMar w:top="267" w:right="500" w:bottom="261" w:left="500" w:header="708" w:footer="708" w:gutter="0"/>
          <w:cols w:num="2" w:space="0" w:equalWidth="0">
            <w:col w:w="9436" w:space="772"/>
            <w:col w:w="636" w:space="0"/>
          </w:cols>
          <w:docGrid w:linePitch="360"/>
        </w:sectPr>
        <w:spacing w:before="0" w:after="0" w:line="220" w:lineRule="exact"/>
        <w:ind w:left="0" w:right="0" w:firstLine="0"/>
      </w:pPr>
      <w:r>
        <w:drawing>
          <wp:anchor simplePos="0" relativeHeight="251658267" behindDoc="1" locked="0" layoutInCell="1" allowOverlap="1">
            <wp:simplePos x="0" y="0"/>
            <wp:positionH relativeFrom="page">
              <wp:posOffset>6599555</wp:posOffset>
            </wp:positionH>
            <wp:positionV relativeFrom="line">
              <wp:posOffset>-108763</wp:posOffset>
            </wp:positionV>
            <wp:extent cx="909955" cy="292735"/>
            <wp:effectExtent l="0" t="0" r="0" b="0"/>
            <wp:wrapNone/>
            <wp:docPr id="753" name="Freeform 7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09955" cy="292735"/>
                    </a:xfrm>
                    <a:custGeom>
                      <a:rect l="l" t="t" r="r" b="b"/>
                      <a:pathLst>
                        <a:path w="909955" h="292735">
                          <a:moveTo>
                            <a:pt x="0" y="292735"/>
                          </a:moveTo>
                          <a:lnTo>
                            <a:pt x="909955" y="292735"/>
                          </a:lnTo>
                          <a:lnTo>
                            <a:pt x="909955" y="0"/>
                          </a:lnTo>
                          <a:lnTo>
                            <a:pt x="0" y="0"/>
                          </a:lnTo>
                          <a:lnTo>
                            <a:pt x="0" y="292735"/>
                          </a:lnTo>
                          <a:close/>
                        </a:path>
                      </a:pathLst>
                    </a:custGeom>
                    <a:solidFill>
                      <a:srgbClr val="953735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ru-RU" sz="22" baseline="0" dirty="0">
          <w:jc w:val="left"/>
          <w:rFonts w:ascii="Calibri" w:hAnsi="Calibri" w:cs="Calibri"/>
          <w:color w:val="FFFFFF"/>
          <w:spacing w:val="-3"/>
          <w:sz w:val="22"/>
          <w:szCs w:val="22"/>
        </w:rPr>
        <w:t>Page 3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r/>
    </w:p>
    <w:sectPr>
      <w:type w:val="continuous"/>
      <w:pgSz w:w="11918" w:h="16848"/>
      <w:pgMar w:top="267" w:right="500" w:bottom="261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http://srimadhvyasa.wordpress.com/https:/sites.google.com/site/srimadhvyasa/"/><Relationship Id="rId101" Type="http://schemas.openxmlformats.org/officeDocument/2006/relationships/image" Target="media/image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2024-09-25T16:22:22Z</dcterms:created>
  <dcterms:modified xsi:type="dcterms:W3CDTF">2024-09-25T16:22:22Z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